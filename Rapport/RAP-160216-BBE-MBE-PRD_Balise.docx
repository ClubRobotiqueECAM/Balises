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090" w:type="dxa"/>
        <w:shd w:val="clear" w:color="auto" w:fill="FFFFFF" w:themeFill="background1"/>
        <w:tblLayout w:type="fixed"/>
        <w:tblCellMar>
          <w:left w:w="0" w:type="dxa"/>
          <w:right w:w="0" w:type="dxa"/>
        </w:tblCellMar>
        <w:tblLook w:val="01E0" w:firstRow="1" w:lastRow="1" w:firstColumn="1" w:lastColumn="1" w:noHBand="0" w:noVBand="0"/>
      </w:tblPr>
      <w:tblGrid>
        <w:gridCol w:w="400"/>
        <w:gridCol w:w="1550"/>
        <w:gridCol w:w="6796"/>
        <w:gridCol w:w="344"/>
      </w:tblGrid>
      <w:tr w:rsidR="00165ECB" w14:paraId="5EA677FB" w14:textId="77777777" w:rsidTr="00967BB5">
        <w:trPr>
          <w:trHeight w:val="5858"/>
        </w:trPr>
        <w:tc>
          <w:tcPr>
            <w:tcW w:w="400" w:type="dxa"/>
            <w:vMerge w:val="restart"/>
            <w:tcBorders>
              <w:bottom w:val="nil"/>
            </w:tcBorders>
            <w:shd w:val="clear" w:color="auto" w:fill="FFFFFF" w:themeFill="background1"/>
          </w:tcPr>
          <w:p w14:paraId="707B77F7" w14:textId="77777777" w:rsidR="00165ECB" w:rsidRDefault="00165ECB" w:rsidP="00967BB5">
            <w:bookmarkStart w:id="0" w:name="RAP_PAGE_1" w:colFirst="0" w:colLast="1"/>
            <w:bookmarkStart w:id="1" w:name="_GoBack"/>
            <w:bookmarkEnd w:id="1"/>
          </w:p>
        </w:tc>
        <w:tc>
          <w:tcPr>
            <w:tcW w:w="8346" w:type="dxa"/>
            <w:gridSpan w:val="2"/>
            <w:shd w:val="clear" w:color="auto" w:fill="FFFFFF" w:themeFill="background1"/>
            <w:vAlign w:val="bottom"/>
          </w:tcPr>
          <w:p w14:paraId="4BB63C9C" w14:textId="4119F7A7" w:rsidR="00165ECB" w:rsidRPr="00646579" w:rsidRDefault="00F97ADC" w:rsidP="00967BB5">
            <w:pPr>
              <w:pStyle w:val="SousTitredocument"/>
              <w:jc w:val="left"/>
              <w:rPr>
                <w:rFonts w:ascii="Eras Bold ITC" w:hAnsi="Eras Bold ITC"/>
                <w:sz w:val="50"/>
                <w:szCs w:val="40"/>
              </w:rPr>
            </w:pPr>
            <w:r w:rsidRPr="00F97ADC">
              <w:rPr>
                <w:rFonts w:ascii="Eras Bold ITC" w:hAnsi="Eras Bold ITC"/>
                <w:sz w:val="50"/>
                <w:szCs w:val="40"/>
              </w:rPr>
              <w:t>Balise de localisation pour Robot</w:t>
            </w:r>
          </w:p>
          <w:p w14:paraId="29400C82" w14:textId="77777777" w:rsidR="00165ECB" w:rsidRDefault="00165ECB" w:rsidP="00967BB5"/>
        </w:tc>
        <w:tc>
          <w:tcPr>
            <w:tcW w:w="344" w:type="dxa"/>
            <w:vMerge w:val="restart"/>
            <w:tcBorders>
              <w:bottom w:val="nil"/>
            </w:tcBorders>
            <w:shd w:val="clear" w:color="auto" w:fill="FFFFFF" w:themeFill="background1"/>
          </w:tcPr>
          <w:p w14:paraId="192C96EB" w14:textId="77777777" w:rsidR="00165ECB" w:rsidRDefault="00165ECB" w:rsidP="00967BB5"/>
        </w:tc>
      </w:tr>
      <w:tr w:rsidR="00165ECB" w14:paraId="74E9278B" w14:textId="77777777" w:rsidTr="00967BB5">
        <w:trPr>
          <w:trHeight w:val="1380"/>
        </w:trPr>
        <w:tc>
          <w:tcPr>
            <w:tcW w:w="400" w:type="dxa"/>
            <w:vMerge/>
            <w:shd w:val="clear" w:color="auto" w:fill="FFFFFF" w:themeFill="background1"/>
          </w:tcPr>
          <w:p w14:paraId="3355C462" w14:textId="77777777" w:rsidR="00165ECB" w:rsidRDefault="00165ECB" w:rsidP="00967BB5"/>
        </w:tc>
        <w:tc>
          <w:tcPr>
            <w:tcW w:w="8346" w:type="dxa"/>
            <w:gridSpan w:val="2"/>
            <w:shd w:val="clear" w:color="auto" w:fill="FFFFFF" w:themeFill="background1"/>
          </w:tcPr>
          <w:p w14:paraId="7C5BA22A" w14:textId="77777777" w:rsidR="00165ECB" w:rsidRDefault="00165ECB" w:rsidP="00967BB5">
            <w:pPr>
              <w:spacing w:before="0" w:after="0"/>
            </w:pPr>
            <w:r>
              <w:rPr>
                <w:sz w:val="32"/>
                <w:szCs w:val="32"/>
              </w:rPr>
              <w:fldChar w:fldCharType="begin"/>
            </w:r>
            <w:r>
              <w:rPr>
                <w:sz w:val="32"/>
                <w:szCs w:val="32"/>
              </w:rPr>
              <w:instrText xml:space="preserve"> SUBJECT  </w:instrText>
            </w:r>
            <w:r>
              <w:rPr>
                <w:sz w:val="32"/>
                <w:szCs w:val="32"/>
              </w:rPr>
              <w:fldChar w:fldCharType="separate"/>
            </w:r>
            <w:r>
              <w:rPr>
                <w:sz w:val="32"/>
                <w:szCs w:val="32"/>
              </w:rPr>
              <w:t>Projet de R&amp;D</w:t>
            </w:r>
            <w:r>
              <w:rPr>
                <w:sz w:val="32"/>
                <w:szCs w:val="32"/>
              </w:rPr>
              <w:fldChar w:fldCharType="end"/>
            </w:r>
          </w:p>
        </w:tc>
        <w:tc>
          <w:tcPr>
            <w:tcW w:w="344" w:type="dxa"/>
            <w:vMerge/>
            <w:shd w:val="clear" w:color="auto" w:fill="FFFFFF" w:themeFill="background1"/>
          </w:tcPr>
          <w:p w14:paraId="626918CC" w14:textId="77777777" w:rsidR="00165ECB" w:rsidRDefault="00165ECB" w:rsidP="00967BB5"/>
        </w:tc>
      </w:tr>
      <w:tr w:rsidR="00165ECB" w14:paraId="52BE84E9" w14:textId="77777777" w:rsidTr="00967BB5">
        <w:trPr>
          <w:trHeight w:val="581"/>
        </w:trPr>
        <w:tc>
          <w:tcPr>
            <w:tcW w:w="400" w:type="dxa"/>
            <w:vMerge/>
            <w:shd w:val="clear" w:color="auto" w:fill="FFFFFF" w:themeFill="background1"/>
          </w:tcPr>
          <w:p w14:paraId="2F9EECBE" w14:textId="77777777" w:rsidR="00165ECB" w:rsidRDefault="00165ECB" w:rsidP="00967BB5">
            <w:bookmarkStart w:id="2" w:name="RAP_LIGNE_DEP" w:colFirst="1" w:colLast="2"/>
          </w:p>
        </w:tc>
        <w:tc>
          <w:tcPr>
            <w:tcW w:w="1550" w:type="dxa"/>
            <w:tcBorders>
              <w:right w:val="single" w:sz="4" w:space="0" w:color="FFFFFF"/>
            </w:tcBorders>
            <w:shd w:val="clear" w:color="auto" w:fill="FFFFFF" w:themeFill="background1"/>
          </w:tcPr>
          <w:p w14:paraId="7EED0891" w14:textId="77777777" w:rsidR="00165ECB" w:rsidRPr="00AD4B82" w:rsidRDefault="00165ECB" w:rsidP="00967BB5">
            <w:pPr>
              <w:spacing w:before="0" w:after="0"/>
            </w:pPr>
          </w:p>
        </w:tc>
        <w:tc>
          <w:tcPr>
            <w:tcW w:w="6796" w:type="dxa"/>
            <w:tcBorders>
              <w:left w:val="single" w:sz="4" w:space="0" w:color="FFFFFF"/>
            </w:tcBorders>
            <w:shd w:val="clear" w:color="auto" w:fill="FFFFFF" w:themeFill="background1"/>
          </w:tcPr>
          <w:p w14:paraId="666E90D2" w14:textId="77777777" w:rsidR="00165ECB" w:rsidRPr="005E304E" w:rsidRDefault="00165ECB" w:rsidP="00967BB5">
            <w:pPr>
              <w:pStyle w:val="TitreParagraphe"/>
              <w:rPr>
                <w:rStyle w:val="Inlinerenforcement"/>
              </w:rPr>
            </w:pPr>
            <w:r>
              <w:rPr>
                <w:rStyle w:val="Inlinerenforcement"/>
              </w:rPr>
              <w:t>Pôle</w:t>
            </w:r>
          </w:p>
          <w:p w14:paraId="3AB6A2BA" w14:textId="77777777" w:rsidR="00165ECB" w:rsidRPr="00AD4B82" w:rsidRDefault="00165ECB" w:rsidP="00967BB5">
            <w:r>
              <w:t>Recherche et Développement</w:t>
            </w:r>
          </w:p>
        </w:tc>
        <w:tc>
          <w:tcPr>
            <w:tcW w:w="344" w:type="dxa"/>
            <w:vMerge/>
            <w:shd w:val="clear" w:color="auto" w:fill="FFFFFF" w:themeFill="background1"/>
          </w:tcPr>
          <w:p w14:paraId="0B8D9CA1" w14:textId="77777777" w:rsidR="00165ECB" w:rsidRDefault="00165ECB" w:rsidP="00967BB5"/>
        </w:tc>
      </w:tr>
      <w:bookmarkEnd w:id="2"/>
      <w:tr w:rsidR="00165ECB" w14:paraId="2B318E93" w14:textId="77777777" w:rsidTr="00967BB5">
        <w:trPr>
          <w:trHeight w:val="158"/>
        </w:trPr>
        <w:tc>
          <w:tcPr>
            <w:tcW w:w="400" w:type="dxa"/>
            <w:vMerge/>
            <w:shd w:val="clear" w:color="auto" w:fill="FFFFFF" w:themeFill="background1"/>
          </w:tcPr>
          <w:p w14:paraId="71FDAFDD" w14:textId="77777777" w:rsidR="00165ECB" w:rsidRDefault="00165ECB" w:rsidP="00967BB5"/>
        </w:tc>
        <w:tc>
          <w:tcPr>
            <w:tcW w:w="8346" w:type="dxa"/>
            <w:gridSpan w:val="2"/>
            <w:shd w:val="clear" w:color="auto" w:fill="FFFFFF" w:themeFill="background1"/>
          </w:tcPr>
          <w:p w14:paraId="2C50AD98" w14:textId="77777777" w:rsidR="00165ECB" w:rsidRDefault="00165ECB" w:rsidP="00967BB5">
            <w:pPr>
              <w:tabs>
                <w:tab w:val="left" w:pos="4815"/>
              </w:tabs>
            </w:pPr>
            <w:r>
              <w:tab/>
            </w:r>
          </w:p>
        </w:tc>
        <w:tc>
          <w:tcPr>
            <w:tcW w:w="344" w:type="dxa"/>
            <w:vMerge/>
            <w:shd w:val="clear" w:color="auto" w:fill="FFFFFF" w:themeFill="background1"/>
          </w:tcPr>
          <w:p w14:paraId="2E2060E2" w14:textId="77777777" w:rsidR="00165ECB" w:rsidRDefault="00165ECB" w:rsidP="00967BB5"/>
        </w:tc>
      </w:tr>
      <w:tr w:rsidR="00165ECB" w14:paraId="1231DB7A" w14:textId="77777777" w:rsidTr="00967BB5">
        <w:tc>
          <w:tcPr>
            <w:tcW w:w="400" w:type="dxa"/>
            <w:vMerge/>
            <w:shd w:val="clear" w:color="auto" w:fill="FFFFFF" w:themeFill="background1"/>
          </w:tcPr>
          <w:p w14:paraId="27377A64" w14:textId="77777777" w:rsidR="00165ECB" w:rsidRDefault="00165ECB" w:rsidP="00967BB5"/>
        </w:tc>
        <w:tc>
          <w:tcPr>
            <w:tcW w:w="8346" w:type="dxa"/>
            <w:gridSpan w:val="2"/>
            <w:shd w:val="clear" w:color="auto" w:fill="FFFFFF" w:themeFill="background1"/>
          </w:tcPr>
          <w:p w14:paraId="583951F6" w14:textId="5C0E691C" w:rsidR="00165ECB" w:rsidRPr="005976B5" w:rsidRDefault="00165ECB" w:rsidP="00967BB5">
            <w:pPr>
              <w:pStyle w:val="Detailspagedegarde"/>
              <w:rPr>
                <w:rFonts w:ascii="Eras Medium ITC" w:hAnsi="Eras Medium ITC"/>
              </w:rPr>
            </w:pPr>
            <w:r w:rsidRPr="005976B5">
              <w:rPr>
                <w:rFonts w:ascii="Eras Medium ITC" w:hAnsi="Eras Medium ITC"/>
              </w:rPr>
              <w:t>Auteurs </w:t>
            </w:r>
            <w:r w:rsidRPr="005976B5">
              <w:rPr>
                <w:rFonts w:ascii="Eras Medium ITC" w:hAnsi="Eras Medium ITC"/>
              </w:rPr>
              <w:tab/>
              <w:t xml:space="preserve">: </w:t>
            </w:r>
            <w:r w:rsidR="007C222E">
              <w:fldChar w:fldCharType="begin"/>
            </w:r>
            <w:r w:rsidR="007C222E">
              <w:instrText xml:space="preserve"> AUTHOR   \* MERGEFORMAT </w:instrText>
            </w:r>
            <w:r w:rsidR="007C222E">
              <w:fldChar w:fldCharType="separate"/>
            </w:r>
            <w:r>
              <w:rPr>
                <w:rFonts w:ascii="Eras Medium ITC" w:hAnsi="Eras Medium ITC"/>
                <w:noProof/>
              </w:rPr>
              <w:t>Bruno BELLIER, Maxence  BEROUJON</w:t>
            </w:r>
            <w:r w:rsidR="007C222E">
              <w:rPr>
                <w:rFonts w:ascii="Eras Medium ITC" w:hAnsi="Eras Medium ITC"/>
                <w:noProof/>
              </w:rPr>
              <w:fldChar w:fldCharType="end"/>
            </w:r>
          </w:p>
          <w:p w14:paraId="2A0A2854" w14:textId="6BC80036" w:rsidR="00165ECB" w:rsidRDefault="00165ECB" w:rsidP="00967BB5">
            <w:pPr>
              <w:pStyle w:val="Detailspagedegarde"/>
            </w:pPr>
            <w:r w:rsidRPr="005976B5">
              <w:rPr>
                <w:rFonts w:ascii="Eras Medium ITC" w:hAnsi="Eras Medium ITC"/>
              </w:rPr>
              <w:t>Date </w:t>
            </w:r>
            <w:r w:rsidRPr="005976B5">
              <w:rPr>
                <w:rFonts w:ascii="Eras Medium ITC" w:hAnsi="Eras Medium ITC"/>
              </w:rPr>
              <w:tab/>
            </w:r>
            <w:r w:rsidRPr="005976B5">
              <w:rPr>
                <w:rFonts w:ascii="Eras Medium ITC" w:hAnsi="Eras Medium ITC"/>
              </w:rPr>
              <w:tab/>
              <w:t xml:space="preserve">: </w:t>
            </w:r>
            <w:r w:rsidRPr="005976B5">
              <w:rPr>
                <w:rFonts w:ascii="Eras Medium ITC" w:hAnsi="Eras Medium ITC"/>
              </w:rPr>
              <w:fldChar w:fldCharType="begin"/>
            </w:r>
            <w:r w:rsidRPr="005976B5">
              <w:rPr>
                <w:rFonts w:ascii="Eras Medium ITC" w:hAnsi="Eras Medium ITC"/>
              </w:rPr>
              <w:instrText xml:space="preserve"> DATE \@ "dd/MM/yyyy" \* MERGEFORMAT </w:instrText>
            </w:r>
            <w:r w:rsidRPr="005976B5">
              <w:rPr>
                <w:rFonts w:ascii="Eras Medium ITC" w:hAnsi="Eras Medium ITC"/>
              </w:rPr>
              <w:fldChar w:fldCharType="separate"/>
            </w:r>
            <w:r w:rsidR="00404E71">
              <w:rPr>
                <w:rFonts w:ascii="Eras Medium ITC" w:hAnsi="Eras Medium ITC"/>
                <w:noProof/>
              </w:rPr>
              <w:t>16/02/2016</w:t>
            </w:r>
            <w:r w:rsidRPr="005976B5">
              <w:rPr>
                <w:rFonts w:ascii="Eras Medium ITC" w:hAnsi="Eras Medium ITC"/>
              </w:rPr>
              <w:fldChar w:fldCharType="end"/>
            </w:r>
          </w:p>
        </w:tc>
        <w:tc>
          <w:tcPr>
            <w:tcW w:w="344" w:type="dxa"/>
            <w:vMerge/>
            <w:shd w:val="clear" w:color="auto" w:fill="FFFFFF" w:themeFill="background1"/>
          </w:tcPr>
          <w:p w14:paraId="62B9EFD0" w14:textId="77777777" w:rsidR="00165ECB" w:rsidRDefault="00165ECB" w:rsidP="00967BB5"/>
        </w:tc>
      </w:tr>
      <w:tr w:rsidR="00165ECB" w:rsidRPr="00C54899" w14:paraId="012BAB27" w14:textId="77777777" w:rsidTr="00967BB5">
        <w:tc>
          <w:tcPr>
            <w:tcW w:w="400" w:type="dxa"/>
            <w:vMerge/>
            <w:shd w:val="clear" w:color="auto" w:fill="FFFFFF" w:themeFill="background1"/>
          </w:tcPr>
          <w:p w14:paraId="0F0B64B8" w14:textId="77777777" w:rsidR="00165ECB" w:rsidRDefault="00165ECB" w:rsidP="00967BB5"/>
        </w:tc>
        <w:tc>
          <w:tcPr>
            <w:tcW w:w="8346" w:type="dxa"/>
            <w:gridSpan w:val="2"/>
            <w:shd w:val="clear" w:color="auto" w:fill="FFFFFF" w:themeFill="background1"/>
          </w:tcPr>
          <w:p w14:paraId="43239A65" w14:textId="764C6074" w:rsidR="00165ECB" w:rsidRDefault="00572990" w:rsidP="00967BB5">
            <w:pPr>
              <w:pStyle w:val="Detailspagedegarde"/>
              <w:rPr>
                <w:rFonts w:ascii="Eras Medium ITC" w:hAnsi="Eras Medium ITC"/>
              </w:rPr>
            </w:pPr>
            <w:r>
              <w:rPr>
                <w:rFonts w:ascii="Eras Medium ITC" w:hAnsi="Eras Medium ITC"/>
              </w:rPr>
              <w:t>Promotion</w:t>
            </w:r>
            <w:r>
              <w:rPr>
                <w:rFonts w:ascii="Eras Medium ITC" w:hAnsi="Eras Medium ITC"/>
              </w:rPr>
              <w:tab/>
              <w:t xml:space="preserve">: </w:t>
            </w:r>
            <w:r>
              <w:t>2016</w:t>
            </w:r>
          </w:p>
        </w:tc>
        <w:tc>
          <w:tcPr>
            <w:tcW w:w="344" w:type="dxa"/>
            <w:vMerge/>
            <w:shd w:val="clear" w:color="auto" w:fill="FFFFFF" w:themeFill="background1"/>
          </w:tcPr>
          <w:p w14:paraId="47E6ED55" w14:textId="77777777" w:rsidR="00165ECB" w:rsidRPr="00C54899" w:rsidRDefault="00165ECB" w:rsidP="00967BB5"/>
        </w:tc>
      </w:tr>
      <w:tr w:rsidR="00165ECB" w:rsidRPr="00C54899" w14:paraId="29179F98" w14:textId="77777777" w:rsidTr="00967BB5">
        <w:trPr>
          <w:trHeight w:val="1068"/>
        </w:trPr>
        <w:tc>
          <w:tcPr>
            <w:tcW w:w="400" w:type="dxa"/>
            <w:vMerge/>
            <w:shd w:val="clear" w:color="auto" w:fill="FFFFFF" w:themeFill="background1"/>
          </w:tcPr>
          <w:p w14:paraId="03519F69" w14:textId="77777777" w:rsidR="00165ECB" w:rsidRPr="00C54899" w:rsidRDefault="00165ECB" w:rsidP="00967BB5"/>
        </w:tc>
        <w:tc>
          <w:tcPr>
            <w:tcW w:w="8346" w:type="dxa"/>
            <w:gridSpan w:val="2"/>
            <w:shd w:val="clear" w:color="auto" w:fill="FFFFFF" w:themeFill="background1"/>
          </w:tcPr>
          <w:p w14:paraId="6D5D2103" w14:textId="77777777" w:rsidR="00165ECB" w:rsidRPr="00C54899" w:rsidRDefault="00165ECB" w:rsidP="00967BB5"/>
        </w:tc>
        <w:tc>
          <w:tcPr>
            <w:tcW w:w="344" w:type="dxa"/>
            <w:vMerge/>
            <w:shd w:val="clear" w:color="auto" w:fill="FFFFFF" w:themeFill="background1"/>
          </w:tcPr>
          <w:p w14:paraId="28C85953" w14:textId="77777777" w:rsidR="00165ECB" w:rsidRPr="00C54899" w:rsidRDefault="00165ECB" w:rsidP="00967BB5"/>
        </w:tc>
      </w:tr>
      <w:bookmarkEnd w:id="0"/>
    </w:tbl>
    <w:p w14:paraId="0A5246EA" w14:textId="77777777" w:rsidR="00165ECB" w:rsidRPr="00C54899" w:rsidRDefault="00165ECB" w:rsidP="00165ECB">
      <w:pPr>
        <w:sectPr w:rsidR="00165ECB" w:rsidRPr="00C54899" w:rsidSect="006D088D">
          <w:type w:val="continuous"/>
          <w:pgSz w:w="11906" w:h="16838" w:code="9"/>
          <w:pgMar w:top="902" w:right="1418" w:bottom="1418" w:left="1418" w:header="709" w:footer="271" w:gutter="0"/>
          <w:cols w:space="708"/>
          <w:titlePg/>
          <w:docGrid w:linePitch="360"/>
        </w:sectPr>
      </w:pPr>
    </w:p>
    <w:p w14:paraId="1177376F" w14:textId="77777777" w:rsidR="00165ECB" w:rsidRPr="00105427" w:rsidRDefault="00165ECB" w:rsidP="00136459">
      <w:pPr>
        <w:pStyle w:val="TitreNonNumrot"/>
      </w:pPr>
      <w:bookmarkStart w:id="3" w:name="RAP_PAGE_INFORMATIONS_GENERALES"/>
      <w:r>
        <w:lastRenderedPageBreak/>
        <w:t>Informations générales</w:t>
      </w:r>
    </w:p>
    <w:tbl>
      <w:tblPr>
        <w:tblStyle w:val="Tableaustandard"/>
        <w:tblW w:w="0" w:type="auto"/>
        <w:tblLook w:val="00A0" w:firstRow="1" w:lastRow="0" w:firstColumn="1" w:lastColumn="0" w:noHBand="0" w:noVBand="0"/>
      </w:tblPr>
      <w:tblGrid>
        <w:gridCol w:w="2252"/>
        <w:gridCol w:w="6802"/>
      </w:tblGrid>
      <w:tr w:rsidR="00165ECB" w14:paraId="115C0905" w14:textId="77777777" w:rsidTr="00967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4" w:type="dxa"/>
            <w:gridSpan w:val="2"/>
          </w:tcPr>
          <w:p w14:paraId="2596482F" w14:textId="77777777" w:rsidR="00165ECB" w:rsidRDefault="00165ECB" w:rsidP="00967BB5">
            <w:pPr>
              <w:keepNext/>
              <w:spacing w:line="200" w:lineRule="atLeast"/>
              <w:rPr>
                <w:b w:val="0"/>
              </w:rPr>
            </w:pPr>
            <w:r w:rsidRPr="00AF7CFC">
              <w:t>Auteur(s)</w:t>
            </w:r>
          </w:p>
        </w:tc>
      </w:tr>
      <w:tr w:rsidR="00165ECB" w14:paraId="086E01A1" w14:textId="77777777" w:rsidTr="00967BB5">
        <w:trPr>
          <w:trHeight w:val="473"/>
        </w:trPr>
        <w:tc>
          <w:tcPr>
            <w:cnfStyle w:val="001000000000" w:firstRow="0" w:lastRow="0" w:firstColumn="1" w:lastColumn="0" w:oddVBand="0" w:evenVBand="0" w:oddHBand="0" w:evenHBand="0" w:firstRowFirstColumn="0" w:firstRowLastColumn="0" w:lastRowFirstColumn="0" w:lastRowLastColumn="0"/>
            <w:tcW w:w="2280" w:type="dxa"/>
          </w:tcPr>
          <w:p w14:paraId="12D2C568" w14:textId="77777777" w:rsidR="00165ECB" w:rsidRDefault="00165ECB" w:rsidP="00967BB5">
            <w:pPr>
              <w:spacing w:line="200" w:lineRule="atLeast"/>
            </w:pPr>
            <w:r>
              <w:t>Nom(s)</w:t>
            </w:r>
          </w:p>
        </w:tc>
        <w:tc>
          <w:tcPr>
            <w:tcW w:w="6954" w:type="dxa"/>
          </w:tcPr>
          <w:p w14:paraId="3AEBF049" w14:textId="77777777" w:rsidR="00165ECB" w:rsidRDefault="00165ECB" w:rsidP="00967BB5">
            <w:pPr>
              <w:spacing w:line="200" w:lineRule="atLeast"/>
              <w:cnfStyle w:val="000000000000" w:firstRow="0" w:lastRow="0" w:firstColumn="0" w:lastColumn="0" w:oddVBand="0" w:evenVBand="0" w:oddHBand="0" w:evenHBand="0" w:firstRowFirstColumn="0" w:firstRowLastColumn="0" w:lastRowFirstColumn="0" w:lastRowLastColumn="0"/>
            </w:pPr>
            <w:r>
              <w:fldChar w:fldCharType="begin"/>
            </w:r>
            <w:r>
              <w:instrText xml:space="preserve"> MACROBUTTON  AbaisserNiveauListe </w:instrText>
            </w:r>
            <w:r>
              <w:fldChar w:fldCharType="end"/>
            </w:r>
            <w:r w:rsidR="007C222E">
              <w:fldChar w:fldCharType="begin"/>
            </w:r>
            <w:r w:rsidR="007C222E">
              <w:instrText xml:space="preserve"> AUTHOR   \* MERGEFORMAT </w:instrText>
            </w:r>
            <w:r w:rsidR="007C222E">
              <w:fldChar w:fldCharType="separate"/>
            </w:r>
            <w:r>
              <w:rPr>
                <w:noProof/>
              </w:rPr>
              <w:t>Bruno BELLIER, Maxence  BEROUJON</w:t>
            </w:r>
            <w:r w:rsidR="007C222E">
              <w:rPr>
                <w:noProof/>
              </w:rPr>
              <w:fldChar w:fldCharType="end"/>
            </w:r>
          </w:p>
        </w:tc>
      </w:tr>
      <w:tr w:rsidR="00165ECB" w14:paraId="55A96337" w14:textId="77777777" w:rsidTr="00967BB5">
        <w:trPr>
          <w:trHeight w:val="510"/>
        </w:trPr>
        <w:tc>
          <w:tcPr>
            <w:cnfStyle w:val="001000000000" w:firstRow="0" w:lastRow="0" w:firstColumn="1" w:lastColumn="0" w:oddVBand="0" w:evenVBand="0" w:oddHBand="0" w:evenHBand="0" w:firstRowFirstColumn="0" w:firstRowLastColumn="0" w:lastRowFirstColumn="0" w:lastRowLastColumn="0"/>
            <w:tcW w:w="2280" w:type="dxa"/>
          </w:tcPr>
          <w:p w14:paraId="7F41408C" w14:textId="77777777" w:rsidR="00165ECB" w:rsidRDefault="00165ECB" w:rsidP="00967BB5">
            <w:pPr>
              <w:spacing w:line="200" w:lineRule="atLeast"/>
            </w:pPr>
            <w:r>
              <w:t>Promotion</w:t>
            </w:r>
          </w:p>
        </w:tc>
        <w:tc>
          <w:tcPr>
            <w:tcW w:w="6954" w:type="dxa"/>
          </w:tcPr>
          <w:p w14:paraId="05562A82" w14:textId="77777777" w:rsidR="00165ECB" w:rsidRDefault="00165ECB" w:rsidP="00967BB5">
            <w:pPr>
              <w:spacing w:line="200" w:lineRule="atLeast"/>
              <w:cnfStyle w:val="000000000000" w:firstRow="0" w:lastRow="0" w:firstColumn="0" w:lastColumn="0" w:oddVBand="0" w:evenVBand="0" w:oddHBand="0" w:evenHBand="0" w:firstRowFirstColumn="0" w:firstRowLastColumn="0" w:lastRowFirstColumn="0" w:lastRowLastColumn="0"/>
            </w:pPr>
            <w:r>
              <w:t>2016</w:t>
            </w:r>
          </w:p>
        </w:tc>
      </w:tr>
      <w:tr w:rsidR="00165ECB" w14:paraId="653CAA9E" w14:textId="77777777" w:rsidTr="00967BB5">
        <w:tc>
          <w:tcPr>
            <w:cnfStyle w:val="001000000000" w:firstRow="0" w:lastRow="0" w:firstColumn="1" w:lastColumn="0" w:oddVBand="0" w:evenVBand="0" w:oddHBand="0" w:evenHBand="0" w:firstRowFirstColumn="0" w:firstRowLastColumn="0" w:lastRowFirstColumn="0" w:lastRowLastColumn="0"/>
            <w:tcW w:w="2280" w:type="dxa"/>
          </w:tcPr>
          <w:p w14:paraId="5E501257" w14:textId="77777777" w:rsidR="00165ECB" w:rsidRDefault="00165ECB" w:rsidP="00967BB5">
            <w:pPr>
              <w:spacing w:line="200" w:lineRule="atLeast"/>
            </w:pPr>
            <w:r>
              <w:t>Formation</w:t>
            </w:r>
          </w:p>
        </w:tc>
        <w:tc>
          <w:tcPr>
            <w:tcW w:w="6954" w:type="dxa"/>
          </w:tcPr>
          <w:p w14:paraId="40DC79E2" w14:textId="6CB62669" w:rsidR="00165ECB" w:rsidRDefault="00165ECB" w:rsidP="00967BB5">
            <w:pPr>
              <w:spacing w:line="200" w:lineRule="atLeast"/>
              <w:cnfStyle w:val="000000000000" w:firstRow="0" w:lastRow="0" w:firstColumn="0" w:lastColumn="0" w:oddVBand="0" w:evenVBand="0" w:oddHBand="0" w:evenHBand="0" w:firstRowFirstColumn="0" w:firstRowLastColumn="0" w:lastRowFirstColumn="0" w:lastRowLastColumn="0"/>
            </w:pPr>
            <w:r>
              <w:t>ECAM</w:t>
            </w:r>
            <w:r w:rsidR="00B115C2">
              <w:t xml:space="preserve"> </w:t>
            </w:r>
            <w:r>
              <w:t>5</w:t>
            </w:r>
          </w:p>
        </w:tc>
      </w:tr>
    </w:tbl>
    <w:p w14:paraId="636A4F3B" w14:textId="77777777" w:rsidR="00165ECB" w:rsidRDefault="00165ECB" w:rsidP="00165ECB"/>
    <w:tbl>
      <w:tblPr>
        <w:tblStyle w:val="Tableaustandard"/>
        <w:tblW w:w="0" w:type="auto"/>
        <w:tblLook w:val="00A0" w:firstRow="1" w:lastRow="0" w:firstColumn="1" w:lastColumn="0" w:noHBand="0" w:noVBand="0"/>
      </w:tblPr>
      <w:tblGrid>
        <w:gridCol w:w="2249"/>
        <w:gridCol w:w="6805"/>
      </w:tblGrid>
      <w:tr w:rsidR="00165ECB" w14:paraId="27DE2E06" w14:textId="77777777" w:rsidTr="00967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4" w:type="dxa"/>
            <w:gridSpan w:val="2"/>
          </w:tcPr>
          <w:p w14:paraId="006E707D" w14:textId="77777777" w:rsidR="00165ECB" w:rsidRPr="00AF7CFC" w:rsidRDefault="00165ECB" w:rsidP="00967BB5">
            <w:pPr>
              <w:keepNext/>
              <w:spacing w:line="200" w:lineRule="atLeast"/>
              <w:rPr>
                <w:b w:val="0"/>
              </w:rPr>
            </w:pPr>
            <w:bookmarkStart w:id="4" w:name="RAP_TABLEAU_DEP"/>
            <w:r w:rsidRPr="00AF7CFC">
              <w:t>Département</w:t>
            </w:r>
          </w:p>
        </w:tc>
      </w:tr>
      <w:tr w:rsidR="00165ECB" w14:paraId="5AAEB324" w14:textId="77777777" w:rsidTr="00967BB5">
        <w:trPr>
          <w:trHeight w:val="473"/>
        </w:trPr>
        <w:tc>
          <w:tcPr>
            <w:cnfStyle w:val="001000000000" w:firstRow="0" w:lastRow="0" w:firstColumn="1" w:lastColumn="0" w:oddVBand="0" w:evenVBand="0" w:oddHBand="0" w:evenHBand="0" w:firstRowFirstColumn="0" w:firstRowLastColumn="0" w:lastRowFirstColumn="0" w:lastRowLastColumn="0"/>
            <w:tcW w:w="2280" w:type="dxa"/>
          </w:tcPr>
          <w:p w14:paraId="11986204" w14:textId="77777777" w:rsidR="00165ECB" w:rsidRDefault="00165ECB" w:rsidP="00967BB5">
            <w:pPr>
              <w:spacing w:line="200" w:lineRule="atLeast"/>
            </w:pPr>
            <w:r>
              <w:t>Nom</w:t>
            </w:r>
          </w:p>
        </w:tc>
        <w:tc>
          <w:tcPr>
            <w:tcW w:w="6954" w:type="dxa"/>
          </w:tcPr>
          <w:p w14:paraId="1DF4FD86" w14:textId="77777777" w:rsidR="00165ECB" w:rsidRDefault="00165ECB" w:rsidP="00967BB5">
            <w:pPr>
              <w:spacing w:line="200" w:lineRule="atLeast"/>
              <w:cnfStyle w:val="000000000000" w:firstRow="0" w:lastRow="0" w:firstColumn="0" w:lastColumn="0" w:oddVBand="0" w:evenVBand="0" w:oddHBand="0" w:evenHBand="0" w:firstRowFirstColumn="0" w:firstRowLastColumn="0" w:lastRowFirstColumn="0" w:lastRowLastColumn="0"/>
            </w:pPr>
            <w:r>
              <w:t>Pôle Recherche et Développement</w:t>
            </w:r>
          </w:p>
        </w:tc>
      </w:tr>
      <w:tr w:rsidR="00165ECB" w14:paraId="115DAEB1" w14:textId="77777777" w:rsidTr="00967BB5">
        <w:trPr>
          <w:trHeight w:val="510"/>
        </w:trPr>
        <w:tc>
          <w:tcPr>
            <w:cnfStyle w:val="001000000000" w:firstRow="0" w:lastRow="0" w:firstColumn="1" w:lastColumn="0" w:oddVBand="0" w:evenVBand="0" w:oddHBand="0" w:evenHBand="0" w:firstRowFirstColumn="0" w:firstRowLastColumn="0" w:lastRowFirstColumn="0" w:lastRowLastColumn="0"/>
            <w:tcW w:w="2280" w:type="dxa"/>
          </w:tcPr>
          <w:p w14:paraId="7B1B49C6" w14:textId="77777777" w:rsidR="00165ECB" w:rsidRDefault="00165ECB" w:rsidP="00967BB5">
            <w:pPr>
              <w:spacing w:line="200" w:lineRule="atLeast"/>
            </w:pPr>
            <w:r>
              <w:t>Professeur référent</w:t>
            </w:r>
          </w:p>
        </w:tc>
        <w:tc>
          <w:tcPr>
            <w:tcW w:w="6954" w:type="dxa"/>
          </w:tcPr>
          <w:p w14:paraId="60EA236B" w14:textId="1395496A" w:rsidR="00165ECB" w:rsidRDefault="00B115C2" w:rsidP="00967BB5">
            <w:pPr>
              <w:spacing w:line="200" w:lineRule="atLeast"/>
              <w:cnfStyle w:val="000000000000" w:firstRow="0" w:lastRow="0" w:firstColumn="0" w:lastColumn="0" w:oddVBand="0" w:evenVBand="0" w:oddHBand="0" w:evenHBand="0" w:firstRowFirstColumn="0" w:firstRowLastColumn="0" w:lastRowFirstColumn="0" w:lastRowLastColumn="0"/>
            </w:pPr>
            <w:r>
              <w:t>Christophe Jouve</w:t>
            </w:r>
            <w:r w:rsidR="00165ECB">
              <w:fldChar w:fldCharType="begin"/>
            </w:r>
            <w:r w:rsidR="00165ECB">
              <w:instrText xml:space="preserve"> DOCPROPERTY  Manager  \* MERGEFORMAT </w:instrText>
            </w:r>
            <w:r w:rsidR="00165ECB">
              <w:fldChar w:fldCharType="end"/>
            </w:r>
          </w:p>
        </w:tc>
      </w:tr>
      <w:bookmarkEnd w:id="4"/>
    </w:tbl>
    <w:p w14:paraId="52038894" w14:textId="77777777" w:rsidR="00165ECB" w:rsidRDefault="00165ECB" w:rsidP="00165ECB"/>
    <w:p w14:paraId="6C9B6C28" w14:textId="77777777" w:rsidR="00165ECB" w:rsidRPr="00105427" w:rsidRDefault="00165ECB" w:rsidP="00165ECB">
      <w:r>
        <w:br w:type="page"/>
      </w:r>
    </w:p>
    <w:p w14:paraId="219124EE" w14:textId="77777777" w:rsidR="00165ECB" w:rsidRPr="00E44810" w:rsidRDefault="00165ECB" w:rsidP="00136459">
      <w:pPr>
        <w:pStyle w:val="TitreNonNumrot"/>
      </w:pPr>
      <w:bookmarkStart w:id="5" w:name="RAP_PAGE_SOMMAIRE"/>
      <w:bookmarkEnd w:id="3"/>
      <w:r w:rsidRPr="00E44810">
        <w:lastRenderedPageBreak/>
        <w:t>Sommaire</w:t>
      </w:r>
    </w:p>
    <w:p w14:paraId="46646D4D" w14:textId="77777777" w:rsidR="003149C4" w:rsidRDefault="00165ECB">
      <w:pPr>
        <w:pStyle w:val="TM1"/>
        <w:rPr>
          <w:rFonts w:asciiTheme="minorHAnsi" w:eastAsiaTheme="minorEastAsia" w:hAnsiTheme="minorHAnsi"/>
          <w:b w:val="0"/>
          <w:color w:val="auto"/>
          <w:sz w:val="22"/>
          <w:lang w:eastAsia="fr-FR"/>
        </w:rPr>
      </w:pPr>
      <w:r>
        <w:rPr>
          <w:color w:val="00125D"/>
        </w:rPr>
        <w:fldChar w:fldCharType="begin"/>
      </w:r>
      <w:r>
        <w:instrText xml:space="preserve"> TOC \o "2-3" \t "Titre 1;1" </w:instrText>
      </w:r>
      <w:r>
        <w:rPr>
          <w:color w:val="00125D"/>
        </w:rPr>
        <w:fldChar w:fldCharType="separate"/>
      </w:r>
      <w:r w:rsidR="003149C4">
        <w:t>Introduction</w:t>
      </w:r>
      <w:r w:rsidR="003149C4">
        <w:tab/>
      </w:r>
      <w:r w:rsidR="003149C4">
        <w:fldChar w:fldCharType="begin"/>
      </w:r>
      <w:r w:rsidR="003149C4">
        <w:instrText xml:space="preserve"> PAGEREF _Toc443408650 \h </w:instrText>
      </w:r>
      <w:r w:rsidR="003149C4">
        <w:fldChar w:fldCharType="separate"/>
      </w:r>
      <w:r w:rsidR="00404E71">
        <w:t>5</w:t>
      </w:r>
      <w:r w:rsidR="003149C4">
        <w:fldChar w:fldCharType="end"/>
      </w:r>
    </w:p>
    <w:p w14:paraId="15C21025" w14:textId="77777777" w:rsidR="003149C4" w:rsidRDefault="003149C4">
      <w:pPr>
        <w:pStyle w:val="TM1"/>
        <w:rPr>
          <w:rFonts w:asciiTheme="minorHAnsi" w:eastAsiaTheme="minorEastAsia" w:hAnsiTheme="minorHAnsi"/>
          <w:b w:val="0"/>
          <w:color w:val="auto"/>
          <w:sz w:val="22"/>
          <w:lang w:eastAsia="fr-FR"/>
        </w:rPr>
      </w:pPr>
      <w:r>
        <w:t>I.</w:t>
      </w:r>
      <w:r>
        <w:rPr>
          <w:rFonts w:asciiTheme="minorHAnsi" w:eastAsiaTheme="minorEastAsia" w:hAnsiTheme="minorHAnsi"/>
          <w:b w:val="0"/>
          <w:color w:val="auto"/>
          <w:sz w:val="22"/>
          <w:lang w:eastAsia="fr-FR"/>
        </w:rPr>
        <w:tab/>
      </w:r>
      <w:r>
        <w:t>Cahier des charges</w:t>
      </w:r>
      <w:r>
        <w:tab/>
      </w:r>
      <w:r>
        <w:fldChar w:fldCharType="begin"/>
      </w:r>
      <w:r>
        <w:instrText xml:space="preserve"> PAGEREF _Toc443408651 \h </w:instrText>
      </w:r>
      <w:r>
        <w:fldChar w:fldCharType="separate"/>
      </w:r>
      <w:r w:rsidR="00404E71">
        <w:t>6</w:t>
      </w:r>
      <w:r>
        <w:fldChar w:fldCharType="end"/>
      </w:r>
    </w:p>
    <w:p w14:paraId="50F227DE" w14:textId="77777777" w:rsidR="003149C4" w:rsidRDefault="003149C4">
      <w:pPr>
        <w:pStyle w:val="TM2"/>
        <w:rPr>
          <w:rFonts w:asciiTheme="minorHAnsi" w:eastAsiaTheme="minorEastAsia" w:hAnsiTheme="minorHAnsi"/>
          <w:color w:val="auto"/>
          <w:sz w:val="22"/>
          <w:lang w:eastAsia="fr-FR"/>
        </w:rPr>
      </w:pPr>
      <w:r>
        <w:t>A.</w:t>
      </w:r>
      <w:r>
        <w:rPr>
          <w:rFonts w:asciiTheme="minorHAnsi" w:eastAsiaTheme="minorEastAsia" w:hAnsiTheme="minorHAnsi"/>
          <w:color w:val="auto"/>
          <w:sz w:val="22"/>
          <w:lang w:eastAsia="fr-FR"/>
        </w:rPr>
        <w:tab/>
      </w:r>
      <w:r>
        <w:t>Cahier des charges initial</w:t>
      </w:r>
      <w:r>
        <w:tab/>
      </w:r>
      <w:r>
        <w:fldChar w:fldCharType="begin"/>
      </w:r>
      <w:r>
        <w:instrText xml:space="preserve"> PAGEREF _Toc443408652 \h </w:instrText>
      </w:r>
      <w:r>
        <w:fldChar w:fldCharType="separate"/>
      </w:r>
      <w:r w:rsidR="00404E71">
        <w:t>6</w:t>
      </w:r>
      <w:r>
        <w:fldChar w:fldCharType="end"/>
      </w:r>
    </w:p>
    <w:p w14:paraId="74F053F9" w14:textId="77777777" w:rsidR="003149C4" w:rsidRDefault="003149C4">
      <w:pPr>
        <w:pStyle w:val="TM2"/>
        <w:rPr>
          <w:rFonts w:asciiTheme="minorHAnsi" w:eastAsiaTheme="minorEastAsia" w:hAnsiTheme="minorHAnsi"/>
          <w:color w:val="auto"/>
          <w:sz w:val="22"/>
          <w:lang w:eastAsia="fr-FR"/>
        </w:rPr>
      </w:pPr>
      <w:r>
        <w:t>B.</w:t>
      </w:r>
      <w:r>
        <w:rPr>
          <w:rFonts w:asciiTheme="minorHAnsi" w:eastAsiaTheme="minorEastAsia" w:hAnsiTheme="minorHAnsi"/>
          <w:color w:val="auto"/>
          <w:sz w:val="22"/>
          <w:lang w:eastAsia="fr-FR"/>
        </w:rPr>
        <w:tab/>
      </w:r>
      <w:r>
        <w:t>Le diagramme pieuvre</w:t>
      </w:r>
      <w:r>
        <w:tab/>
      </w:r>
      <w:r>
        <w:fldChar w:fldCharType="begin"/>
      </w:r>
      <w:r>
        <w:instrText xml:space="preserve"> PAGEREF _Toc443408653 \h </w:instrText>
      </w:r>
      <w:r>
        <w:fldChar w:fldCharType="separate"/>
      </w:r>
      <w:r w:rsidR="00404E71">
        <w:t>7</w:t>
      </w:r>
      <w:r>
        <w:fldChar w:fldCharType="end"/>
      </w:r>
    </w:p>
    <w:p w14:paraId="42D27FFA" w14:textId="77777777" w:rsidR="003149C4" w:rsidRDefault="003149C4">
      <w:pPr>
        <w:pStyle w:val="TM2"/>
        <w:rPr>
          <w:rFonts w:asciiTheme="minorHAnsi" w:eastAsiaTheme="minorEastAsia" w:hAnsiTheme="minorHAnsi"/>
          <w:color w:val="auto"/>
          <w:sz w:val="22"/>
          <w:lang w:eastAsia="fr-FR"/>
        </w:rPr>
      </w:pPr>
      <w:r>
        <w:t>C.</w:t>
      </w:r>
      <w:r>
        <w:rPr>
          <w:rFonts w:asciiTheme="minorHAnsi" w:eastAsiaTheme="minorEastAsia" w:hAnsiTheme="minorHAnsi"/>
          <w:color w:val="auto"/>
          <w:sz w:val="22"/>
          <w:lang w:eastAsia="fr-FR"/>
        </w:rPr>
        <w:tab/>
      </w:r>
      <w:r>
        <w:t>Cahier des charges fonctionnelles</w:t>
      </w:r>
      <w:r>
        <w:tab/>
      </w:r>
      <w:r>
        <w:fldChar w:fldCharType="begin"/>
      </w:r>
      <w:r>
        <w:instrText xml:space="preserve"> PAGEREF _Toc443408654 \h </w:instrText>
      </w:r>
      <w:r>
        <w:fldChar w:fldCharType="separate"/>
      </w:r>
      <w:r w:rsidR="00404E71">
        <w:t>8</w:t>
      </w:r>
      <w:r>
        <w:fldChar w:fldCharType="end"/>
      </w:r>
    </w:p>
    <w:p w14:paraId="208471DD" w14:textId="77777777" w:rsidR="003149C4" w:rsidRDefault="003149C4">
      <w:pPr>
        <w:pStyle w:val="TM1"/>
        <w:rPr>
          <w:rFonts w:asciiTheme="minorHAnsi" w:eastAsiaTheme="minorEastAsia" w:hAnsiTheme="minorHAnsi"/>
          <w:b w:val="0"/>
          <w:color w:val="auto"/>
          <w:sz w:val="22"/>
          <w:lang w:eastAsia="fr-FR"/>
        </w:rPr>
      </w:pPr>
      <w:r>
        <w:t>II.</w:t>
      </w:r>
      <w:r>
        <w:rPr>
          <w:rFonts w:asciiTheme="minorHAnsi" w:eastAsiaTheme="minorEastAsia" w:hAnsiTheme="minorHAnsi"/>
          <w:b w:val="0"/>
          <w:color w:val="auto"/>
          <w:sz w:val="22"/>
          <w:lang w:eastAsia="fr-FR"/>
        </w:rPr>
        <w:tab/>
      </w:r>
      <w:r>
        <w:t>La Créativité</w:t>
      </w:r>
      <w:r>
        <w:tab/>
      </w:r>
      <w:r>
        <w:fldChar w:fldCharType="begin"/>
      </w:r>
      <w:r>
        <w:instrText xml:space="preserve"> PAGEREF _Toc443408655 \h </w:instrText>
      </w:r>
      <w:r>
        <w:fldChar w:fldCharType="separate"/>
      </w:r>
      <w:r w:rsidR="00404E71">
        <w:t>9</w:t>
      </w:r>
      <w:r>
        <w:fldChar w:fldCharType="end"/>
      </w:r>
    </w:p>
    <w:p w14:paraId="1410EF2C" w14:textId="77777777" w:rsidR="003149C4" w:rsidRDefault="003149C4">
      <w:pPr>
        <w:pStyle w:val="TM2"/>
        <w:rPr>
          <w:rFonts w:asciiTheme="minorHAnsi" w:eastAsiaTheme="minorEastAsia" w:hAnsiTheme="minorHAnsi"/>
          <w:color w:val="auto"/>
          <w:sz w:val="22"/>
          <w:lang w:eastAsia="fr-FR"/>
        </w:rPr>
      </w:pPr>
      <w:r>
        <w:t>A.</w:t>
      </w:r>
      <w:r>
        <w:rPr>
          <w:rFonts w:asciiTheme="minorHAnsi" w:eastAsiaTheme="minorEastAsia" w:hAnsiTheme="minorHAnsi"/>
          <w:color w:val="auto"/>
          <w:sz w:val="22"/>
          <w:lang w:eastAsia="fr-FR"/>
        </w:rPr>
        <w:tab/>
      </w:r>
      <w:r>
        <w:t>Réflexion antithétique</w:t>
      </w:r>
      <w:r>
        <w:tab/>
      </w:r>
      <w:r>
        <w:fldChar w:fldCharType="begin"/>
      </w:r>
      <w:r>
        <w:instrText xml:space="preserve"> PAGEREF _Toc443408656 \h </w:instrText>
      </w:r>
      <w:r>
        <w:fldChar w:fldCharType="separate"/>
      </w:r>
      <w:r w:rsidR="00404E71">
        <w:t>9</w:t>
      </w:r>
      <w:r>
        <w:fldChar w:fldCharType="end"/>
      </w:r>
    </w:p>
    <w:p w14:paraId="68B43430" w14:textId="77777777" w:rsidR="003149C4" w:rsidRDefault="003149C4">
      <w:pPr>
        <w:pStyle w:val="TM2"/>
        <w:rPr>
          <w:rFonts w:asciiTheme="minorHAnsi" w:eastAsiaTheme="minorEastAsia" w:hAnsiTheme="minorHAnsi"/>
          <w:color w:val="auto"/>
          <w:sz w:val="22"/>
          <w:lang w:eastAsia="fr-FR"/>
        </w:rPr>
      </w:pPr>
      <w:r>
        <w:t>B.</w:t>
      </w:r>
      <w:r>
        <w:rPr>
          <w:rFonts w:asciiTheme="minorHAnsi" w:eastAsiaTheme="minorEastAsia" w:hAnsiTheme="minorHAnsi"/>
          <w:color w:val="auto"/>
          <w:sz w:val="22"/>
          <w:lang w:eastAsia="fr-FR"/>
        </w:rPr>
        <w:tab/>
      </w:r>
      <w:r>
        <w:t>Localiser un objet (Spider)</w:t>
      </w:r>
      <w:r>
        <w:tab/>
      </w:r>
      <w:r>
        <w:fldChar w:fldCharType="begin"/>
      </w:r>
      <w:r>
        <w:instrText xml:space="preserve"> PAGEREF _Toc443408657 \h </w:instrText>
      </w:r>
      <w:r>
        <w:fldChar w:fldCharType="separate"/>
      </w:r>
      <w:r w:rsidR="00404E71">
        <w:t>9</w:t>
      </w:r>
      <w:r>
        <w:fldChar w:fldCharType="end"/>
      </w:r>
    </w:p>
    <w:p w14:paraId="64430108" w14:textId="77777777" w:rsidR="003149C4" w:rsidRDefault="003149C4">
      <w:pPr>
        <w:pStyle w:val="TM2"/>
        <w:rPr>
          <w:rFonts w:asciiTheme="minorHAnsi" w:eastAsiaTheme="minorEastAsia" w:hAnsiTheme="minorHAnsi"/>
          <w:color w:val="auto"/>
          <w:sz w:val="22"/>
          <w:lang w:eastAsia="fr-FR"/>
        </w:rPr>
      </w:pPr>
      <w:r>
        <w:t>C.</w:t>
      </w:r>
      <w:r>
        <w:rPr>
          <w:rFonts w:asciiTheme="minorHAnsi" w:eastAsiaTheme="minorEastAsia" w:hAnsiTheme="minorHAnsi"/>
          <w:color w:val="auto"/>
          <w:sz w:val="22"/>
          <w:lang w:eastAsia="fr-FR"/>
        </w:rPr>
        <w:tab/>
      </w:r>
      <w:r>
        <w:t>Calcul de position</w:t>
      </w:r>
      <w:r>
        <w:tab/>
      </w:r>
      <w:r>
        <w:fldChar w:fldCharType="begin"/>
      </w:r>
      <w:r>
        <w:instrText xml:space="preserve"> PAGEREF _Toc443408658 \h </w:instrText>
      </w:r>
      <w:r>
        <w:fldChar w:fldCharType="separate"/>
      </w:r>
      <w:r w:rsidR="00404E71">
        <w:t>10</w:t>
      </w:r>
      <w:r>
        <w:fldChar w:fldCharType="end"/>
      </w:r>
    </w:p>
    <w:p w14:paraId="798B89D0" w14:textId="77777777" w:rsidR="003149C4" w:rsidRDefault="003149C4">
      <w:pPr>
        <w:pStyle w:val="TM2"/>
        <w:rPr>
          <w:rFonts w:asciiTheme="minorHAnsi" w:eastAsiaTheme="minorEastAsia" w:hAnsiTheme="minorHAnsi"/>
          <w:color w:val="auto"/>
          <w:sz w:val="22"/>
          <w:lang w:eastAsia="fr-FR"/>
        </w:rPr>
      </w:pPr>
      <w:r>
        <w:t>D.</w:t>
      </w:r>
      <w:r>
        <w:rPr>
          <w:rFonts w:asciiTheme="minorHAnsi" w:eastAsiaTheme="minorEastAsia" w:hAnsiTheme="minorHAnsi"/>
          <w:color w:val="auto"/>
          <w:sz w:val="22"/>
          <w:lang w:eastAsia="fr-FR"/>
        </w:rPr>
        <w:tab/>
      </w:r>
      <w:r>
        <w:t>Étude de 2 systèmes de mesure de distance existant</w:t>
      </w:r>
      <w:r>
        <w:tab/>
      </w:r>
      <w:r>
        <w:fldChar w:fldCharType="begin"/>
      </w:r>
      <w:r>
        <w:instrText xml:space="preserve"> PAGEREF _Toc443408659 \h </w:instrText>
      </w:r>
      <w:r>
        <w:fldChar w:fldCharType="separate"/>
      </w:r>
      <w:r w:rsidR="00404E71">
        <w:t>11</w:t>
      </w:r>
      <w:r>
        <w:fldChar w:fldCharType="end"/>
      </w:r>
    </w:p>
    <w:p w14:paraId="7932DEB4" w14:textId="77777777" w:rsidR="003149C4" w:rsidRDefault="003149C4">
      <w:pPr>
        <w:pStyle w:val="TM2"/>
        <w:rPr>
          <w:rFonts w:asciiTheme="minorHAnsi" w:eastAsiaTheme="minorEastAsia" w:hAnsiTheme="minorHAnsi"/>
          <w:color w:val="auto"/>
          <w:sz w:val="22"/>
          <w:lang w:eastAsia="fr-FR"/>
        </w:rPr>
      </w:pPr>
      <w:r>
        <w:t>E.</w:t>
      </w:r>
      <w:r>
        <w:rPr>
          <w:rFonts w:asciiTheme="minorHAnsi" w:eastAsiaTheme="minorEastAsia" w:hAnsiTheme="minorHAnsi"/>
          <w:color w:val="auto"/>
          <w:sz w:val="22"/>
          <w:lang w:eastAsia="fr-FR"/>
        </w:rPr>
        <w:tab/>
      </w:r>
      <w:r>
        <w:t>Analyse : sélection de HF+US</w:t>
      </w:r>
      <w:r>
        <w:tab/>
      </w:r>
      <w:r>
        <w:fldChar w:fldCharType="begin"/>
      </w:r>
      <w:r>
        <w:instrText xml:space="preserve"> PAGEREF _Toc443408660 \h </w:instrText>
      </w:r>
      <w:r>
        <w:fldChar w:fldCharType="separate"/>
      </w:r>
      <w:r w:rsidR="00404E71">
        <w:t>11</w:t>
      </w:r>
      <w:r>
        <w:fldChar w:fldCharType="end"/>
      </w:r>
    </w:p>
    <w:p w14:paraId="2F96A032" w14:textId="77777777" w:rsidR="003149C4" w:rsidRDefault="003149C4">
      <w:pPr>
        <w:pStyle w:val="TM1"/>
        <w:rPr>
          <w:rFonts w:asciiTheme="minorHAnsi" w:eastAsiaTheme="minorEastAsia" w:hAnsiTheme="minorHAnsi"/>
          <w:b w:val="0"/>
          <w:color w:val="auto"/>
          <w:sz w:val="22"/>
          <w:lang w:eastAsia="fr-FR"/>
        </w:rPr>
      </w:pPr>
      <w:r>
        <w:t>III.</w:t>
      </w:r>
      <w:r>
        <w:rPr>
          <w:rFonts w:asciiTheme="minorHAnsi" w:eastAsiaTheme="minorEastAsia" w:hAnsiTheme="minorHAnsi"/>
          <w:b w:val="0"/>
          <w:color w:val="auto"/>
          <w:sz w:val="22"/>
          <w:lang w:eastAsia="fr-FR"/>
        </w:rPr>
        <w:tab/>
      </w:r>
      <w:r>
        <w:t>Tests et prototypages</w:t>
      </w:r>
      <w:r>
        <w:tab/>
      </w:r>
      <w:r>
        <w:fldChar w:fldCharType="begin"/>
      </w:r>
      <w:r>
        <w:instrText xml:space="preserve"> PAGEREF _Toc443408661 \h </w:instrText>
      </w:r>
      <w:r>
        <w:fldChar w:fldCharType="separate"/>
      </w:r>
      <w:r w:rsidR="00404E71">
        <w:t>12</w:t>
      </w:r>
      <w:r>
        <w:fldChar w:fldCharType="end"/>
      </w:r>
    </w:p>
    <w:p w14:paraId="408C5AEE" w14:textId="77777777" w:rsidR="003149C4" w:rsidRDefault="003149C4">
      <w:pPr>
        <w:pStyle w:val="TM2"/>
        <w:rPr>
          <w:rFonts w:asciiTheme="minorHAnsi" w:eastAsiaTheme="minorEastAsia" w:hAnsiTheme="minorHAnsi"/>
          <w:color w:val="auto"/>
          <w:sz w:val="22"/>
          <w:lang w:eastAsia="fr-FR"/>
        </w:rPr>
      </w:pPr>
      <w:r>
        <w:t>A.</w:t>
      </w:r>
      <w:r>
        <w:rPr>
          <w:rFonts w:asciiTheme="minorHAnsi" w:eastAsiaTheme="minorEastAsia" w:hAnsiTheme="minorHAnsi"/>
          <w:color w:val="auto"/>
          <w:sz w:val="22"/>
          <w:lang w:eastAsia="fr-FR"/>
        </w:rPr>
        <w:tab/>
      </w:r>
      <w:r>
        <w:t>Emission continue</w:t>
      </w:r>
      <w:r>
        <w:tab/>
      </w:r>
      <w:r>
        <w:fldChar w:fldCharType="begin"/>
      </w:r>
      <w:r>
        <w:instrText xml:space="preserve"> PAGEREF _Toc443408662 \h </w:instrText>
      </w:r>
      <w:r>
        <w:fldChar w:fldCharType="separate"/>
      </w:r>
      <w:r w:rsidR="00404E71">
        <w:t>12</w:t>
      </w:r>
      <w:r>
        <w:fldChar w:fldCharType="end"/>
      </w:r>
    </w:p>
    <w:p w14:paraId="63894236" w14:textId="77777777" w:rsidR="003149C4" w:rsidRDefault="003149C4">
      <w:pPr>
        <w:pStyle w:val="TM2"/>
        <w:rPr>
          <w:rFonts w:asciiTheme="minorHAnsi" w:eastAsiaTheme="minorEastAsia" w:hAnsiTheme="minorHAnsi"/>
          <w:color w:val="auto"/>
          <w:sz w:val="22"/>
          <w:lang w:eastAsia="fr-FR"/>
        </w:rPr>
      </w:pPr>
      <w:r>
        <w:t>B.</w:t>
      </w:r>
      <w:r>
        <w:rPr>
          <w:rFonts w:asciiTheme="minorHAnsi" w:eastAsiaTheme="minorEastAsia" w:hAnsiTheme="minorHAnsi"/>
          <w:color w:val="auto"/>
          <w:sz w:val="22"/>
          <w:lang w:eastAsia="fr-FR"/>
        </w:rPr>
        <w:tab/>
      </w:r>
      <w:r>
        <w:t>Emission de 1110</w:t>
      </w:r>
      <w:r>
        <w:tab/>
      </w:r>
      <w:r>
        <w:fldChar w:fldCharType="begin"/>
      </w:r>
      <w:r>
        <w:instrText xml:space="preserve"> PAGEREF _Toc443408663 \h </w:instrText>
      </w:r>
      <w:r>
        <w:fldChar w:fldCharType="separate"/>
      </w:r>
      <w:r w:rsidR="00404E71">
        <w:t>12</w:t>
      </w:r>
      <w:r>
        <w:fldChar w:fldCharType="end"/>
      </w:r>
    </w:p>
    <w:p w14:paraId="23BE0515" w14:textId="77777777" w:rsidR="003149C4" w:rsidRDefault="003149C4">
      <w:pPr>
        <w:pStyle w:val="TM2"/>
        <w:rPr>
          <w:rFonts w:asciiTheme="minorHAnsi" w:eastAsiaTheme="minorEastAsia" w:hAnsiTheme="minorHAnsi"/>
          <w:color w:val="auto"/>
          <w:sz w:val="22"/>
          <w:lang w:eastAsia="fr-FR"/>
        </w:rPr>
      </w:pPr>
      <w:r>
        <w:t>C.</w:t>
      </w:r>
      <w:r>
        <w:rPr>
          <w:rFonts w:asciiTheme="minorHAnsi" w:eastAsiaTheme="minorEastAsia" w:hAnsiTheme="minorHAnsi"/>
          <w:color w:val="auto"/>
          <w:sz w:val="22"/>
          <w:lang w:eastAsia="fr-FR"/>
        </w:rPr>
        <w:tab/>
      </w:r>
      <w:r>
        <w:t>Emission Serial puis Série de nous</w:t>
      </w:r>
      <w:r>
        <w:tab/>
      </w:r>
      <w:r>
        <w:fldChar w:fldCharType="begin"/>
      </w:r>
      <w:r>
        <w:instrText xml:space="preserve"> PAGEREF _Toc443408664 \h </w:instrText>
      </w:r>
      <w:r>
        <w:fldChar w:fldCharType="separate"/>
      </w:r>
      <w:r w:rsidR="00404E71">
        <w:t>12</w:t>
      </w:r>
      <w:r>
        <w:fldChar w:fldCharType="end"/>
      </w:r>
    </w:p>
    <w:p w14:paraId="4BD5CCF2" w14:textId="77777777" w:rsidR="003149C4" w:rsidRPr="003149C4" w:rsidRDefault="003149C4">
      <w:pPr>
        <w:pStyle w:val="TM2"/>
        <w:rPr>
          <w:rFonts w:asciiTheme="minorHAnsi" w:eastAsiaTheme="minorEastAsia" w:hAnsiTheme="minorHAnsi"/>
          <w:color w:val="auto"/>
          <w:sz w:val="22"/>
          <w:lang w:val="en-US" w:eastAsia="fr-FR"/>
        </w:rPr>
      </w:pPr>
      <w:r w:rsidRPr="003149C4">
        <w:rPr>
          <w:lang w:val="en-US"/>
        </w:rPr>
        <w:t>D.</w:t>
      </w:r>
      <w:r w:rsidRPr="003149C4">
        <w:rPr>
          <w:rFonts w:asciiTheme="minorHAnsi" w:eastAsiaTheme="minorEastAsia" w:hAnsiTheme="minorHAnsi"/>
          <w:color w:val="auto"/>
          <w:sz w:val="22"/>
          <w:lang w:val="en-US" w:eastAsia="fr-FR"/>
        </w:rPr>
        <w:tab/>
      </w:r>
      <w:r w:rsidRPr="003149C4">
        <w:rPr>
          <w:lang w:val="en-US"/>
        </w:rPr>
        <w:t>Emission HF</w:t>
      </w:r>
      <w:r w:rsidRPr="003149C4">
        <w:rPr>
          <w:lang w:val="en-US"/>
        </w:rPr>
        <w:tab/>
      </w:r>
      <w:r>
        <w:fldChar w:fldCharType="begin"/>
      </w:r>
      <w:r w:rsidRPr="003149C4">
        <w:rPr>
          <w:lang w:val="en-US"/>
        </w:rPr>
        <w:instrText xml:space="preserve"> PAGEREF _Toc443408665 \h </w:instrText>
      </w:r>
      <w:r>
        <w:fldChar w:fldCharType="separate"/>
      </w:r>
      <w:r w:rsidR="00404E71">
        <w:rPr>
          <w:lang w:val="en-US"/>
        </w:rPr>
        <w:t>13</w:t>
      </w:r>
      <w:r>
        <w:fldChar w:fldCharType="end"/>
      </w:r>
    </w:p>
    <w:p w14:paraId="64244358" w14:textId="77777777" w:rsidR="003149C4" w:rsidRPr="003149C4" w:rsidRDefault="003149C4">
      <w:pPr>
        <w:pStyle w:val="TM2"/>
        <w:rPr>
          <w:rFonts w:asciiTheme="minorHAnsi" w:eastAsiaTheme="minorEastAsia" w:hAnsiTheme="minorHAnsi"/>
          <w:color w:val="auto"/>
          <w:sz w:val="22"/>
          <w:lang w:val="en-US" w:eastAsia="fr-FR"/>
        </w:rPr>
      </w:pPr>
      <w:r w:rsidRPr="003149C4">
        <w:rPr>
          <w:lang w:val="en-US"/>
        </w:rPr>
        <w:t>E.</w:t>
      </w:r>
      <w:r w:rsidRPr="003149C4">
        <w:rPr>
          <w:rFonts w:asciiTheme="minorHAnsi" w:eastAsiaTheme="minorEastAsia" w:hAnsiTheme="minorHAnsi"/>
          <w:color w:val="auto"/>
          <w:sz w:val="22"/>
          <w:lang w:val="en-US" w:eastAsia="fr-FR"/>
        </w:rPr>
        <w:tab/>
      </w:r>
      <w:r w:rsidRPr="003149C4">
        <w:rPr>
          <w:lang w:val="en-US"/>
        </w:rPr>
        <w:t>Emission HF+US</w:t>
      </w:r>
      <w:r w:rsidRPr="003149C4">
        <w:rPr>
          <w:lang w:val="en-US"/>
        </w:rPr>
        <w:tab/>
      </w:r>
      <w:r>
        <w:fldChar w:fldCharType="begin"/>
      </w:r>
      <w:r w:rsidRPr="003149C4">
        <w:rPr>
          <w:lang w:val="en-US"/>
        </w:rPr>
        <w:instrText xml:space="preserve"> PAGEREF _Toc443408666 \h </w:instrText>
      </w:r>
      <w:r>
        <w:fldChar w:fldCharType="separate"/>
      </w:r>
      <w:r w:rsidR="00404E71">
        <w:rPr>
          <w:lang w:val="en-US"/>
        </w:rPr>
        <w:t>13</w:t>
      </w:r>
      <w:r>
        <w:fldChar w:fldCharType="end"/>
      </w:r>
    </w:p>
    <w:p w14:paraId="5E38623B" w14:textId="77777777" w:rsidR="003149C4" w:rsidRDefault="003149C4">
      <w:pPr>
        <w:pStyle w:val="TM2"/>
        <w:rPr>
          <w:rFonts w:asciiTheme="minorHAnsi" w:eastAsiaTheme="minorEastAsia" w:hAnsiTheme="minorHAnsi"/>
          <w:color w:val="auto"/>
          <w:sz w:val="22"/>
          <w:lang w:eastAsia="fr-FR"/>
        </w:rPr>
      </w:pPr>
      <w:r>
        <w:t>F.</w:t>
      </w:r>
      <w:r>
        <w:rPr>
          <w:rFonts w:asciiTheme="minorHAnsi" w:eastAsiaTheme="minorEastAsia" w:hAnsiTheme="minorHAnsi"/>
          <w:color w:val="auto"/>
          <w:sz w:val="22"/>
          <w:lang w:eastAsia="fr-FR"/>
        </w:rPr>
        <w:tab/>
      </w:r>
      <w:r>
        <w:t>Du prototypage à la réalisation</w:t>
      </w:r>
      <w:r>
        <w:tab/>
      </w:r>
      <w:r>
        <w:fldChar w:fldCharType="begin"/>
      </w:r>
      <w:r>
        <w:instrText xml:space="preserve"> PAGEREF _Toc443408667 \h </w:instrText>
      </w:r>
      <w:r>
        <w:fldChar w:fldCharType="separate"/>
      </w:r>
      <w:r w:rsidR="00404E71">
        <w:t>13</w:t>
      </w:r>
      <w:r>
        <w:fldChar w:fldCharType="end"/>
      </w:r>
    </w:p>
    <w:p w14:paraId="341D546A" w14:textId="77777777" w:rsidR="003149C4" w:rsidRDefault="003149C4">
      <w:pPr>
        <w:pStyle w:val="TM1"/>
        <w:rPr>
          <w:rFonts w:asciiTheme="minorHAnsi" w:eastAsiaTheme="minorEastAsia" w:hAnsiTheme="minorHAnsi"/>
          <w:b w:val="0"/>
          <w:color w:val="auto"/>
          <w:sz w:val="22"/>
          <w:lang w:eastAsia="fr-FR"/>
        </w:rPr>
      </w:pPr>
      <w:r>
        <w:t>IV.</w:t>
      </w:r>
      <w:r>
        <w:rPr>
          <w:rFonts w:asciiTheme="minorHAnsi" w:eastAsiaTheme="minorEastAsia" w:hAnsiTheme="minorHAnsi"/>
          <w:b w:val="0"/>
          <w:color w:val="auto"/>
          <w:sz w:val="22"/>
          <w:lang w:eastAsia="fr-FR"/>
        </w:rPr>
        <w:tab/>
      </w:r>
      <w:r>
        <w:t>Plan Balises</w:t>
      </w:r>
      <w:r>
        <w:tab/>
      </w:r>
      <w:r>
        <w:fldChar w:fldCharType="begin"/>
      </w:r>
      <w:r>
        <w:instrText xml:space="preserve"> PAGEREF _Toc443408668 \h </w:instrText>
      </w:r>
      <w:r>
        <w:fldChar w:fldCharType="separate"/>
      </w:r>
      <w:r w:rsidR="00404E71">
        <w:t>14</w:t>
      </w:r>
      <w:r>
        <w:fldChar w:fldCharType="end"/>
      </w:r>
    </w:p>
    <w:p w14:paraId="643C3E52" w14:textId="77777777" w:rsidR="003149C4" w:rsidRDefault="003149C4">
      <w:pPr>
        <w:pStyle w:val="TM2"/>
        <w:rPr>
          <w:rFonts w:asciiTheme="minorHAnsi" w:eastAsiaTheme="minorEastAsia" w:hAnsiTheme="minorHAnsi"/>
          <w:color w:val="auto"/>
          <w:sz w:val="22"/>
          <w:lang w:eastAsia="fr-FR"/>
        </w:rPr>
      </w:pPr>
      <w:r>
        <w:t>A.</w:t>
      </w:r>
      <w:r>
        <w:rPr>
          <w:rFonts w:asciiTheme="minorHAnsi" w:eastAsiaTheme="minorEastAsia" w:hAnsiTheme="minorHAnsi"/>
          <w:color w:val="auto"/>
          <w:sz w:val="22"/>
          <w:lang w:eastAsia="fr-FR"/>
        </w:rPr>
        <w:tab/>
      </w:r>
      <w:r>
        <w:t>Principes généraux</w:t>
      </w:r>
      <w:r>
        <w:tab/>
      </w:r>
      <w:r>
        <w:fldChar w:fldCharType="begin"/>
      </w:r>
      <w:r>
        <w:instrText xml:space="preserve"> PAGEREF _Toc443408669 \h </w:instrText>
      </w:r>
      <w:r>
        <w:fldChar w:fldCharType="separate"/>
      </w:r>
      <w:r w:rsidR="00404E71">
        <w:t>14</w:t>
      </w:r>
      <w:r>
        <w:fldChar w:fldCharType="end"/>
      </w:r>
    </w:p>
    <w:p w14:paraId="762FCB7E" w14:textId="77777777" w:rsidR="003149C4" w:rsidRDefault="003149C4">
      <w:pPr>
        <w:pStyle w:val="TM3"/>
        <w:tabs>
          <w:tab w:val="left" w:pos="799"/>
          <w:tab w:val="right" w:pos="9060"/>
        </w:tabs>
        <w:rPr>
          <w:rFonts w:asciiTheme="minorHAnsi" w:eastAsiaTheme="minorEastAsia" w:hAnsiTheme="minorHAnsi"/>
          <w:noProof/>
          <w:color w:val="auto"/>
          <w:sz w:val="22"/>
          <w:lang w:eastAsia="fr-FR"/>
        </w:rPr>
      </w:pPr>
      <w:r>
        <w:rPr>
          <w:noProof/>
        </w:rPr>
        <w:t>1.</w:t>
      </w:r>
      <w:r>
        <w:rPr>
          <w:rFonts w:asciiTheme="minorHAnsi" w:eastAsiaTheme="minorEastAsia" w:hAnsiTheme="minorHAnsi"/>
          <w:noProof/>
          <w:color w:val="auto"/>
          <w:sz w:val="22"/>
          <w:lang w:eastAsia="fr-FR"/>
        </w:rPr>
        <w:tab/>
      </w:r>
      <w:r>
        <w:rPr>
          <w:noProof/>
        </w:rPr>
        <w:t>Le système des 4 balises</w:t>
      </w:r>
      <w:r>
        <w:rPr>
          <w:noProof/>
        </w:rPr>
        <w:tab/>
      </w:r>
      <w:r>
        <w:rPr>
          <w:noProof/>
        </w:rPr>
        <w:fldChar w:fldCharType="begin"/>
      </w:r>
      <w:r>
        <w:rPr>
          <w:noProof/>
        </w:rPr>
        <w:instrText xml:space="preserve"> PAGEREF _Toc443408670 \h </w:instrText>
      </w:r>
      <w:r>
        <w:rPr>
          <w:noProof/>
        </w:rPr>
      </w:r>
      <w:r>
        <w:rPr>
          <w:noProof/>
        </w:rPr>
        <w:fldChar w:fldCharType="separate"/>
      </w:r>
      <w:r w:rsidR="00404E71">
        <w:rPr>
          <w:noProof/>
        </w:rPr>
        <w:t>15</w:t>
      </w:r>
      <w:r>
        <w:rPr>
          <w:noProof/>
        </w:rPr>
        <w:fldChar w:fldCharType="end"/>
      </w:r>
    </w:p>
    <w:p w14:paraId="229E9CB5" w14:textId="77777777" w:rsidR="003149C4" w:rsidRDefault="003149C4">
      <w:pPr>
        <w:pStyle w:val="TM3"/>
        <w:tabs>
          <w:tab w:val="left" w:pos="799"/>
          <w:tab w:val="right" w:pos="9060"/>
        </w:tabs>
        <w:rPr>
          <w:rFonts w:asciiTheme="minorHAnsi" w:eastAsiaTheme="minorEastAsia" w:hAnsiTheme="minorHAnsi"/>
          <w:noProof/>
          <w:color w:val="auto"/>
          <w:sz w:val="22"/>
          <w:lang w:eastAsia="fr-FR"/>
        </w:rPr>
      </w:pPr>
      <w:r>
        <w:rPr>
          <w:noProof/>
        </w:rPr>
        <w:t>2.</w:t>
      </w:r>
      <w:r>
        <w:rPr>
          <w:rFonts w:asciiTheme="minorHAnsi" w:eastAsiaTheme="minorEastAsia" w:hAnsiTheme="minorHAnsi"/>
          <w:noProof/>
          <w:color w:val="auto"/>
          <w:sz w:val="22"/>
          <w:lang w:eastAsia="fr-FR"/>
        </w:rPr>
        <w:tab/>
      </w:r>
      <w:r>
        <w:rPr>
          <w:noProof/>
        </w:rPr>
        <w:t>Principes généraux des balises fixes</w:t>
      </w:r>
      <w:r>
        <w:rPr>
          <w:noProof/>
        </w:rPr>
        <w:tab/>
      </w:r>
      <w:r>
        <w:rPr>
          <w:noProof/>
        </w:rPr>
        <w:fldChar w:fldCharType="begin"/>
      </w:r>
      <w:r>
        <w:rPr>
          <w:noProof/>
        </w:rPr>
        <w:instrText xml:space="preserve"> PAGEREF _Toc443408671 \h </w:instrText>
      </w:r>
      <w:r>
        <w:rPr>
          <w:noProof/>
        </w:rPr>
      </w:r>
      <w:r>
        <w:rPr>
          <w:noProof/>
        </w:rPr>
        <w:fldChar w:fldCharType="separate"/>
      </w:r>
      <w:r w:rsidR="00404E71">
        <w:rPr>
          <w:noProof/>
        </w:rPr>
        <w:t>16</w:t>
      </w:r>
      <w:r>
        <w:rPr>
          <w:noProof/>
        </w:rPr>
        <w:fldChar w:fldCharType="end"/>
      </w:r>
    </w:p>
    <w:p w14:paraId="39EE9004" w14:textId="77777777" w:rsidR="003149C4" w:rsidRDefault="003149C4">
      <w:pPr>
        <w:pStyle w:val="TM3"/>
        <w:tabs>
          <w:tab w:val="left" w:pos="799"/>
          <w:tab w:val="right" w:pos="9060"/>
        </w:tabs>
        <w:rPr>
          <w:rFonts w:asciiTheme="minorHAnsi" w:eastAsiaTheme="minorEastAsia" w:hAnsiTheme="minorHAnsi"/>
          <w:noProof/>
          <w:color w:val="auto"/>
          <w:sz w:val="22"/>
          <w:lang w:eastAsia="fr-FR"/>
        </w:rPr>
      </w:pPr>
      <w:r>
        <w:rPr>
          <w:noProof/>
        </w:rPr>
        <w:t>3.</w:t>
      </w:r>
      <w:r>
        <w:rPr>
          <w:rFonts w:asciiTheme="minorHAnsi" w:eastAsiaTheme="minorEastAsia" w:hAnsiTheme="minorHAnsi"/>
          <w:noProof/>
          <w:color w:val="auto"/>
          <w:sz w:val="22"/>
          <w:lang w:eastAsia="fr-FR"/>
        </w:rPr>
        <w:tab/>
      </w:r>
      <w:r>
        <w:rPr>
          <w:noProof/>
        </w:rPr>
        <w:t>Principes généraux de la balise fixe</w:t>
      </w:r>
      <w:r>
        <w:rPr>
          <w:noProof/>
        </w:rPr>
        <w:tab/>
      </w:r>
      <w:r>
        <w:rPr>
          <w:noProof/>
        </w:rPr>
        <w:fldChar w:fldCharType="begin"/>
      </w:r>
      <w:r>
        <w:rPr>
          <w:noProof/>
        </w:rPr>
        <w:instrText xml:space="preserve"> PAGEREF _Toc443408672 \h </w:instrText>
      </w:r>
      <w:r>
        <w:rPr>
          <w:noProof/>
        </w:rPr>
      </w:r>
      <w:r>
        <w:rPr>
          <w:noProof/>
        </w:rPr>
        <w:fldChar w:fldCharType="separate"/>
      </w:r>
      <w:r w:rsidR="00404E71">
        <w:rPr>
          <w:noProof/>
        </w:rPr>
        <w:t>17</w:t>
      </w:r>
      <w:r>
        <w:rPr>
          <w:noProof/>
        </w:rPr>
        <w:fldChar w:fldCharType="end"/>
      </w:r>
    </w:p>
    <w:p w14:paraId="1017AF24" w14:textId="77777777" w:rsidR="003149C4" w:rsidRDefault="003149C4">
      <w:pPr>
        <w:pStyle w:val="TM2"/>
        <w:rPr>
          <w:rFonts w:asciiTheme="minorHAnsi" w:eastAsiaTheme="minorEastAsia" w:hAnsiTheme="minorHAnsi"/>
          <w:color w:val="auto"/>
          <w:sz w:val="22"/>
          <w:lang w:eastAsia="fr-FR"/>
        </w:rPr>
      </w:pPr>
      <w:r>
        <w:t>B.</w:t>
      </w:r>
      <w:r>
        <w:rPr>
          <w:rFonts w:asciiTheme="minorHAnsi" w:eastAsiaTheme="minorEastAsia" w:hAnsiTheme="minorHAnsi"/>
          <w:color w:val="auto"/>
          <w:sz w:val="22"/>
          <w:lang w:eastAsia="fr-FR"/>
        </w:rPr>
        <w:tab/>
      </w:r>
      <w:r>
        <w:t>Electronique</w:t>
      </w:r>
      <w:r>
        <w:tab/>
      </w:r>
      <w:r>
        <w:fldChar w:fldCharType="begin"/>
      </w:r>
      <w:r>
        <w:instrText xml:space="preserve"> PAGEREF _Toc443408673 \h </w:instrText>
      </w:r>
      <w:r>
        <w:fldChar w:fldCharType="separate"/>
      </w:r>
      <w:r w:rsidR="00404E71">
        <w:t>18</w:t>
      </w:r>
      <w:r>
        <w:fldChar w:fldCharType="end"/>
      </w:r>
    </w:p>
    <w:p w14:paraId="77A6A8B4" w14:textId="77777777" w:rsidR="003149C4" w:rsidRDefault="003149C4">
      <w:pPr>
        <w:pStyle w:val="TM3"/>
        <w:tabs>
          <w:tab w:val="left" w:pos="799"/>
          <w:tab w:val="right" w:pos="9060"/>
        </w:tabs>
        <w:rPr>
          <w:rFonts w:asciiTheme="minorHAnsi" w:eastAsiaTheme="minorEastAsia" w:hAnsiTheme="minorHAnsi"/>
          <w:noProof/>
          <w:color w:val="auto"/>
          <w:sz w:val="22"/>
          <w:lang w:eastAsia="fr-FR"/>
        </w:rPr>
      </w:pPr>
      <w:r>
        <w:rPr>
          <w:noProof/>
        </w:rPr>
        <w:t>1.</w:t>
      </w:r>
      <w:r>
        <w:rPr>
          <w:rFonts w:asciiTheme="minorHAnsi" w:eastAsiaTheme="minorEastAsia" w:hAnsiTheme="minorHAnsi"/>
          <w:noProof/>
          <w:color w:val="auto"/>
          <w:sz w:val="22"/>
          <w:lang w:eastAsia="fr-FR"/>
        </w:rPr>
        <w:tab/>
      </w:r>
      <w:r>
        <w:rPr>
          <w:noProof/>
        </w:rPr>
        <w:t>Le circuit des balises fixes (émettrices US)</w:t>
      </w:r>
      <w:r>
        <w:rPr>
          <w:noProof/>
        </w:rPr>
        <w:tab/>
      </w:r>
      <w:r>
        <w:rPr>
          <w:noProof/>
        </w:rPr>
        <w:fldChar w:fldCharType="begin"/>
      </w:r>
      <w:r>
        <w:rPr>
          <w:noProof/>
        </w:rPr>
        <w:instrText xml:space="preserve"> PAGEREF _Toc443408674 \h </w:instrText>
      </w:r>
      <w:r>
        <w:rPr>
          <w:noProof/>
        </w:rPr>
      </w:r>
      <w:r>
        <w:rPr>
          <w:noProof/>
        </w:rPr>
        <w:fldChar w:fldCharType="separate"/>
      </w:r>
      <w:r w:rsidR="00404E71">
        <w:rPr>
          <w:noProof/>
        </w:rPr>
        <w:t>18</w:t>
      </w:r>
      <w:r>
        <w:rPr>
          <w:noProof/>
        </w:rPr>
        <w:fldChar w:fldCharType="end"/>
      </w:r>
    </w:p>
    <w:p w14:paraId="4FA2FD2C" w14:textId="77777777" w:rsidR="003149C4" w:rsidRDefault="003149C4">
      <w:pPr>
        <w:pStyle w:val="TM3"/>
        <w:tabs>
          <w:tab w:val="left" w:pos="799"/>
          <w:tab w:val="right" w:pos="9060"/>
        </w:tabs>
        <w:rPr>
          <w:rFonts w:asciiTheme="minorHAnsi" w:eastAsiaTheme="minorEastAsia" w:hAnsiTheme="minorHAnsi"/>
          <w:noProof/>
          <w:color w:val="auto"/>
          <w:sz w:val="22"/>
          <w:lang w:eastAsia="fr-FR"/>
        </w:rPr>
      </w:pPr>
      <w:r>
        <w:rPr>
          <w:noProof/>
        </w:rPr>
        <w:t>1.</w:t>
      </w:r>
      <w:r>
        <w:rPr>
          <w:rFonts w:asciiTheme="minorHAnsi" w:eastAsiaTheme="minorEastAsia" w:hAnsiTheme="minorHAnsi"/>
          <w:noProof/>
          <w:color w:val="auto"/>
          <w:sz w:val="22"/>
          <w:lang w:eastAsia="fr-FR"/>
        </w:rPr>
        <w:tab/>
      </w:r>
      <w:r>
        <w:rPr>
          <w:noProof/>
        </w:rPr>
        <w:t>Le circuit de la balise mobile (réceptrice US)</w:t>
      </w:r>
      <w:r>
        <w:rPr>
          <w:noProof/>
        </w:rPr>
        <w:tab/>
      </w:r>
      <w:r>
        <w:rPr>
          <w:noProof/>
        </w:rPr>
        <w:fldChar w:fldCharType="begin"/>
      </w:r>
      <w:r>
        <w:rPr>
          <w:noProof/>
        </w:rPr>
        <w:instrText xml:space="preserve"> PAGEREF _Toc443408675 \h </w:instrText>
      </w:r>
      <w:r>
        <w:rPr>
          <w:noProof/>
        </w:rPr>
      </w:r>
      <w:r>
        <w:rPr>
          <w:noProof/>
        </w:rPr>
        <w:fldChar w:fldCharType="separate"/>
      </w:r>
      <w:r w:rsidR="00404E71">
        <w:rPr>
          <w:noProof/>
        </w:rPr>
        <w:t>19</w:t>
      </w:r>
      <w:r>
        <w:rPr>
          <w:noProof/>
        </w:rPr>
        <w:fldChar w:fldCharType="end"/>
      </w:r>
    </w:p>
    <w:p w14:paraId="3AD75D85" w14:textId="77777777" w:rsidR="003149C4" w:rsidRDefault="003149C4">
      <w:pPr>
        <w:pStyle w:val="TM2"/>
        <w:rPr>
          <w:rFonts w:asciiTheme="minorHAnsi" w:eastAsiaTheme="minorEastAsia" w:hAnsiTheme="minorHAnsi"/>
          <w:color w:val="auto"/>
          <w:sz w:val="22"/>
          <w:lang w:eastAsia="fr-FR"/>
        </w:rPr>
      </w:pPr>
      <w:r>
        <w:t>C.</w:t>
      </w:r>
      <w:r>
        <w:rPr>
          <w:rFonts w:asciiTheme="minorHAnsi" w:eastAsiaTheme="minorEastAsia" w:hAnsiTheme="minorHAnsi"/>
          <w:color w:val="auto"/>
          <w:sz w:val="22"/>
          <w:lang w:eastAsia="fr-FR"/>
        </w:rPr>
        <w:tab/>
      </w:r>
      <w:r>
        <w:t>Mécanique</w:t>
      </w:r>
      <w:r>
        <w:tab/>
      </w:r>
      <w:r>
        <w:fldChar w:fldCharType="begin"/>
      </w:r>
      <w:r>
        <w:instrText xml:space="preserve"> PAGEREF _Toc443408676 \h </w:instrText>
      </w:r>
      <w:r>
        <w:fldChar w:fldCharType="separate"/>
      </w:r>
      <w:r w:rsidR="00404E71">
        <w:t>20</w:t>
      </w:r>
      <w:r>
        <w:fldChar w:fldCharType="end"/>
      </w:r>
    </w:p>
    <w:p w14:paraId="732B9DAA" w14:textId="77777777" w:rsidR="003149C4" w:rsidRDefault="003149C4">
      <w:pPr>
        <w:pStyle w:val="TM2"/>
        <w:rPr>
          <w:rFonts w:asciiTheme="minorHAnsi" w:eastAsiaTheme="minorEastAsia" w:hAnsiTheme="minorHAnsi"/>
          <w:color w:val="auto"/>
          <w:sz w:val="22"/>
          <w:lang w:eastAsia="fr-FR"/>
        </w:rPr>
      </w:pPr>
      <w:r>
        <w:t>D.</w:t>
      </w:r>
      <w:r>
        <w:rPr>
          <w:rFonts w:asciiTheme="minorHAnsi" w:eastAsiaTheme="minorEastAsia" w:hAnsiTheme="minorHAnsi"/>
          <w:color w:val="auto"/>
          <w:sz w:val="22"/>
          <w:lang w:eastAsia="fr-FR"/>
        </w:rPr>
        <w:tab/>
      </w:r>
      <w:r>
        <w:t>Structure de communication</w:t>
      </w:r>
      <w:r>
        <w:tab/>
      </w:r>
      <w:r>
        <w:fldChar w:fldCharType="begin"/>
      </w:r>
      <w:r>
        <w:instrText xml:space="preserve"> PAGEREF _Toc443408677 \h </w:instrText>
      </w:r>
      <w:r>
        <w:fldChar w:fldCharType="separate"/>
      </w:r>
      <w:r w:rsidR="00404E71">
        <w:t>21</w:t>
      </w:r>
      <w:r>
        <w:fldChar w:fldCharType="end"/>
      </w:r>
    </w:p>
    <w:p w14:paraId="6B4C879A" w14:textId="77777777" w:rsidR="003149C4" w:rsidRDefault="003149C4">
      <w:pPr>
        <w:pStyle w:val="TM2"/>
        <w:rPr>
          <w:rFonts w:asciiTheme="minorHAnsi" w:eastAsiaTheme="minorEastAsia" w:hAnsiTheme="minorHAnsi"/>
          <w:color w:val="auto"/>
          <w:sz w:val="22"/>
          <w:lang w:eastAsia="fr-FR"/>
        </w:rPr>
      </w:pPr>
      <w:r>
        <w:t>E.</w:t>
      </w:r>
      <w:r>
        <w:rPr>
          <w:rFonts w:asciiTheme="minorHAnsi" w:eastAsiaTheme="minorEastAsia" w:hAnsiTheme="minorHAnsi"/>
          <w:color w:val="auto"/>
          <w:sz w:val="22"/>
          <w:lang w:eastAsia="fr-FR"/>
        </w:rPr>
        <w:tab/>
      </w:r>
      <w:r>
        <w:t>Programmation</w:t>
      </w:r>
      <w:r>
        <w:tab/>
      </w:r>
      <w:r>
        <w:fldChar w:fldCharType="begin"/>
      </w:r>
      <w:r>
        <w:instrText xml:space="preserve"> PAGEREF _Toc443408678 \h </w:instrText>
      </w:r>
      <w:r>
        <w:fldChar w:fldCharType="separate"/>
      </w:r>
      <w:r w:rsidR="00404E71">
        <w:t>22</w:t>
      </w:r>
      <w:r>
        <w:fldChar w:fldCharType="end"/>
      </w:r>
    </w:p>
    <w:p w14:paraId="71FB2118" w14:textId="77777777" w:rsidR="003149C4" w:rsidRDefault="003149C4">
      <w:pPr>
        <w:pStyle w:val="TM3"/>
        <w:tabs>
          <w:tab w:val="left" w:pos="799"/>
          <w:tab w:val="right" w:pos="9060"/>
        </w:tabs>
        <w:rPr>
          <w:rFonts w:asciiTheme="minorHAnsi" w:eastAsiaTheme="minorEastAsia" w:hAnsiTheme="minorHAnsi"/>
          <w:noProof/>
          <w:color w:val="auto"/>
          <w:sz w:val="22"/>
          <w:lang w:eastAsia="fr-FR"/>
        </w:rPr>
      </w:pPr>
      <w:r>
        <w:rPr>
          <w:noProof/>
        </w:rPr>
        <w:t>1.</w:t>
      </w:r>
      <w:r>
        <w:rPr>
          <w:rFonts w:asciiTheme="minorHAnsi" w:eastAsiaTheme="minorEastAsia" w:hAnsiTheme="minorHAnsi"/>
          <w:noProof/>
          <w:color w:val="auto"/>
          <w:sz w:val="22"/>
          <w:lang w:eastAsia="fr-FR"/>
        </w:rPr>
        <w:tab/>
      </w:r>
      <w:r>
        <w:rPr>
          <w:noProof/>
        </w:rPr>
        <w:t>Programme pour la balise mobile</w:t>
      </w:r>
      <w:r>
        <w:rPr>
          <w:noProof/>
        </w:rPr>
        <w:tab/>
      </w:r>
      <w:r>
        <w:rPr>
          <w:noProof/>
        </w:rPr>
        <w:fldChar w:fldCharType="begin"/>
      </w:r>
      <w:r>
        <w:rPr>
          <w:noProof/>
        </w:rPr>
        <w:instrText xml:space="preserve"> PAGEREF _Toc443408679 \h </w:instrText>
      </w:r>
      <w:r>
        <w:rPr>
          <w:noProof/>
        </w:rPr>
      </w:r>
      <w:r>
        <w:rPr>
          <w:noProof/>
        </w:rPr>
        <w:fldChar w:fldCharType="separate"/>
      </w:r>
      <w:r w:rsidR="00404E71">
        <w:rPr>
          <w:noProof/>
        </w:rPr>
        <w:t>22</w:t>
      </w:r>
      <w:r>
        <w:rPr>
          <w:noProof/>
        </w:rPr>
        <w:fldChar w:fldCharType="end"/>
      </w:r>
    </w:p>
    <w:p w14:paraId="4A318330" w14:textId="77777777" w:rsidR="003149C4" w:rsidRDefault="003149C4">
      <w:pPr>
        <w:pStyle w:val="TM3"/>
        <w:tabs>
          <w:tab w:val="left" w:pos="799"/>
          <w:tab w:val="right" w:pos="9060"/>
        </w:tabs>
        <w:rPr>
          <w:rFonts w:asciiTheme="minorHAnsi" w:eastAsiaTheme="minorEastAsia" w:hAnsiTheme="minorHAnsi"/>
          <w:noProof/>
          <w:color w:val="auto"/>
          <w:sz w:val="22"/>
          <w:lang w:eastAsia="fr-FR"/>
        </w:rPr>
      </w:pPr>
      <w:r>
        <w:rPr>
          <w:noProof/>
        </w:rPr>
        <w:t>2.</w:t>
      </w:r>
      <w:r>
        <w:rPr>
          <w:rFonts w:asciiTheme="minorHAnsi" w:eastAsiaTheme="minorEastAsia" w:hAnsiTheme="minorHAnsi"/>
          <w:noProof/>
          <w:color w:val="auto"/>
          <w:sz w:val="22"/>
          <w:lang w:eastAsia="fr-FR"/>
        </w:rPr>
        <w:tab/>
      </w:r>
      <w:r>
        <w:rPr>
          <w:noProof/>
        </w:rPr>
        <w:t>Programme pour les balises fixe</w:t>
      </w:r>
      <w:r>
        <w:rPr>
          <w:noProof/>
        </w:rPr>
        <w:tab/>
      </w:r>
      <w:r>
        <w:rPr>
          <w:noProof/>
        </w:rPr>
        <w:fldChar w:fldCharType="begin"/>
      </w:r>
      <w:r>
        <w:rPr>
          <w:noProof/>
        </w:rPr>
        <w:instrText xml:space="preserve"> PAGEREF _Toc443408680 \h </w:instrText>
      </w:r>
      <w:r>
        <w:rPr>
          <w:noProof/>
        </w:rPr>
      </w:r>
      <w:r>
        <w:rPr>
          <w:noProof/>
        </w:rPr>
        <w:fldChar w:fldCharType="separate"/>
      </w:r>
      <w:r w:rsidR="00404E71">
        <w:rPr>
          <w:noProof/>
        </w:rPr>
        <w:t>22</w:t>
      </w:r>
      <w:r>
        <w:rPr>
          <w:noProof/>
        </w:rPr>
        <w:fldChar w:fldCharType="end"/>
      </w:r>
    </w:p>
    <w:p w14:paraId="6882B0CF" w14:textId="77777777" w:rsidR="003149C4" w:rsidRDefault="003149C4">
      <w:pPr>
        <w:pStyle w:val="TM2"/>
        <w:rPr>
          <w:rFonts w:asciiTheme="minorHAnsi" w:eastAsiaTheme="minorEastAsia" w:hAnsiTheme="minorHAnsi"/>
          <w:color w:val="auto"/>
          <w:sz w:val="22"/>
          <w:lang w:eastAsia="fr-FR"/>
        </w:rPr>
      </w:pPr>
      <w:r>
        <w:t>F.</w:t>
      </w:r>
      <w:r>
        <w:rPr>
          <w:rFonts w:asciiTheme="minorHAnsi" w:eastAsiaTheme="minorEastAsia" w:hAnsiTheme="minorHAnsi"/>
          <w:color w:val="auto"/>
          <w:sz w:val="22"/>
          <w:lang w:eastAsia="fr-FR"/>
        </w:rPr>
        <w:tab/>
      </w:r>
      <w:r>
        <w:t>Quelques pistes d’optimisation que nous n’avons pas pu implémenter</w:t>
      </w:r>
      <w:r>
        <w:tab/>
      </w:r>
      <w:r>
        <w:fldChar w:fldCharType="begin"/>
      </w:r>
      <w:r>
        <w:instrText xml:space="preserve"> PAGEREF _Toc443408681 \h </w:instrText>
      </w:r>
      <w:r>
        <w:fldChar w:fldCharType="separate"/>
      </w:r>
      <w:r w:rsidR="00404E71">
        <w:t>22</w:t>
      </w:r>
      <w:r>
        <w:fldChar w:fldCharType="end"/>
      </w:r>
    </w:p>
    <w:p w14:paraId="72ED7761" w14:textId="77777777" w:rsidR="00165ECB" w:rsidRPr="000545CB" w:rsidRDefault="00165ECB" w:rsidP="005F7490">
      <w:pPr>
        <w:tabs>
          <w:tab w:val="left" w:pos="284"/>
        </w:tabs>
      </w:pPr>
      <w:r>
        <w:fldChar w:fldCharType="end"/>
      </w:r>
    </w:p>
    <w:p w14:paraId="0030BC94" w14:textId="44F97485" w:rsidR="009339A7" w:rsidRDefault="009339A7" w:rsidP="009339A7">
      <w:pPr>
        <w:pStyle w:val="Titre1"/>
        <w:numPr>
          <w:ilvl w:val="0"/>
          <w:numId w:val="0"/>
        </w:numPr>
      </w:pPr>
      <w:bookmarkStart w:id="6" w:name="_Toc443408650"/>
      <w:bookmarkStart w:id="7" w:name="_Toc435628635"/>
      <w:bookmarkEnd w:id="5"/>
      <w:r>
        <w:lastRenderedPageBreak/>
        <w:t>Introduction</w:t>
      </w:r>
      <w:bookmarkEnd w:id="6"/>
    </w:p>
    <w:p w14:paraId="2F156386" w14:textId="77777777" w:rsidR="00B53423" w:rsidRDefault="009339A7" w:rsidP="009339A7">
      <w:r>
        <w:t xml:space="preserve">Dans le cadre de notre formation à l’ECAM Lyon, nous avons travaillé </w:t>
      </w:r>
      <w:r w:rsidR="00B53423">
        <w:t xml:space="preserve">deux jours par semaine </w:t>
      </w:r>
      <w:r>
        <w:t xml:space="preserve">lors de notre dernier semestre de cours sur un Projet de Recherche et Développement. </w:t>
      </w:r>
      <w:r w:rsidR="00B53423">
        <w:t>Ce dernier est particulier car il est financé et demandé par le Club robotique de l’ECAM.</w:t>
      </w:r>
    </w:p>
    <w:p w14:paraId="22F047C5" w14:textId="1EA2B67B" w:rsidR="009339A7" w:rsidRDefault="00B53423" w:rsidP="00B53423">
      <w:r>
        <w:t>Le binôme est constitué de Maxence Beroujon et Bruno Bellier. Pour nous aider les professeurs, le personnel et le matériel de l’ECAM ont été mis à notre disposition. Le Club robotique est une association d’</w:t>
      </w:r>
      <w:r w:rsidR="00DE503D">
        <w:t>élèves</w:t>
      </w:r>
      <w:r>
        <w:t xml:space="preserve"> qui partage</w:t>
      </w:r>
      <w:r w:rsidR="00DE503D">
        <w:t>nt</w:t>
      </w:r>
      <w:r>
        <w:t xml:space="preserve"> la passion, ou qui veulent découvrir des connaissances en robotique. En mécanique de petit système, modélisation, électronique, et  programmation. Depuis déjà</w:t>
      </w:r>
      <w:r w:rsidR="00DE503D">
        <w:t xml:space="preserve"> 3 ans le club participe à</w:t>
      </w:r>
      <w:r>
        <w:t xml:space="preserve"> la coupe de France de robotique. </w:t>
      </w:r>
      <w:r w:rsidR="00DE503D">
        <w:t>Cet évènement rassemble des étudiants qui ont la passion de la robotique, et il permet le challenge entre école. Le principe : 2 équipes s’affrontent sur la table. Elles ont pour but de faire le maximum de points. Chaque équipe est constituée de deux robots maximum.</w:t>
      </w:r>
    </w:p>
    <w:p w14:paraId="2A87FED5" w14:textId="09A776CB" w:rsidR="00DE503D" w:rsidRDefault="00DE503D" w:rsidP="00B53423">
      <w:r>
        <w:t>Lors de cette coupe, les robots n’ont pas le droit d’être en contact. Et les robots doivent connaitre leur position pour faire des actions avec précision. C’est là que le projet intervient.</w:t>
      </w:r>
    </w:p>
    <w:p w14:paraId="5A64AF26" w14:textId="4C261156" w:rsidR="00DE503D" w:rsidRDefault="00DE503D" w:rsidP="00B53423">
      <w:r>
        <w:t>Grâce à nous les robots ECAM peuvent soit connaitre la position de l’adversaire, soit connaitre avec précision sa position.</w:t>
      </w:r>
    </w:p>
    <w:p w14:paraId="1352A3B4" w14:textId="51323196" w:rsidR="006F5493" w:rsidRDefault="006F5493" w:rsidP="00B53423">
      <w:r>
        <w:t xml:space="preserve">Ce dossier retrace la démarche suivis lors du projet, c’est pourquoi il y a une évolution dans les choix technique au cours du dossier. Nous espérons que ce dossier vous sera utile pour comprendre ce qui nous a permis de faire nos choix, afin de modifier, améliorer, ou refaire les balises. </w:t>
      </w:r>
    </w:p>
    <w:p w14:paraId="1B09AAAB" w14:textId="5ED69C38" w:rsidR="00165ECB" w:rsidRDefault="0023549D" w:rsidP="009339A7">
      <w:pPr>
        <w:pStyle w:val="Titre1"/>
      </w:pPr>
      <w:bookmarkStart w:id="8" w:name="_Toc443408651"/>
      <w:r>
        <w:lastRenderedPageBreak/>
        <w:t>Cahier des charges</w:t>
      </w:r>
      <w:bookmarkEnd w:id="7"/>
      <w:bookmarkEnd w:id="8"/>
      <w:r w:rsidR="00272376">
        <w:t xml:space="preserve"> </w:t>
      </w:r>
    </w:p>
    <w:p w14:paraId="5CE52149" w14:textId="1BC2F0A9" w:rsidR="00165ECB" w:rsidRDefault="00023397" w:rsidP="009B1E91">
      <w:pPr>
        <w:pStyle w:val="Titre2"/>
      </w:pPr>
      <w:bookmarkStart w:id="9" w:name="_Toc435628636"/>
      <w:bookmarkStart w:id="10" w:name="_Toc443408652"/>
      <w:r w:rsidRPr="009B1E91">
        <w:t>Cahier</w:t>
      </w:r>
      <w:r>
        <w:t xml:space="preserve"> des charges initial</w:t>
      </w:r>
      <w:bookmarkEnd w:id="9"/>
      <w:bookmarkEnd w:id="10"/>
    </w:p>
    <w:p w14:paraId="0C0D95DF" w14:textId="1CAF9AFA" w:rsidR="000303FC" w:rsidRDefault="000303FC" w:rsidP="00023397">
      <w:r>
        <w:t>Afin de fixer des premières directions sur lesquelles s’engager, et de répondre aux exigences du club robotique de l’ECAM, nous avons élaboré un premier jet du cahier des charges, comprenant les fonctions principales du produit à réaliser. Ce document était principalement issu</w:t>
      </w:r>
      <w:r w:rsidR="00023397">
        <w:t xml:space="preserve"> des règles de la coupe de France de robotique</w:t>
      </w:r>
      <w:r>
        <w:t xml:space="preserve">. </w:t>
      </w:r>
    </w:p>
    <w:p w14:paraId="7EDC6F1A" w14:textId="6CF1E677" w:rsidR="000303FC" w:rsidRDefault="000303FC" w:rsidP="00023397">
      <w:r>
        <w:t xml:space="preserve">Le projet consiste donc à concevoir et réaliser un système de balises à placer sur le robot et sur le terrain de manière à </w:t>
      </w:r>
      <w:r w:rsidR="00A04A14">
        <w:t>pouvoir localiser le robot où qu’il soit sur la table</w:t>
      </w:r>
      <w:r>
        <w:t>.</w:t>
      </w:r>
    </w:p>
    <w:p w14:paraId="48010B80" w14:textId="1B548FB6" w:rsidR="00023397" w:rsidRPr="00023397" w:rsidRDefault="00023397" w:rsidP="00023397"/>
    <w:p w14:paraId="5D3ACC14" w14:textId="4725F303" w:rsidR="00D30F7A" w:rsidRDefault="00165ECB" w:rsidP="00165ECB">
      <w:r>
        <w:rPr>
          <w:noProof/>
          <w:lang w:eastAsia="fr-FR"/>
        </w:rPr>
        <w:drawing>
          <wp:inline distT="0" distB="0" distL="0" distR="0" wp14:anchorId="770E40C3" wp14:editId="5EB181D5">
            <wp:extent cx="5486400" cy="3200400"/>
            <wp:effectExtent l="0" t="0" r="19050" b="57150"/>
            <wp:docPr id="2" name="Diagramme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36A7C0E" w14:textId="367FB2F2" w:rsidR="00165ECB" w:rsidRDefault="00D30F7A" w:rsidP="00D30F7A">
      <w:pPr>
        <w:spacing w:before="0" w:after="0"/>
        <w:jc w:val="left"/>
      </w:pPr>
      <w:r>
        <w:br w:type="page"/>
      </w:r>
    </w:p>
    <w:p w14:paraId="33B3FDF2" w14:textId="6A42F1C1" w:rsidR="00165ECB" w:rsidRDefault="00023397" w:rsidP="009B1E91">
      <w:pPr>
        <w:pStyle w:val="Titre2"/>
      </w:pPr>
      <w:bookmarkStart w:id="11" w:name="_Toc435628637"/>
      <w:bookmarkStart w:id="12" w:name="_Toc443408653"/>
      <w:r>
        <w:lastRenderedPageBreak/>
        <w:t>Le diagramme pieuvre</w:t>
      </w:r>
      <w:bookmarkEnd w:id="11"/>
      <w:bookmarkEnd w:id="12"/>
    </w:p>
    <w:p w14:paraId="42410A56" w14:textId="161A01E0" w:rsidR="00023397" w:rsidRPr="00023397" w:rsidRDefault="00023397" w:rsidP="00023397">
      <w:r>
        <w:t>Afin d’élaborer un cahier des charges complet et de s’approprier pleinement le sujet nous avons réalisé un diagramme pieuvre</w:t>
      </w:r>
      <w:r w:rsidR="00883A83">
        <w:t xml:space="preserve"> sur la </w:t>
      </w:r>
      <w:r w:rsidR="00883A83" w:rsidRPr="004D42A3">
        <w:rPr>
          <w:b/>
        </w:rPr>
        <w:t>phase de vie clé</w:t>
      </w:r>
      <w:r w:rsidR="00883A83">
        <w:t xml:space="preserve"> du produit qui est</w:t>
      </w:r>
      <w:r w:rsidR="000303FC">
        <w:t>, dans notre cas,</w:t>
      </w:r>
      <w:r w:rsidR="00883A83">
        <w:t xml:space="preserve"> </w:t>
      </w:r>
      <w:r w:rsidR="000303FC">
        <w:rPr>
          <w:b/>
        </w:rPr>
        <w:t>s</w:t>
      </w:r>
      <w:r w:rsidR="00883A83" w:rsidRPr="004D42A3">
        <w:rPr>
          <w:b/>
        </w:rPr>
        <w:t>a phase d’utilisation</w:t>
      </w:r>
      <w:r>
        <w:t> :</w:t>
      </w:r>
    </w:p>
    <w:p w14:paraId="1B220F39" w14:textId="1D117504" w:rsidR="00165ECB" w:rsidRDefault="00023397" w:rsidP="00023397">
      <w:pPr>
        <w:jc w:val="center"/>
      </w:pPr>
      <w:r w:rsidRPr="00023397">
        <w:rPr>
          <w:noProof/>
          <w:lang w:eastAsia="fr-FR"/>
        </w:rPr>
        <w:drawing>
          <wp:inline distT="0" distB="0" distL="0" distR="0" wp14:anchorId="5929A77A" wp14:editId="1C80363E">
            <wp:extent cx="4686300" cy="3529759"/>
            <wp:effectExtent l="0" t="0" r="0" b="0"/>
            <wp:docPr id="3" name="Image 3" descr="C:\Users\GEANT\Dropbox\PRD Balises\Rapport\Diagramme pieu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ANT\Dropbox\PRD Balises\Rapport\Diagramme pieuv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0241" cy="3532727"/>
                    </a:xfrm>
                    <a:prstGeom prst="rect">
                      <a:avLst/>
                    </a:prstGeom>
                    <a:noFill/>
                    <a:ln>
                      <a:noFill/>
                    </a:ln>
                  </pic:spPr>
                </pic:pic>
              </a:graphicData>
            </a:graphic>
          </wp:inline>
        </w:drawing>
      </w:r>
    </w:p>
    <w:p w14:paraId="3FBAE316" w14:textId="7EC6B029" w:rsidR="00883A83" w:rsidRDefault="00883A83" w:rsidP="00883A83">
      <w:r>
        <w:t>De ce diagramme pieuvre, on ressort d</w:t>
      </w:r>
      <w:r w:rsidR="000303FC">
        <w:t>ifférentes fonctions :</w:t>
      </w:r>
    </w:p>
    <w:p w14:paraId="68482856" w14:textId="77777777" w:rsidR="000303FC" w:rsidRDefault="00883A83" w:rsidP="00883A83">
      <w:r>
        <w:t>Fonction principale :</w:t>
      </w:r>
    </w:p>
    <w:p w14:paraId="171893A3" w14:textId="2761012B" w:rsidR="00883A83" w:rsidRDefault="00883A83" w:rsidP="00883A83">
      <w:r>
        <w:t>1</w:t>
      </w:r>
      <w:r>
        <w:sym w:font="Wingdings" w:char="F0E8"/>
      </w:r>
      <w:r>
        <w:t>2 : Permettre aux robots de se localiser sur la table</w:t>
      </w:r>
    </w:p>
    <w:p w14:paraId="49022A9D" w14:textId="2A88D7A7" w:rsidR="000303FC" w:rsidRDefault="000303FC" w:rsidP="00883A83">
      <w:r>
        <w:t>Fonctions contraintes :</w:t>
      </w:r>
    </w:p>
    <w:p w14:paraId="24E48D89" w14:textId="29924DA6" w:rsidR="00883A83" w:rsidRDefault="00883A83" w:rsidP="00883A83">
      <w:pPr>
        <w:ind w:left="705" w:hanging="705"/>
        <w:jc w:val="left"/>
      </w:pPr>
      <w:r>
        <w:t>1</w:t>
      </w:r>
      <w:r>
        <w:sym w:font="Wingdings" w:char="F0E8"/>
      </w:r>
      <w:r>
        <w:t>0 :</w:t>
      </w:r>
      <w:r>
        <w:tab/>
        <w:t>- Fonctionner depuis emplacements prévus sur les robots</w:t>
      </w:r>
      <w:r>
        <w:br/>
        <w:t>- Se fixer sur les emplacements prévus sur les robots</w:t>
      </w:r>
    </w:p>
    <w:p w14:paraId="6F1698E2" w14:textId="77777777" w:rsidR="00883A83" w:rsidRDefault="00883A83" w:rsidP="00883A83">
      <w:pPr>
        <w:ind w:left="705" w:hanging="705"/>
        <w:jc w:val="left"/>
      </w:pPr>
      <w:r>
        <w:t>2</w:t>
      </w:r>
      <w:r>
        <w:sym w:font="Wingdings" w:char="F0E8"/>
      </w:r>
      <w:r>
        <w:t>0 :</w:t>
      </w:r>
      <w:r>
        <w:tab/>
        <w:t xml:space="preserve">- Fonctionner depuis emplacements prévus sur la table </w:t>
      </w:r>
      <w:r>
        <w:br/>
        <w:t>- Se fixer sur les emplacements prévus sur la table</w:t>
      </w:r>
    </w:p>
    <w:p w14:paraId="50F40751" w14:textId="77777777" w:rsidR="00883A83" w:rsidRDefault="00883A83" w:rsidP="00883A83">
      <w:pPr>
        <w:ind w:left="705" w:hanging="705"/>
        <w:jc w:val="left"/>
      </w:pPr>
      <w:r>
        <w:t>3</w:t>
      </w:r>
      <w:r>
        <w:sym w:font="Wingdings" w:char="F0E8"/>
      </w:r>
      <w:r>
        <w:t>0 :</w:t>
      </w:r>
      <w:r>
        <w:tab/>
        <w:t>- Respecter les dimensions imposées</w:t>
      </w:r>
      <w:r>
        <w:br/>
        <w:t>- Respecter le poids imposé</w:t>
      </w:r>
    </w:p>
    <w:p w14:paraId="3CC999F3" w14:textId="77777777" w:rsidR="00883A83" w:rsidRDefault="00883A83" w:rsidP="00883A83">
      <w:pPr>
        <w:jc w:val="left"/>
      </w:pPr>
      <w:r>
        <w:t>4</w:t>
      </w:r>
      <w:r>
        <w:sym w:font="Wingdings" w:char="F0E8"/>
      </w:r>
      <w:r>
        <w:t>0 :</w:t>
      </w:r>
      <w:r>
        <w:tab/>
        <w:t>- Ne pas être gêné par les perturbations lumineuses (présentes lors de la compétition)</w:t>
      </w:r>
      <w:r>
        <w:br/>
      </w:r>
      <w:r>
        <w:tab/>
        <w:t>- Ne pas être gêné par les perturbations sonores (présentes lors de la compétition)</w:t>
      </w:r>
    </w:p>
    <w:p w14:paraId="1D23CBDB" w14:textId="3603B988" w:rsidR="00883A83" w:rsidRDefault="00883A83" w:rsidP="00883A83">
      <w:pPr>
        <w:jc w:val="left"/>
      </w:pPr>
      <w:r>
        <w:t>5</w:t>
      </w:r>
      <w:r>
        <w:sym w:font="Wingdings" w:char="F0E8"/>
      </w:r>
      <w:r>
        <w:t>0 :</w:t>
      </w:r>
      <w:r>
        <w:tab/>
        <w:t>- Ne pas être perturbé par les balises adverses</w:t>
      </w:r>
    </w:p>
    <w:p w14:paraId="01505C77" w14:textId="77777777" w:rsidR="00883A83" w:rsidRDefault="00883A83" w:rsidP="00883A83">
      <w:pPr>
        <w:jc w:val="left"/>
      </w:pPr>
      <w:r>
        <w:t>0</w:t>
      </w:r>
      <w:r>
        <w:sym w:font="Wingdings" w:char="F0E8"/>
      </w:r>
      <w:r>
        <w:t>5 :</w:t>
      </w:r>
      <w:r>
        <w:tab/>
        <w:t>- Ne pas perturber les balises adverses (volontairement)</w:t>
      </w:r>
    </w:p>
    <w:p w14:paraId="02F7F4C9" w14:textId="77777777" w:rsidR="00883A83" w:rsidRDefault="00883A83" w:rsidP="00883A83">
      <w:pPr>
        <w:jc w:val="left"/>
      </w:pPr>
      <w:r>
        <w:t>6</w:t>
      </w:r>
      <w:r>
        <w:sym w:font="Wingdings" w:char="F0E8"/>
      </w:r>
      <w:r>
        <w:t>0 :</w:t>
      </w:r>
      <w:r>
        <w:tab/>
        <w:t>- Posséder une documentation complète et compréhensible de la partie programme</w:t>
      </w:r>
      <w:r>
        <w:br/>
      </w:r>
      <w:r>
        <w:tab/>
        <w:t>- Posséder une documentation complète et compréhensible de la partie physique</w:t>
      </w:r>
      <w:r>
        <w:br/>
      </w:r>
      <w:r>
        <w:tab/>
        <w:t>- Etres réutilisable et modifiable par le club dans l’avenir</w:t>
      </w:r>
    </w:p>
    <w:p w14:paraId="7D76754B" w14:textId="77777777" w:rsidR="00883A83" w:rsidRDefault="00883A83" w:rsidP="00883A83">
      <w:pPr>
        <w:jc w:val="left"/>
      </w:pPr>
      <w:r>
        <w:t>7</w:t>
      </w:r>
      <w:r>
        <w:sym w:font="Wingdings" w:char="F0E8"/>
      </w:r>
      <w:r>
        <w:t>0 :</w:t>
      </w:r>
      <w:r>
        <w:tab/>
        <w:t>- Pouvoir choisir le nom de la balise</w:t>
      </w:r>
      <w:r>
        <w:br/>
      </w:r>
      <w:r>
        <w:tab/>
        <w:t>- Pouvoir commander le démarrage (même si l’alimentation est déjà faite)</w:t>
      </w:r>
    </w:p>
    <w:p w14:paraId="447EC561" w14:textId="77777777" w:rsidR="00883A83" w:rsidRDefault="00883A83" w:rsidP="00883A83">
      <w:pPr>
        <w:jc w:val="left"/>
      </w:pPr>
      <w:r>
        <w:t>0</w:t>
      </w:r>
      <w:r>
        <w:sym w:font="Wingdings" w:char="F0E8"/>
      </w:r>
      <w:r>
        <w:t>7 :</w:t>
      </w:r>
      <w:r>
        <w:tab/>
        <w:t>- Montrer à l’utilisateur le nom de la balise</w:t>
      </w:r>
    </w:p>
    <w:p w14:paraId="4163A8C4" w14:textId="5BC31690" w:rsidR="00883A83" w:rsidRDefault="00883A83" w:rsidP="00883A83">
      <w:pPr>
        <w:jc w:val="left"/>
      </w:pPr>
      <w:r>
        <w:t>0 :</w:t>
      </w:r>
      <w:r>
        <w:tab/>
        <w:t>- Etre autonome en alimentation</w:t>
      </w:r>
    </w:p>
    <w:p w14:paraId="09C501F9" w14:textId="2170A5EE" w:rsidR="00165ECB" w:rsidRDefault="00750D8A" w:rsidP="00750D8A">
      <w:pPr>
        <w:spacing w:before="0" w:after="0"/>
        <w:jc w:val="left"/>
      </w:pPr>
      <w:r>
        <w:br w:type="page"/>
      </w:r>
    </w:p>
    <w:p w14:paraId="13FFDEB4" w14:textId="10912CFE" w:rsidR="00883A83" w:rsidRDefault="00883A83" w:rsidP="009B1E91">
      <w:pPr>
        <w:pStyle w:val="Titre2"/>
      </w:pPr>
      <w:bookmarkStart w:id="13" w:name="_Toc435628638"/>
      <w:bookmarkStart w:id="14" w:name="_Toc443408654"/>
      <w:r>
        <w:lastRenderedPageBreak/>
        <w:t>Cahier des charges fonctionnelles</w:t>
      </w:r>
      <w:bookmarkEnd w:id="13"/>
      <w:bookmarkEnd w:id="14"/>
    </w:p>
    <w:p w14:paraId="2270A4ED" w14:textId="0424410C" w:rsidR="00883A83" w:rsidRDefault="007735B6" w:rsidP="00883A83">
      <w:r>
        <w:t xml:space="preserve">Grâce aux outils précédents, </w:t>
      </w:r>
      <w:r w:rsidR="00F612A0">
        <w:t>nous avons pu réaliser un</w:t>
      </w:r>
      <w:r w:rsidR="00883A83">
        <w:t xml:space="preserve"> cahier des charges fonctionnelles</w:t>
      </w:r>
      <w:r w:rsidR="00F612A0">
        <w:t xml:space="preserve"> auque</w:t>
      </w:r>
      <w:r w:rsidR="00A04A14">
        <w:t>l</w:t>
      </w:r>
      <w:r w:rsidR="00F612A0">
        <w:t xml:space="preserve"> se référer durant le projet.</w:t>
      </w:r>
    </w:p>
    <w:tbl>
      <w:tblPr>
        <w:tblStyle w:val="Tableaustandardavecen-tte"/>
        <w:tblW w:w="10365" w:type="dxa"/>
        <w:jc w:val="center"/>
        <w:tblLook w:val="04A0" w:firstRow="1" w:lastRow="0" w:firstColumn="1" w:lastColumn="0" w:noHBand="0" w:noVBand="1"/>
      </w:tblPr>
      <w:tblGrid>
        <w:gridCol w:w="440"/>
        <w:gridCol w:w="3420"/>
        <w:gridCol w:w="2693"/>
        <w:gridCol w:w="1970"/>
        <w:gridCol w:w="1107"/>
        <w:gridCol w:w="735"/>
      </w:tblGrid>
      <w:tr w:rsidR="00165ECB" w:rsidRPr="00AD135C" w14:paraId="2D3E4AF6" w14:textId="77777777" w:rsidTr="006F53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440" w:type="dxa"/>
            <w:hideMark/>
          </w:tcPr>
          <w:p w14:paraId="3E9C150E" w14:textId="2D1B41DF" w:rsidR="00165ECB" w:rsidRPr="00AD135C" w:rsidRDefault="00165ECB" w:rsidP="00F91B85">
            <w:pPr>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N</w:t>
            </w:r>
            <w:r w:rsidR="00F91B85">
              <w:rPr>
                <w:rFonts w:ascii="Calibri" w:eastAsia="Times New Roman" w:hAnsi="Calibri" w:cs="Times New Roman"/>
                <w:color w:val="000000"/>
                <w:sz w:val="22"/>
                <w:lang w:eastAsia="fr-FR"/>
              </w:rPr>
              <w:t>°</w:t>
            </w:r>
          </w:p>
        </w:tc>
        <w:tc>
          <w:tcPr>
            <w:tcW w:w="3420" w:type="dxa"/>
            <w:hideMark/>
          </w:tcPr>
          <w:p w14:paraId="04E08C49" w14:textId="77777777" w:rsidR="00165ECB" w:rsidRPr="00AD135C" w:rsidRDefault="00165ECB" w:rsidP="00967BB5">
            <w:pPr>
              <w:spacing w:before="0"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Fonction</w:t>
            </w:r>
          </w:p>
        </w:tc>
        <w:tc>
          <w:tcPr>
            <w:tcW w:w="2693" w:type="dxa"/>
            <w:hideMark/>
          </w:tcPr>
          <w:p w14:paraId="357289F6" w14:textId="77777777" w:rsidR="00165ECB" w:rsidRPr="00AD135C" w:rsidRDefault="00165ECB" w:rsidP="00967BB5">
            <w:pPr>
              <w:spacing w:before="0"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Critères</w:t>
            </w:r>
          </w:p>
        </w:tc>
        <w:tc>
          <w:tcPr>
            <w:tcW w:w="1970" w:type="dxa"/>
            <w:hideMark/>
          </w:tcPr>
          <w:p w14:paraId="06237A1D" w14:textId="77777777" w:rsidR="00165ECB" w:rsidRPr="00AD135C" w:rsidRDefault="00165ECB" w:rsidP="00967BB5">
            <w:pPr>
              <w:spacing w:before="0"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Niveau</w:t>
            </w:r>
          </w:p>
        </w:tc>
        <w:tc>
          <w:tcPr>
            <w:tcW w:w="1107" w:type="dxa"/>
            <w:hideMark/>
          </w:tcPr>
          <w:p w14:paraId="1A10528D" w14:textId="7DE01F28" w:rsidR="00165ECB" w:rsidRPr="00AD135C" w:rsidRDefault="00165ECB" w:rsidP="00967BB5">
            <w:pPr>
              <w:spacing w:before="0"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Fl</w:t>
            </w:r>
            <w:r w:rsidR="00F612A0">
              <w:rPr>
                <w:rFonts w:ascii="Calibri" w:eastAsia="Times New Roman" w:hAnsi="Calibri" w:cs="Times New Roman"/>
                <w:color w:val="000000"/>
                <w:sz w:val="22"/>
                <w:lang w:eastAsia="fr-FR"/>
              </w:rPr>
              <w:t>e</w:t>
            </w:r>
            <w:r w:rsidRPr="00AD135C">
              <w:rPr>
                <w:rFonts w:ascii="Calibri" w:eastAsia="Times New Roman" w:hAnsi="Calibri" w:cs="Times New Roman"/>
                <w:color w:val="000000"/>
                <w:sz w:val="22"/>
                <w:lang w:eastAsia="fr-FR"/>
              </w:rPr>
              <w:t>xibilité</w:t>
            </w:r>
          </w:p>
        </w:tc>
        <w:tc>
          <w:tcPr>
            <w:tcW w:w="735" w:type="dxa"/>
            <w:hideMark/>
          </w:tcPr>
          <w:p w14:paraId="7F3B9E8C" w14:textId="77777777" w:rsidR="00165ECB" w:rsidRPr="00AD135C" w:rsidRDefault="00165ECB" w:rsidP="00967BB5">
            <w:pPr>
              <w:spacing w:before="0"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check</w:t>
            </w:r>
          </w:p>
        </w:tc>
      </w:tr>
      <w:tr w:rsidR="006F53AC" w:rsidRPr="00AD135C" w14:paraId="68F1CF67" w14:textId="77777777" w:rsidTr="006F53A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40" w:type="dxa"/>
            <w:vMerge w:val="restart"/>
            <w:hideMark/>
          </w:tcPr>
          <w:p w14:paraId="49CE7AA3" w14:textId="77777777" w:rsidR="006F53AC" w:rsidRPr="00AD135C" w:rsidRDefault="006F53AC"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1</w:t>
            </w:r>
          </w:p>
        </w:tc>
        <w:tc>
          <w:tcPr>
            <w:tcW w:w="3420" w:type="dxa"/>
            <w:vMerge w:val="restart"/>
            <w:hideMark/>
          </w:tcPr>
          <w:p w14:paraId="11438CB2"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Permettre aux robots de se localiser sur la table</w:t>
            </w:r>
          </w:p>
        </w:tc>
        <w:tc>
          <w:tcPr>
            <w:tcW w:w="2693" w:type="dxa"/>
            <w:hideMark/>
          </w:tcPr>
          <w:p w14:paraId="67793518"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Ecart en x</w:t>
            </w:r>
          </w:p>
        </w:tc>
        <w:tc>
          <w:tcPr>
            <w:tcW w:w="1970" w:type="dxa"/>
            <w:hideMark/>
          </w:tcPr>
          <w:p w14:paraId="2FF6CEE8"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+/- 5 cm</w:t>
            </w:r>
          </w:p>
        </w:tc>
        <w:tc>
          <w:tcPr>
            <w:tcW w:w="1107" w:type="dxa"/>
            <w:hideMark/>
          </w:tcPr>
          <w:p w14:paraId="2A6C776B"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1E2E153F"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1/2</w:t>
            </w:r>
          </w:p>
        </w:tc>
      </w:tr>
      <w:tr w:rsidR="006F53AC" w:rsidRPr="00AD135C" w14:paraId="6F6194BA" w14:textId="77777777" w:rsidTr="006F53AC">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vMerge/>
            <w:hideMark/>
          </w:tcPr>
          <w:p w14:paraId="1FAE8121" w14:textId="77777777" w:rsidR="006F53AC" w:rsidRPr="00AD135C" w:rsidRDefault="006F53AC" w:rsidP="00967BB5">
            <w:pPr>
              <w:spacing w:before="0" w:after="0"/>
              <w:jc w:val="left"/>
              <w:rPr>
                <w:rFonts w:ascii="Calibri" w:eastAsia="Times New Roman" w:hAnsi="Calibri" w:cs="Times New Roman"/>
                <w:color w:val="000000"/>
                <w:sz w:val="22"/>
                <w:lang w:eastAsia="fr-FR"/>
              </w:rPr>
            </w:pPr>
          </w:p>
        </w:tc>
        <w:tc>
          <w:tcPr>
            <w:tcW w:w="3420" w:type="dxa"/>
            <w:vMerge/>
            <w:hideMark/>
          </w:tcPr>
          <w:p w14:paraId="049C993F"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Cs w:val="20"/>
                <w:lang w:eastAsia="fr-FR"/>
              </w:rPr>
            </w:pPr>
          </w:p>
        </w:tc>
        <w:tc>
          <w:tcPr>
            <w:tcW w:w="2693" w:type="dxa"/>
            <w:hideMark/>
          </w:tcPr>
          <w:p w14:paraId="06AFB997"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Ecart en y</w:t>
            </w:r>
          </w:p>
        </w:tc>
        <w:tc>
          <w:tcPr>
            <w:tcW w:w="1970" w:type="dxa"/>
            <w:hideMark/>
          </w:tcPr>
          <w:p w14:paraId="1E6F9612"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+/- 5 cm</w:t>
            </w:r>
          </w:p>
        </w:tc>
        <w:tc>
          <w:tcPr>
            <w:tcW w:w="1107" w:type="dxa"/>
            <w:hideMark/>
          </w:tcPr>
          <w:p w14:paraId="39DCFD91"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6DF87306"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1/2</w:t>
            </w:r>
          </w:p>
        </w:tc>
      </w:tr>
      <w:tr w:rsidR="006F53AC" w:rsidRPr="00AD135C" w14:paraId="40BE3668" w14:textId="77777777" w:rsidTr="006F53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vMerge/>
            <w:hideMark/>
          </w:tcPr>
          <w:p w14:paraId="0D93A4FA" w14:textId="77777777" w:rsidR="006F53AC" w:rsidRPr="00AD135C" w:rsidRDefault="006F53AC" w:rsidP="00967BB5">
            <w:pPr>
              <w:spacing w:before="0" w:after="0"/>
              <w:jc w:val="left"/>
              <w:rPr>
                <w:rFonts w:ascii="Calibri" w:eastAsia="Times New Roman" w:hAnsi="Calibri" w:cs="Times New Roman"/>
                <w:color w:val="000000"/>
                <w:sz w:val="22"/>
                <w:lang w:eastAsia="fr-FR"/>
              </w:rPr>
            </w:pPr>
          </w:p>
        </w:tc>
        <w:tc>
          <w:tcPr>
            <w:tcW w:w="3420" w:type="dxa"/>
            <w:vMerge/>
            <w:hideMark/>
          </w:tcPr>
          <w:p w14:paraId="742CB29B"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0"/>
                <w:lang w:eastAsia="fr-FR"/>
              </w:rPr>
            </w:pPr>
          </w:p>
        </w:tc>
        <w:tc>
          <w:tcPr>
            <w:tcW w:w="2693" w:type="dxa"/>
            <w:hideMark/>
          </w:tcPr>
          <w:p w14:paraId="71CCCF74"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Fréquence de localisation</w:t>
            </w:r>
          </w:p>
        </w:tc>
        <w:tc>
          <w:tcPr>
            <w:tcW w:w="1970" w:type="dxa"/>
            <w:hideMark/>
          </w:tcPr>
          <w:p w14:paraId="593F8BC0"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1s</w:t>
            </w:r>
          </w:p>
        </w:tc>
        <w:tc>
          <w:tcPr>
            <w:tcW w:w="1107" w:type="dxa"/>
            <w:hideMark/>
          </w:tcPr>
          <w:p w14:paraId="75E13344"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5B78B4D5"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1/2</w:t>
            </w:r>
          </w:p>
        </w:tc>
      </w:tr>
      <w:tr w:rsidR="006F53AC" w:rsidRPr="00AD135C" w14:paraId="0708B98B" w14:textId="77777777" w:rsidTr="006F53AC">
        <w:trPr>
          <w:cnfStyle w:val="000000010000" w:firstRow="0" w:lastRow="0" w:firstColumn="0" w:lastColumn="0" w:oddVBand="0" w:evenVBand="0" w:oddHBand="0" w:evenHBand="1"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40" w:type="dxa"/>
            <w:vMerge w:val="restart"/>
            <w:hideMark/>
          </w:tcPr>
          <w:p w14:paraId="5C3A0441" w14:textId="77777777" w:rsidR="006F53AC" w:rsidRPr="00AD135C" w:rsidRDefault="006F53AC"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2</w:t>
            </w:r>
          </w:p>
        </w:tc>
        <w:tc>
          <w:tcPr>
            <w:tcW w:w="3420" w:type="dxa"/>
            <w:vMerge w:val="restart"/>
            <w:hideMark/>
          </w:tcPr>
          <w:p w14:paraId="38C20E9A" w14:textId="31977BF4"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Fon</w:t>
            </w:r>
            <w:r>
              <w:rPr>
                <w:rFonts w:ascii="Calibri" w:eastAsia="Times New Roman" w:hAnsi="Calibri" w:cs="Times New Roman"/>
                <w:color w:val="000000"/>
                <w:sz w:val="22"/>
                <w:lang w:eastAsia="fr-FR"/>
              </w:rPr>
              <w:t>ctionner depuis emplacement prév</w:t>
            </w:r>
            <w:r w:rsidRPr="00AD135C">
              <w:rPr>
                <w:rFonts w:ascii="Calibri" w:eastAsia="Times New Roman" w:hAnsi="Calibri" w:cs="Times New Roman"/>
                <w:color w:val="000000"/>
                <w:sz w:val="22"/>
                <w:lang w:eastAsia="fr-FR"/>
              </w:rPr>
              <w:t>us sur les robots</w:t>
            </w:r>
          </w:p>
        </w:tc>
        <w:tc>
          <w:tcPr>
            <w:tcW w:w="2693" w:type="dxa"/>
            <w:hideMark/>
          </w:tcPr>
          <w:p w14:paraId="07B6ED62"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Nbr de possibilité</w:t>
            </w:r>
          </w:p>
        </w:tc>
        <w:tc>
          <w:tcPr>
            <w:tcW w:w="1970" w:type="dxa"/>
            <w:hideMark/>
          </w:tcPr>
          <w:p w14:paraId="0FBD8E5D"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2 (alliée/adverse)</w:t>
            </w:r>
          </w:p>
        </w:tc>
        <w:tc>
          <w:tcPr>
            <w:tcW w:w="1107" w:type="dxa"/>
            <w:hideMark/>
          </w:tcPr>
          <w:p w14:paraId="760B3D61"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283EA9E7"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1/0</w:t>
            </w:r>
          </w:p>
        </w:tc>
      </w:tr>
      <w:tr w:rsidR="006F53AC" w:rsidRPr="00AD135C" w14:paraId="57F594C6" w14:textId="77777777" w:rsidTr="006F53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vMerge/>
            <w:hideMark/>
          </w:tcPr>
          <w:p w14:paraId="74C2CCEE" w14:textId="77777777" w:rsidR="006F53AC" w:rsidRPr="00AD135C" w:rsidRDefault="006F53AC" w:rsidP="00967BB5">
            <w:pPr>
              <w:spacing w:before="0" w:after="0"/>
              <w:jc w:val="left"/>
              <w:rPr>
                <w:rFonts w:ascii="Calibri" w:eastAsia="Times New Roman" w:hAnsi="Calibri" w:cs="Times New Roman"/>
                <w:color w:val="000000"/>
                <w:sz w:val="22"/>
                <w:lang w:eastAsia="fr-FR"/>
              </w:rPr>
            </w:pPr>
          </w:p>
        </w:tc>
        <w:tc>
          <w:tcPr>
            <w:tcW w:w="3420" w:type="dxa"/>
            <w:vMerge/>
            <w:hideMark/>
          </w:tcPr>
          <w:p w14:paraId="703CB294"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0"/>
                <w:lang w:eastAsia="fr-FR"/>
              </w:rPr>
            </w:pPr>
          </w:p>
        </w:tc>
        <w:tc>
          <w:tcPr>
            <w:tcW w:w="2693" w:type="dxa"/>
            <w:hideMark/>
          </w:tcPr>
          <w:p w14:paraId="639BDC29"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Portée réception</w:t>
            </w:r>
          </w:p>
        </w:tc>
        <w:tc>
          <w:tcPr>
            <w:tcW w:w="1970" w:type="dxa"/>
            <w:hideMark/>
          </w:tcPr>
          <w:p w14:paraId="6D5A0F99"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3m</w:t>
            </w:r>
          </w:p>
        </w:tc>
        <w:tc>
          <w:tcPr>
            <w:tcW w:w="1107" w:type="dxa"/>
            <w:hideMark/>
          </w:tcPr>
          <w:p w14:paraId="33154057"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515228D7"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0"/>
                <w:lang w:eastAsia="fr-FR"/>
              </w:rPr>
            </w:pPr>
          </w:p>
        </w:tc>
      </w:tr>
      <w:tr w:rsidR="00165ECB" w:rsidRPr="00AD135C" w14:paraId="5B5DE090" w14:textId="77777777" w:rsidTr="006F53AC">
        <w:trPr>
          <w:cnfStyle w:val="000000010000" w:firstRow="0" w:lastRow="0" w:firstColumn="0" w:lastColumn="0" w:oddVBand="0" w:evenVBand="0" w:oddHBand="0" w:evenHBand="1"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40" w:type="dxa"/>
            <w:hideMark/>
          </w:tcPr>
          <w:p w14:paraId="03595383" w14:textId="77777777" w:rsidR="00165ECB" w:rsidRPr="00AD135C" w:rsidRDefault="00165ECB"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3</w:t>
            </w:r>
          </w:p>
        </w:tc>
        <w:tc>
          <w:tcPr>
            <w:tcW w:w="3420" w:type="dxa"/>
            <w:hideMark/>
          </w:tcPr>
          <w:p w14:paraId="14E58B6E"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Se Fixer sur les emplacements prévus sur les robots</w:t>
            </w:r>
          </w:p>
        </w:tc>
        <w:tc>
          <w:tcPr>
            <w:tcW w:w="2693" w:type="dxa"/>
            <w:hideMark/>
          </w:tcPr>
          <w:p w14:paraId="4522AF56"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Type de fixation</w:t>
            </w:r>
          </w:p>
        </w:tc>
        <w:tc>
          <w:tcPr>
            <w:tcW w:w="1970" w:type="dxa"/>
            <w:hideMark/>
          </w:tcPr>
          <w:p w14:paraId="5EAD4ECE"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amovible</w:t>
            </w:r>
          </w:p>
        </w:tc>
        <w:tc>
          <w:tcPr>
            <w:tcW w:w="1107" w:type="dxa"/>
            <w:hideMark/>
          </w:tcPr>
          <w:p w14:paraId="39B52980"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7605E638"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1/0</w:t>
            </w:r>
          </w:p>
        </w:tc>
      </w:tr>
      <w:tr w:rsidR="006F53AC" w:rsidRPr="00AD135C" w14:paraId="24E0E9A7" w14:textId="77777777" w:rsidTr="006F53A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40" w:type="dxa"/>
            <w:vMerge w:val="restart"/>
            <w:hideMark/>
          </w:tcPr>
          <w:p w14:paraId="3B7CD5A5" w14:textId="77777777" w:rsidR="006F53AC" w:rsidRPr="00AD135C" w:rsidRDefault="006F53AC"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4</w:t>
            </w:r>
          </w:p>
        </w:tc>
        <w:tc>
          <w:tcPr>
            <w:tcW w:w="3420" w:type="dxa"/>
            <w:vMerge w:val="restart"/>
            <w:hideMark/>
          </w:tcPr>
          <w:p w14:paraId="3F1CF2E8" w14:textId="16B578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Fon</w:t>
            </w:r>
            <w:r>
              <w:rPr>
                <w:rFonts w:ascii="Calibri" w:eastAsia="Times New Roman" w:hAnsi="Calibri" w:cs="Times New Roman"/>
                <w:color w:val="000000"/>
                <w:sz w:val="22"/>
                <w:lang w:eastAsia="fr-FR"/>
              </w:rPr>
              <w:t>ctionner depuis emplacement prév</w:t>
            </w:r>
            <w:r w:rsidRPr="00AD135C">
              <w:rPr>
                <w:rFonts w:ascii="Calibri" w:eastAsia="Times New Roman" w:hAnsi="Calibri" w:cs="Times New Roman"/>
                <w:color w:val="000000"/>
                <w:sz w:val="22"/>
                <w:lang w:eastAsia="fr-FR"/>
              </w:rPr>
              <w:t>us sur la table</w:t>
            </w:r>
          </w:p>
        </w:tc>
        <w:tc>
          <w:tcPr>
            <w:tcW w:w="2693" w:type="dxa"/>
            <w:hideMark/>
          </w:tcPr>
          <w:p w14:paraId="549F918F"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Nbr de possibilité</w:t>
            </w:r>
          </w:p>
        </w:tc>
        <w:tc>
          <w:tcPr>
            <w:tcW w:w="1970" w:type="dxa"/>
            <w:hideMark/>
          </w:tcPr>
          <w:p w14:paraId="08A00EA4"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1 (3 positions fixes)</w:t>
            </w:r>
          </w:p>
        </w:tc>
        <w:tc>
          <w:tcPr>
            <w:tcW w:w="1107" w:type="dxa"/>
            <w:hideMark/>
          </w:tcPr>
          <w:p w14:paraId="7F5E6E6F"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64BF95C1"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2/0</w:t>
            </w:r>
          </w:p>
        </w:tc>
      </w:tr>
      <w:tr w:rsidR="006F53AC" w:rsidRPr="00AD135C" w14:paraId="63DCBCA7" w14:textId="77777777" w:rsidTr="006F53AC">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vMerge/>
            <w:hideMark/>
          </w:tcPr>
          <w:p w14:paraId="63706BA8" w14:textId="77777777" w:rsidR="006F53AC" w:rsidRPr="00AD135C" w:rsidRDefault="006F53AC" w:rsidP="00967BB5">
            <w:pPr>
              <w:spacing w:before="0" w:after="0"/>
              <w:jc w:val="left"/>
              <w:rPr>
                <w:rFonts w:ascii="Calibri" w:eastAsia="Times New Roman" w:hAnsi="Calibri" w:cs="Times New Roman"/>
                <w:color w:val="000000"/>
                <w:sz w:val="22"/>
                <w:lang w:eastAsia="fr-FR"/>
              </w:rPr>
            </w:pPr>
          </w:p>
        </w:tc>
        <w:tc>
          <w:tcPr>
            <w:tcW w:w="3420" w:type="dxa"/>
            <w:vMerge/>
            <w:hideMark/>
          </w:tcPr>
          <w:p w14:paraId="6ADEEA83"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Cs w:val="20"/>
                <w:lang w:eastAsia="fr-FR"/>
              </w:rPr>
            </w:pPr>
          </w:p>
        </w:tc>
        <w:tc>
          <w:tcPr>
            <w:tcW w:w="2693" w:type="dxa"/>
            <w:hideMark/>
          </w:tcPr>
          <w:p w14:paraId="04D7A5AB"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Portée émission</w:t>
            </w:r>
          </w:p>
        </w:tc>
        <w:tc>
          <w:tcPr>
            <w:tcW w:w="1970" w:type="dxa"/>
            <w:hideMark/>
          </w:tcPr>
          <w:p w14:paraId="5FFB512F"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3m</w:t>
            </w:r>
          </w:p>
        </w:tc>
        <w:tc>
          <w:tcPr>
            <w:tcW w:w="1107" w:type="dxa"/>
            <w:hideMark/>
          </w:tcPr>
          <w:p w14:paraId="47665D87"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3D1EDBA2"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Cs w:val="20"/>
                <w:lang w:eastAsia="fr-FR"/>
              </w:rPr>
            </w:pPr>
          </w:p>
        </w:tc>
      </w:tr>
      <w:tr w:rsidR="00165ECB" w:rsidRPr="00AD135C" w14:paraId="105A11A0" w14:textId="77777777" w:rsidTr="006F53A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40" w:type="dxa"/>
            <w:hideMark/>
          </w:tcPr>
          <w:p w14:paraId="263E349A" w14:textId="77777777" w:rsidR="00165ECB" w:rsidRPr="00AD135C" w:rsidRDefault="00165ECB"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5</w:t>
            </w:r>
          </w:p>
        </w:tc>
        <w:tc>
          <w:tcPr>
            <w:tcW w:w="3420" w:type="dxa"/>
            <w:hideMark/>
          </w:tcPr>
          <w:p w14:paraId="3B74BAEF"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Se Fixer sur les emplacements prévus sur la table</w:t>
            </w:r>
          </w:p>
        </w:tc>
        <w:tc>
          <w:tcPr>
            <w:tcW w:w="2693" w:type="dxa"/>
            <w:hideMark/>
          </w:tcPr>
          <w:p w14:paraId="08342524"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Type de fixation</w:t>
            </w:r>
          </w:p>
        </w:tc>
        <w:tc>
          <w:tcPr>
            <w:tcW w:w="1970" w:type="dxa"/>
            <w:hideMark/>
          </w:tcPr>
          <w:p w14:paraId="53818009"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amovible</w:t>
            </w:r>
          </w:p>
        </w:tc>
        <w:tc>
          <w:tcPr>
            <w:tcW w:w="1107" w:type="dxa"/>
            <w:hideMark/>
          </w:tcPr>
          <w:p w14:paraId="2A19CEAF"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3B1ADB41"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2/0</w:t>
            </w:r>
          </w:p>
        </w:tc>
      </w:tr>
      <w:tr w:rsidR="006F53AC" w:rsidRPr="00AD135C" w14:paraId="54CBB872" w14:textId="77777777" w:rsidTr="006F53AC">
        <w:trPr>
          <w:cnfStyle w:val="000000010000" w:firstRow="0" w:lastRow="0" w:firstColumn="0" w:lastColumn="0" w:oddVBand="0" w:evenVBand="0" w:oddHBand="0" w:evenHBand="1"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40" w:type="dxa"/>
            <w:vMerge w:val="restart"/>
            <w:hideMark/>
          </w:tcPr>
          <w:p w14:paraId="6A62E5C3" w14:textId="77777777" w:rsidR="006F53AC" w:rsidRPr="00AD135C" w:rsidRDefault="006F53AC"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6</w:t>
            </w:r>
          </w:p>
        </w:tc>
        <w:tc>
          <w:tcPr>
            <w:tcW w:w="3420" w:type="dxa"/>
            <w:vMerge w:val="restart"/>
            <w:hideMark/>
          </w:tcPr>
          <w:p w14:paraId="6F156458"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Respecter les dimensions imposées (lxLxh)</w:t>
            </w:r>
          </w:p>
        </w:tc>
        <w:tc>
          <w:tcPr>
            <w:tcW w:w="2693" w:type="dxa"/>
            <w:hideMark/>
          </w:tcPr>
          <w:p w14:paraId="22B78380"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mobile</w:t>
            </w:r>
          </w:p>
        </w:tc>
        <w:tc>
          <w:tcPr>
            <w:tcW w:w="1970" w:type="dxa"/>
            <w:hideMark/>
          </w:tcPr>
          <w:p w14:paraId="753C7EF8"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80x80x80 mm</w:t>
            </w:r>
          </w:p>
        </w:tc>
        <w:tc>
          <w:tcPr>
            <w:tcW w:w="1107" w:type="dxa"/>
            <w:hideMark/>
          </w:tcPr>
          <w:p w14:paraId="2CDFD626"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22273291"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3/0</w:t>
            </w:r>
          </w:p>
        </w:tc>
      </w:tr>
      <w:tr w:rsidR="006F53AC" w:rsidRPr="00AD135C" w14:paraId="547BD376" w14:textId="77777777" w:rsidTr="006F53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vMerge/>
            <w:hideMark/>
          </w:tcPr>
          <w:p w14:paraId="266FCA1A" w14:textId="77777777" w:rsidR="006F53AC" w:rsidRPr="00AD135C" w:rsidRDefault="006F53AC" w:rsidP="00967BB5">
            <w:pPr>
              <w:spacing w:before="0" w:after="0"/>
              <w:jc w:val="left"/>
              <w:rPr>
                <w:rFonts w:ascii="Calibri" w:eastAsia="Times New Roman" w:hAnsi="Calibri" w:cs="Times New Roman"/>
                <w:color w:val="000000"/>
                <w:sz w:val="22"/>
                <w:lang w:eastAsia="fr-FR"/>
              </w:rPr>
            </w:pPr>
          </w:p>
        </w:tc>
        <w:tc>
          <w:tcPr>
            <w:tcW w:w="3420" w:type="dxa"/>
            <w:vMerge/>
            <w:hideMark/>
          </w:tcPr>
          <w:p w14:paraId="29A9155F"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0"/>
                <w:lang w:eastAsia="fr-FR"/>
              </w:rPr>
            </w:pPr>
          </w:p>
        </w:tc>
        <w:tc>
          <w:tcPr>
            <w:tcW w:w="2693" w:type="dxa"/>
            <w:hideMark/>
          </w:tcPr>
          <w:p w14:paraId="56A5B3C1"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fixe</w:t>
            </w:r>
          </w:p>
        </w:tc>
        <w:tc>
          <w:tcPr>
            <w:tcW w:w="1970" w:type="dxa"/>
            <w:hideMark/>
          </w:tcPr>
          <w:p w14:paraId="2DEDCF94"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80x80x160mm</w:t>
            </w:r>
          </w:p>
        </w:tc>
        <w:tc>
          <w:tcPr>
            <w:tcW w:w="1107" w:type="dxa"/>
            <w:hideMark/>
          </w:tcPr>
          <w:p w14:paraId="174119CA"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378716A0"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3/0</w:t>
            </w:r>
          </w:p>
        </w:tc>
      </w:tr>
      <w:tr w:rsidR="006F53AC" w:rsidRPr="00AD135C" w14:paraId="659D2221" w14:textId="77777777" w:rsidTr="006F53AC">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vMerge w:val="restart"/>
            <w:hideMark/>
          </w:tcPr>
          <w:p w14:paraId="2D6C3FD1" w14:textId="77777777" w:rsidR="006F53AC" w:rsidRPr="00AD135C" w:rsidRDefault="006F53AC"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7</w:t>
            </w:r>
          </w:p>
        </w:tc>
        <w:tc>
          <w:tcPr>
            <w:tcW w:w="3420" w:type="dxa"/>
            <w:vMerge w:val="restart"/>
            <w:hideMark/>
          </w:tcPr>
          <w:p w14:paraId="2CD9089F"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Respecter le poids imposé</w:t>
            </w:r>
          </w:p>
        </w:tc>
        <w:tc>
          <w:tcPr>
            <w:tcW w:w="2693" w:type="dxa"/>
            <w:hideMark/>
          </w:tcPr>
          <w:p w14:paraId="1D2C917B"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mobile</w:t>
            </w:r>
          </w:p>
        </w:tc>
        <w:tc>
          <w:tcPr>
            <w:tcW w:w="1970" w:type="dxa"/>
            <w:hideMark/>
          </w:tcPr>
          <w:p w14:paraId="51D5EDBB"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400g</w:t>
            </w:r>
          </w:p>
        </w:tc>
        <w:tc>
          <w:tcPr>
            <w:tcW w:w="1107" w:type="dxa"/>
            <w:hideMark/>
          </w:tcPr>
          <w:p w14:paraId="170DF4CE"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0D753C76"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3/0</w:t>
            </w:r>
          </w:p>
        </w:tc>
      </w:tr>
      <w:tr w:rsidR="006F53AC" w:rsidRPr="00AD135C" w14:paraId="2A270829" w14:textId="77777777" w:rsidTr="006F53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vMerge/>
            <w:hideMark/>
          </w:tcPr>
          <w:p w14:paraId="58332CB8" w14:textId="77777777" w:rsidR="006F53AC" w:rsidRPr="00AD135C" w:rsidRDefault="006F53AC" w:rsidP="00967BB5">
            <w:pPr>
              <w:spacing w:before="0" w:after="0"/>
              <w:jc w:val="left"/>
              <w:rPr>
                <w:rFonts w:ascii="Calibri" w:eastAsia="Times New Roman" w:hAnsi="Calibri" w:cs="Times New Roman"/>
                <w:color w:val="000000"/>
                <w:sz w:val="22"/>
                <w:lang w:eastAsia="fr-FR"/>
              </w:rPr>
            </w:pPr>
          </w:p>
        </w:tc>
        <w:tc>
          <w:tcPr>
            <w:tcW w:w="3420" w:type="dxa"/>
            <w:vMerge/>
            <w:hideMark/>
          </w:tcPr>
          <w:p w14:paraId="3E477BCA"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0"/>
                <w:lang w:eastAsia="fr-FR"/>
              </w:rPr>
            </w:pPr>
          </w:p>
        </w:tc>
        <w:tc>
          <w:tcPr>
            <w:tcW w:w="2693" w:type="dxa"/>
            <w:hideMark/>
          </w:tcPr>
          <w:p w14:paraId="5764D244"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fixe</w:t>
            </w:r>
          </w:p>
        </w:tc>
        <w:tc>
          <w:tcPr>
            <w:tcW w:w="1970" w:type="dxa"/>
            <w:hideMark/>
          </w:tcPr>
          <w:p w14:paraId="51E36B65"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400g</w:t>
            </w:r>
          </w:p>
        </w:tc>
        <w:tc>
          <w:tcPr>
            <w:tcW w:w="1107" w:type="dxa"/>
            <w:hideMark/>
          </w:tcPr>
          <w:p w14:paraId="1C9BE2BA"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2355B5AA"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3/0</w:t>
            </w:r>
          </w:p>
        </w:tc>
      </w:tr>
      <w:tr w:rsidR="006F53AC" w:rsidRPr="00AD135C" w14:paraId="7FD5F3CB" w14:textId="77777777" w:rsidTr="006F53AC">
        <w:trPr>
          <w:cnfStyle w:val="000000010000" w:firstRow="0" w:lastRow="0" w:firstColumn="0" w:lastColumn="0" w:oddVBand="0" w:evenVBand="0" w:oddHBand="0" w:evenHBand="1"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40" w:type="dxa"/>
            <w:vMerge w:val="restart"/>
            <w:hideMark/>
          </w:tcPr>
          <w:p w14:paraId="3670D8B9" w14:textId="77777777" w:rsidR="006F53AC" w:rsidRPr="00AD135C" w:rsidRDefault="006F53AC"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8</w:t>
            </w:r>
          </w:p>
        </w:tc>
        <w:tc>
          <w:tcPr>
            <w:tcW w:w="3420" w:type="dxa"/>
            <w:vMerge w:val="restart"/>
            <w:hideMark/>
          </w:tcPr>
          <w:p w14:paraId="22370428" w14:textId="571EA115"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Ne pas être gêné par les perturbations</w:t>
            </w:r>
          </w:p>
        </w:tc>
        <w:tc>
          <w:tcPr>
            <w:tcW w:w="2693" w:type="dxa"/>
            <w:hideMark/>
          </w:tcPr>
          <w:p w14:paraId="33A728EE"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lumineuse</w:t>
            </w:r>
          </w:p>
        </w:tc>
        <w:tc>
          <w:tcPr>
            <w:tcW w:w="1970" w:type="dxa"/>
            <w:hideMark/>
          </w:tcPr>
          <w:p w14:paraId="2EDA075B"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p>
        </w:tc>
        <w:tc>
          <w:tcPr>
            <w:tcW w:w="1107" w:type="dxa"/>
            <w:hideMark/>
          </w:tcPr>
          <w:p w14:paraId="7D59002D"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Cs w:val="20"/>
                <w:lang w:eastAsia="fr-FR"/>
              </w:rPr>
            </w:pPr>
          </w:p>
        </w:tc>
        <w:tc>
          <w:tcPr>
            <w:tcW w:w="735" w:type="dxa"/>
            <w:hideMark/>
          </w:tcPr>
          <w:p w14:paraId="5A68C18C"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4/0</w:t>
            </w:r>
          </w:p>
        </w:tc>
      </w:tr>
      <w:tr w:rsidR="006F53AC" w:rsidRPr="00AD135C" w14:paraId="155D2604" w14:textId="77777777" w:rsidTr="006F53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vMerge/>
            <w:hideMark/>
          </w:tcPr>
          <w:p w14:paraId="4DF6AE14" w14:textId="77777777" w:rsidR="006F53AC" w:rsidRPr="00AD135C" w:rsidRDefault="006F53AC" w:rsidP="00967BB5">
            <w:pPr>
              <w:spacing w:before="0" w:after="0"/>
              <w:jc w:val="left"/>
              <w:rPr>
                <w:rFonts w:ascii="Calibri" w:eastAsia="Times New Roman" w:hAnsi="Calibri" w:cs="Times New Roman"/>
                <w:color w:val="000000"/>
                <w:sz w:val="22"/>
                <w:lang w:eastAsia="fr-FR"/>
              </w:rPr>
            </w:pPr>
          </w:p>
        </w:tc>
        <w:tc>
          <w:tcPr>
            <w:tcW w:w="3420" w:type="dxa"/>
            <w:vMerge/>
            <w:hideMark/>
          </w:tcPr>
          <w:p w14:paraId="0B810E82"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0"/>
                <w:lang w:eastAsia="fr-FR"/>
              </w:rPr>
            </w:pPr>
          </w:p>
        </w:tc>
        <w:tc>
          <w:tcPr>
            <w:tcW w:w="2693" w:type="dxa"/>
            <w:hideMark/>
          </w:tcPr>
          <w:p w14:paraId="71165183"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sonore</w:t>
            </w:r>
          </w:p>
        </w:tc>
        <w:tc>
          <w:tcPr>
            <w:tcW w:w="1970" w:type="dxa"/>
            <w:hideMark/>
          </w:tcPr>
          <w:p w14:paraId="004208F4"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1107" w:type="dxa"/>
            <w:hideMark/>
          </w:tcPr>
          <w:p w14:paraId="005E1D96"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0"/>
                <w:lang w:eastAsia="fr-FR"/>
              </w:rPr>
            </w:pPr>
          </w:p>
        </w:tc>
        <w:tc>
          <w:tcPr>
            <w:tcW w:w="735" w:type="dxa"/>
            <w:hideMark/>
          </w:tcPr>
          <w:p w14:paraId="35A1A5A9"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4/0</w:t>
            </w:r>
          </w:p>
        </w:tc>
      </w:tr>
      <w:tr w:rsidR="00165ECB" w:rsidRPr="00AD135C" w14:paraId="03B41361" w14:textId="77777777" w:rsidTr="006F53AC">
        <w:trPr>
          <w:cnfStyle w:val="000000010000" w:firstRow="0" w:lastRow="0" w:firstColumn="0" w:lastColumn="0" w:oddVBand="0" w:evenVBand="0" w:oddHBand="0" w:evenHBand="1"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40" w:type="dxa"/>
            <w:hideMark/>
          </w:tcPr>
          <w:p w14:paraId="31882F50" w14:textId="77777777" w:rsidR="00165ECB" w:rsidRPr="00AD135C" w:rsidRDefault="00165ECB"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9</w:t>
            </w:r>
          </w:p>
        </w:tc>
        <w:tc>
          <w:tcPr>
            <w:tcW w:w="3420" w:type="dxa"/>
            <w:hideMark/>
          </w:tcPr>
          <w:p w14:paraId="508BCAF5" w14:textId="2D7D93D8"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Ne pas </w:t>
            </w:r>
            <w:r w:rsidR="006F53AC" w:rsidRPr="00AD135C">
              <w:rPr>
                <w:rFonts w:ascii="Calibri" w:eastAsia="Times New Roman" w:hAnsi="Calibri" w:cs="Times New Roman"/>
                <w:color w:val="000000"/>
                <w:sz w:val="22"/>
                <w:lang w:eastAsia="fr-FR"/>
              </w:rPr>
              <w:t>être</w:t>
            </w:r>
            <w:r w:rsidRPr="00AD135C">
              <w:rPr>
                <w:rFonts w:ascii="Calibri" w:eastAsia="Times New Roman" w:hAnsi="Calibri" w:cs="Times New Roman"/>
                <w:color w:val="000000"/>
                <w:sz w:val="22"/>
                <w:lang w:eastAsia="fr-FR"/>
              </w:rPr>
              <w:t xml:space="preserve"> perturbé par les balises adverses</w:t>
            </w:r>
          </w:p>
        </w:tc>
        <w:tc>
          <w:tcPr>
            <w:tcW w:w="2693" w:type="dxa"/>
            <w:hideMark/>
          </w:tcPr>
          <w:p w14:paraId="1DF5EA01"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p>
        </w:tc>
        <w:tc>
          <w:tcPr>
            <w:tcW w:w="1970" w:type="dxa"/>
            <w:hideMark/>
          </w:tcPr>
          <w:p w14:paraId="7E1EE966"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Cs w:val="20"/>
                <w:lang w:eastAsia="fr-FR"/>
              </w:rPr>
            </w:pPr>
          </w:p>
        </w:tc>
        <w:tc>
          <w:tcPr>
            <w:tcW w:w="1107" w:type="dxa"/>
            <w:hideMark/>
          </w:tcPr>
          <w:p w14:paraId="02ECE160"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Cs w:val="20"/>
                <w:lang w:eastAsia="fr-FR"/>
              </w:rPr>
            </w:pPr>
          </w:p>
        </w:tc>
        <w:tc>
          <w:tcPr>
            <w:tcW w:w="735" w:type="dxa"/>
            <w:hideMark/>
          </w:tcPr>
          <w:p w14:paraId="548EC1F7"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5/0</w:t>
            </w:r>
          </w:p>
        </w:tc>
      </w:tr>
      <w:tr w:rsidR="00165ECB" w:rsidRPr="00AD135C" w14:paraId="042DCE5A" w14:textId="77777777" w:rsidTr="006F53A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40" w:type="dxa"/>
            <w:hideMark/>
          </w:tcPr>
          <w:p w14:paraId="2E5810E9" w14:textId="77777777" w:rsidR="00165ECB" w:rsidRPr="00AD135C" w:rsidRDefault="00165ECB"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10</w:t>
            </w:r>
          </w:p>
        </w:tc>
        <w:tc>
          <w:tcPr>
            <w:tcW w:w="3420" w:type="dxa"/>
            <w:hideMark/>
          </w:tcPr>
          <w:p w14:paraId="038D759E"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Ne pas perturber les balises adverses</w:t>
            </w:r>
          </w:p>
        </w:tc>
        <w:tc>
          <w:tcPr>
            <w:tcW w:w="2693" w:type="dxa"/>
            <w:hideMark/>
          </w:tcPr>
          <w:p w14:paraId="64E5E000"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1970" w:type="dxa"/>
            <w:hideMark/>
          </w:tcPr>
          <w:p w14:paraId="61CF4347"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0"/>
                <w:lang w:eastAsia="fr-FR"/>
              </w:rPr>
            </w:pPr>
          </w:p>
        </w:tc>
        <w:tc>
          <w:tcPr>
            <w:tcW w:w="1107" w:type="dxa"/>
            <w:hideMark/>
          </w:tcPr>
          <w:p w14:paraId="6754EE7B"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0"/>
                <w:lang w:eastAsia="fr-FR"/>
              </w:rPr>
            </w:pPr>
          </w:p>
        </w:tc>
        <w:tc>
          <w:tcPr>
            <w:tcW w:w="735" w:type="dxa"/>
            <w:hideMark/>
          </w:tcPr>
          <w:p w14:paraId="404DCFE8"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0/5</w:t>
            </w:r>
          </w:p>
        </w:tc>
      </w:tr>
      <w:tr w:rsidR="00165ECB" w:rsidRPr="00AD135C" w14:paraId="0276E7CC" w14:textId="77777777" w:rsidTr="006F53AC">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hideMark/>
          </w:tcPr>
          <w:p w14:paraId="6C5208B7" w14:textId="77777777" w:rsidR="00165ECB" w:rsidRPr="00AD135C" w:rsidRDefault="00165ECB"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11</w:t>
            </w:r>
          </w:p>
        </w:tc>
        <w:tc>
          <w:tcPr>
            <w:tcW w:w="3420" w:type="dxa"/>
            <w:hideMark/>
          </w:tcPr>
          <w:p w14:paraId="22255343"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Etres réutilisable</w:t>
            </w:r>
          </w:p>
        </w:tc>
        <w:tc>
          <w:tcPr>
            <w:tcW w:w="2693" w:type="dxa"/>
            <w:hideMark/>
          </w:tcPr>
          <w:p w14:paraId="0CF7F1B5"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durée de vie</w:t>
            </w:r>
          </w:p>
        </w:tc>
        <w:tc>
          <w:tcPr>
            <w:tcW w:w="1970" w:type="dxa"/>
            <w:hideMark/>
          </w:tcPr>
          <w:p w14:paraId="1F00615B"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3 ans min.</w:t>
            </w:r>
          </w:p>
        </w:tc>
        <w:tc>
          <w:tcPr>
            <w:tcW w:w="1107" w:type="dxa"/>
            <w:hideMark/>
          </w:tcPr>
          <w:p w14:paraId="6CA3A72A"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5D50DE8E"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6/0</w:t>
            </w:r>
          </w:p>
        </w:tc>
      </w:tr>
      <w:tr w:rsidR="00165ECB" w:rsidRPr="00AD135C" w14:paraId="0161515C" w14:textId="77777777" w:rsidTr="006F53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hideMark/>
          </w:tcPr>
          <w:p w14:paraId="26A73A67" w14:textId="77777777" w:rsidR="00165ECB" w:rsidRPr="00AD135C" w:rsidRDefault="00165ECB"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12</w:t>
            </w:r>
          </w:p>
        </w:tc>
        <w:tc>
          <w:tcPr>
            <w:tcW w:w="3420" w:type="dxa"/>
            <w:hideMark/>
          </w:tcPr>
          <w:p w14:paraId="78784B39"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Pouvoir choisir le nom de la balise</w:t>
            </w:r>
          </w:p>
        </w:tc>
        <w:tc>
          <w:tcPr>
            <w:tcW w:w="2693" w:type="dxa"/>
            <w:hideMark/>
          </w:tcPr>
          <w:p w14:paraId="39EAB754"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Mode de choix</w:t>
            </w:r>
          </w:p>
        </w:tc>
        <w:tc>
          <w:tcPr>
            <w:tcW w:w="1970" w:type="dxa"/>
            <w:hideMark/>
          </w:tcPr>
          <w:p w14:paraId="7C87E176" w14:textId="2C86F803"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plusieurs </w:t>
            </w:r>
            <w:r w:rsidR="006F53AC" w:rsidRPr="00AD135C">
              <w:rPr>
                <w:rFonts w:ascii="Calibri" w:eastAsia="Times New Roman" w:hAnsi="Calibri" w:cs="Times New Roman"/>
                <w:color w:val="000000"/>
                <w:sz w:val="22"/>
                <w:lang w:eastAsia="fr-FR"/>
              </w:rPr>
              <w:t>possibilités</w:t>
            </w:r>
            <w:r w:rsidRPr="00AD135C">
              <w:rPr>
                <w:rFonts w:ascii="Calibri" w:eastAsia="Times New Roman" w:hAnsi="Calibri" w:cs="Times New Roman"/>
                <w:color w:val="000000"/>
                <w:sz w:val="22"/>
                <w:lang w:eastAsia="fr-FR"/>
              </w:rPr>
              <w:t xml:space="preserve"> définis à l'avance</w:t>
            </w:r>
          </w:p>
        </w:tc>
        <w:tc>
          <w:tcPr>
            <w:tcW w:w="1107" w:type="dxa"/>
            <w:hideMark/>
          </w:tcPr>
          <w:p w14:paraId="03E164CE"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78E4ECE7"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7/0</w:t>
            </w:r>
          </w:p>
        </w:tc>
      </w:tr>
      <w:tr w:rsidR="00165ECB" w:rsidRPr="00AD135C" w14:paraId="6EC55ECB" w14:textId="77777777" w:rsidTr="006F53AC">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hideMark/>
          </w:tcPr>
          <w:p w14:paraId="0D7AD838" w14:textId="77777777" w:rsidR="00165ECB" w:rsidRPr="00AD135C" w:rsidRDefault="00165ECB"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13</w:t>
            </w:r>
          </w:p>
        </w:tc>
        <w:tc>
          <w:tcPr>
            <w:tcW w:w="3420" w:type="dxa"/>
            <w:hideMark/>
          </w:tcPr>
          <w:p w14:paraId="3CC58CC0" w14:textId="20F6201A"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Pouvoir </w:t>
            </w:r>
            <w:r w:rsidR="006F53AC" w:rsidRPr="00AD135C">
              <w:rPr>
                <w:rFonts w:ascii="Calibri" w:eastAsia="Times New Roman" w:hAnsi="Calibri" w:cs="Times New Roman"/>
                <w:color w:val="000000"/>
                <w:sz w:val="22"/>
                <w:lang w:eastAsia="fr-FR"/>
              </w:rPr>
              <w:t>commander</w:t>
            </w:r>
            <w:r w:rsidRPr="00AD135C">
              <w:rPr>
                <w:rFonts w:ascii="Calibri" w:eastAsia="Times New Roman" w:hAnsi="Calibri" w:cs="Times New Roman"/>
                <w:color w:val="000000"/>
                <w:sz w:val="22"/>
                <w:lang w:eastAsia="fr-FR"/>
              </w:rPr>
              <w:t xml:space="preserve"> le démarrage</w:t>
            </w:r>
          </w:p>
        </w:tc>
        <w:tc>
          <w:tcPr>
            <w:tcW w:w="2693" w:type="dxa"/>
            <w:hideMark/>
          </w:tcPr>
          <w:p w14:paraId="01B56DC5"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type de commande</w:t>
            </w:r>
          </w:p>
        </w:tc>
        <w:tc>
          <w:tcPr>
            <w:tcW w:w="1970" w:type="dxa"/>
            <w:hideMark/>
          </w:tcPr>
          <w:p w14:paraId="2840C96D"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Interrupteur manuel</w:t>
            </w:r>
          </w:p>
        </w:tc>
        <w:tc>
          <w:tcPr>
            <w:tcW w:w="1107" w:type="dxa"/>
            <w:hideMark/>
          </w:tcPr>
          <w:p w14:paraId="587C308B"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2F5F1C17" w14:textId="77777777" w:rsidR="00165ECB" w:rsidRPr="00AD135C" w:rsidRDefault="00165ECB"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7/0</w:t>
            </w:r>
          </w:p>
        </w:tc>
      </w:tr>
      <w:tr w:rsidR="00165ECB" w:rsidRPr="00AD135C" w14:paraId="5DDEBD8E" w14:textId="77777777" w:rsidTr="006F53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hideMark/>
          </w:tcPr>
          <w:p w14:paraId="24D273AE" w14:textId="77777777" w:rsidR="00165ECB" w:rsidRPr="00AD135C" w:rsidRDefault="00165ECB"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14</w:t>
            </w:r>
          </w:p>
        </w:tc>
        <w:tc>
          <w:tcPr>
            <w:tcW w:w="3420" w:type="dxa"/>
            <w:hideMark/>
          </w:tcPr>
          <w:p w14:paraId="38AC9D46"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Montrer le nom de la balise</w:t>
            </w:r>
          </w:p>
        </w:tc>
        <w:tc>
          <w:tcPr>
            <w:tcW w:w="2693" w:type="dxa"/>
            <w:hideMark/>
          </w:tcPr>
          <w:p w14:paraId="511A4FB5"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type d'indicateur</w:t>
            </w:r>
          </w:p>
        </w:tc>
        <w:tc>
          <w:tcPr>
            <w:tcW w:w="1970" w:type="dxa"/>
            <w:hideMark/>
          </w:tcPr>
          <w:p w14:paraId="7970C551"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visuel</w:t>
            </w:r>
          </w:p>
        </w:tc>
        <w:tc>
          <w:tcPr>
            <w:tcW w:w="1107" w:type="dxa"/>
            <w:hideMark/>
          </w:tcPr>
          <w:p w14:paraId="764EAA36"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42E4C823" w14:textId="77777777" w:rsidR="00165ECB" w:rsidRPr="00AD135C" w:rsidRDefault="00165ECB"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0/7</w:t>
            </w:r>
          </w:p>
        </w:tc>
      </w:tr>
      <w:tr w:rsidR="006F53AC" w:rsidRPr="00AD135C" w14:paraId="152EDD23" w14:textId="77777777" w:rsidTr="006F53AC">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vMerge w:val="restart"/>
            <w:hideMark/>
          </w:tcPr>
          <w:p w14:paraId="451ADE6E" w14:textId="77777777" w:rsidR="006F53AC" w:rsidRPr="00AD135C" w:rsidRDefault="006F53AC" w:rsidP="00967BB5">
            <w:pPr>
              <w:spacing w:before="0" w:after="0"/>
              <w:jc w:val="right"/>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16</w:t>
            </w:r>
          </w:p>
        </w:tc>
        <w:tc>
          <w:tcPr>
            <w:tcW w:w="3420" w:type="dxa"/>
            <w:vMerge w:val="restart"/>
            <w:hideMark/>
          </w:tcPr>
          <w:p w14:paraId="32D406BE"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Etres autonome</w:t>
            </w:r>
          </w:p>
        </w:tc>
        <w:tc>
          <w:tcPr>
            <w:tcW w:w="2693" w:type="dxa"/>
            <w:hideMark/>
          </w:tcPr>
          <w:p w14:paraId="0B136644"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Type d'alimentation</w:t>
            </w:r>
          </w:p>
        </w:tc>
        <w:tc>
          <w:tcPr>
            <w:tcW w:w="1970" w:type="dxa"/>
            <w:hideMark/>
          </w:tcPr>
          <w:p w14:paraId="0246FDDF" w14:textId="6D27C148"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batterie</w:t>
            </w:r>
          </w:p>
        </w:tc>
        <w:tc>
          <w:tcPr>
            <w:tcW w:w="1107" w:type="dxa"/>
            <w:hideMark/>
          </w:tcPr>
          <w:p w14:paraId="78860C34"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498F2FF0" w14:textId="77777777" w:rsidR="006F53AC" w:rsidRPr="00AD135C" w:rsidRDefault="006F53AC" w:rsidP="00967BB5">
            <w:pPr>
              <w:spacing w:before="0" w:after="0"/>
              <w:jc w:val="left"/>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0/0</w:t>
            </w:r>
          </w:p>
        </w:tc>
      </w:tr>
      <w:tr w:rsidR="006F53AC" w:rsidRPr="00AD135C" w14:paraId="264B4FF2" w14:textId="77777777" w:rsidTr="006F53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40" w:type="dxa"/>
            <w:vMerge/>
            <w:hideMark/>
          </w:tcPr>
          <w:p w14:paraId="41E63E1D" w14:textId="77777777" w:rsidR="006F53AC" w:rsidRPr="00AD135C" w:rsidRDefault="006F53AC" w:rsidP="00967BB5">
            <w:pPr>
              <w:spacing w:before="0" w:after="0"/>
              <w:jc w:val="left"/>
              <w:rPr>
                <w:rFonts w:ascii="Calibri" w:eastAsia="Times New Roman" w:hAnsi="Calibri" w:cs="Times New Roman"/>
                <w:color w:val="000000"/>
                <w:sz w:val="22"/>
                <w:lang w:eastAsia="fr-FR"/>
              </w:rPr>
            </w:pPr>
          </w:p>
        </w:tc>
        <w:tc>
          <w:tcPr>
            <w:tcW w:w="3420" w:type="dxa"/>
            <w:vMerge/>
            <w:hideMark/>
          </w:tcPr>
          <w:p w14:paraId="38E9B36E"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0"/>
                <w:lang w:eastAsia="fr-FR"/>
              </w:rPr>
            </w:pPr>
          </w:p>
        </w:tc>
        <w:tc>
          <w:tcPr>
            <w:tcW w:w="2693" w:type="dxa"/>
            <w:hideMark/>
          </w:tcPr>
          <w:p w14:paraId="78955514"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autonomie</w:t>
            </w:r>
          </w:p>
        </w:tc>
        <w:tc>
          <w:tcPr>
            <w:tcW w:w="1970" w:type="dxa"/>
            <w:hideMark/>
          </w:tcPr>
          <w:p w14:paraId="13EDE378"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15 minutes</w:t>
            </w:r>
          </w:p>
        </w:tc>
        <w:tc>
          <w:tcPr>
            <w:tcW w:w="1107" w:type="dxa"/>
            <w:hideMark/>
          </w:tcPr>
          <w:p w14:paraId="283C282B"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p>
        </w:tc>
        <w:tc>
          <w:tcPr>
            <w:tcW w:w="735" w:type="dxa"/>
            <w:hideMark/>
          </w:tcPr>
          <w:p w14:paraId="26DDCE97" w14:textId="77777777" w:rsidR="006F53AC" w:rsidRPr="00AD135C" w:rsidRDefault="006F53AC" w:rsidP="00967BB5">
            <w:pPr>
              <w:spacing w:before="0"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fr-FR"/>
              </w:rPr>
            </w:pPr>
            <w:r w:rsidRPr="00AD135C">
              <w:rPr>
                <w:rFonts w:ascii="Calibri" w:eastAsia="Times New Roman" w:hAnsi="Calibri" w:cs="Times New Roman"/>
                <w:color w:val="000000"/>
                <w:sz w:val="22"/>
                <w:lang w:eastAsia="fr-FR"/>
              </w:rPr>
              <w:t xml:space="preserve"> 0/0</w:t>
            </w:r>
          </w:p>
        </w:tc>
      </w:tr>
    </w:tbl>
    <w:p w14:paraId="3246CFA1" w14:textId="77777777" w:rsidR="00165ECB" w:rsidRDefault="00165ECB" w:rsidP="00165ECB"/>
    <w:p w14:paraId="61982FB9" w14:textId="6FD640F3" w:rsidR="00165ECB" w:rsidRDefault="00165ECB" w:rsidP="00136459">
      <w:pPr>
        <w:pStyle w:val="Titre1"/>
      </w:pPr>
      <w:bookmarkStart w:id="15" w:name="_Toc435628565"/>
      <w:bookmarkStart w:id="16" w:name="_Toc435628639"/>
      <w:bookmarkStart w:id="17" w:name="_Toc443408655"/>
      <w:r>
        <w:lastRenderedPageBreak/>
        <w:t xml:space="preserve">La </w:t>
      </w:r>
      <w:bookmarkEnd w:id="15"/>
      <w:bookmarkEnd w:id="16"/>
      <w:r w:rsidR="00D33CB3">
        <w:t>Créativité</w:t>
      </w:r>
      <w:bookmarkEnd w:id="17"/>
    </w:p>
    <w:p w14:paraId="277F388E" w14:textId="4BF2A6D5" w:rsidR="00F612A0" w:rsidRPr="003F690A" w:rsidRDefault="00F612A0" w:rsidP="003F690A">
      <w:r>
        <w:t>Une fois</w:t>
      </w:r>
      <w:r w:rsidR="00512662">
        <w:t xml:space="preserve"> que nous av</w:t>
      </w:r>
      <w:r>
        <w:t xml:space="preserve">ons déterminé les bases du projet, nous </w:t>
      </w:r>
      <w:r w:rsidR="00512662">
        <w:t>avons</w:t>
      </w:r>
      <w:r>
        <w:t xml:space="preserve"> réfléc</w:t>
      </w:r>
      <w:r w:rsidR="00512662">
        <w:t>hi</w:t>
      </w:r>
      <w:r>
        <w:t xml:space="preserve"> aux différentes manières de répondre au</w:t>
      </w:r>
      <w:r w:rsidR="00512662">
        <w:t xml:space="preserve"> cahier des charges. </w:t>
      </w:r>
      <w:r w:rsidR="00BE2DB9">
        <w:t>Pour cela nous avons réalisé une séance de créativité au cours de laquelle nous avons utilisé plusieurs méthodes.</w:t>
      </w:r>
    </w:p>
    <w:p w14:paraId="5755C4BA" w14:textId="62B458A9" w:rsidR="00165ECB" w:rsidRDefault="00D33CB3" w:rsidP="009B1E91">
      <w:pPr>
        <w:pStyle w:val="Titre2"/>
      </w:pPr>
      <w:bookmarkStart w:id="18" w:name="_Toc435628640"/>
      <w:bookmarkStart w:id="19" w:name="_Toc435628641"/>
      <w:bookmarkStart w:id="20" w:name="_Toc435628642"/>
      <w:bookmarkStart w:id="21" w:name="_Toc443408656"/>
      <w:bookmarkEnd w:id="18"/>
      <w:bookmarkEnd w:id="19"/>
      <w:r w:rsidRPr="009B1E91">
        <w:t>Réflexion</w:t>
      </w:r>
      <w:r w:rsidR="00165ECB" w:rsidRPr="009B1E91">
        <w:t xml:space="preserve"> antithétique</w:t>
      </w:r>
      <w:bookmarkEnd w:id="20"/>
      <w:bookmarkEnd w:id="21"/>
    </w:p>
    <w:p w14:paraId="457D2D07" w14:textId="40F6D168" w:rsidR="00512662" w:rsidRPr="003F690A" w:rsidRDefault="00512662" w:rsidP="003F690A">
      <w:r>
        <w:t xml:space="preserve">De manière à trouver des méthodes pour répondre aux fonctions, nous avons utilisé une réflexion </w:t>
      </w:r>
      <w:r w:rsidRPr="003F690A">
        <w:t xml:space="preserve">antithétique. Cette méthode consiste à </w:t>
      </w:r>
      <w:r w:rsidR="00032D3D" w:rsidRPr="003F690A">
        <w:t xml:space="preserve">trouver toutes les manières </w:t>
      </w:r>
      <w:r w:rsidR="00A056C2" w:rsidRPr="003F690A">
        <w:t>de ne pas réaliser la fonction étudié afin de mettre en évidence tout ce qui est nécessaire et tout ce qui peut permettre de réaliser la fonction étudié.</w:t>
      </w:r>
    </w:p>
    <w:p w14:paraId="42D36022" w14:textId="77777777" w:rsidR="00D33CB3" w:rsidRPr="00D33CB3" w:rsidRDefault="00D33CB3" w:rsidP="00D33CB3"/>
    <w:p w14:paraId="758A88B0" w14:textId="77777777" w:rsidR="00D33CB3" w:rsidRDefault="00D33CB3" w:rsidP="00D33CB3">
      <w:r>
        <w:rPr>
          <w:noProof/>
          <w:lang w:eastAsia="fr-FR"/>
        </w:rPr>
        <mc:AlternateContent>
          <mc:Choice Requires="wpg">
            <w:drawing>
              <wp:anchor distT="0" distB="0" distL="114300" distR="114300" simplePos="0" relativeHeight="251658241" behindDoc="0" locked="0" layoutInCell="1" allowOverlap="1" wp14:anchorId="04B66E28" wp14:editId="219BCDCB">
                <wp:simplePos x="0" y="0"/>
                <wp:positionH relativeFrom="column">
                  <wp:posOffset>566061</wp:posOffset>
                </wp:positionH>
                <wp:positionV relativeFrom="paragraph">
                  <wp:posOffset>149537</wp:posOffset>
                </wp:positionV>
                <wp:extent cx="5267865" cy="1846817"/>
                <wp:effectExtent l="0" t="0" r="9525" b="1270"/>
                <wp:wrapNone/>
                <wp:docPr id="6" name="Groupe 6"/>
                <wp:cNvGraphicFramePr/>
                <a:graphic xmlns:a="http://schemas.openxmlformats.org/drawingml/2006/main">
                  <a:graphicData uri="http://schemas.microsoft.com/office/word/2010/wordprocessingGroup">
                    <wpg:wgp>
                      <wpg:cNvGrpSpPr/>
                      <wpg:grpSpPr>
                        <a:xfrm>
                          <a:off x="0" y="0"/>
                          <a:ext cx="5267865" cy="1846817"/>
                          <a:chOff x="250165" y="60385"/>
                          <a:chExt cx="5267865" cy="1846817"/>
                        </a:xfrm>
                      </wpg:grpSpPr>
                      <wps:wsp>
                        <wps:cNvPr id="7" name="Zone de texte 7"/>
                        <wps:cNvSpPr txBox="1"/>
                        <wps:spPr>
                          <a:xfrm>
                            <a:off x="1949568" y="60385"/>
                            <a:ext cx="1231849" cy="2348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C0DE0C" w14:textId="77777777" w:rsidR="003149C4" w:rsidRDefault="003149C4" w:rsidP="00272376">
                              <w:pPr>
                                <w:pStyle w:val="Sansinterligne"/>
                                <w:jc w:val="center"/>
                              </w:pPr>
                              <w:r>
                                <w:t>Perdre une balise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Zone de texte 12"/>
                        <wps:cNvSpPr txBox="1"/>
                        <wps:spPr>
                          <a:xfrm>
                            <a:off x="1862905" y="1258671"/>
                            <a:ext cx="1336745" cy="3889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E3CEC9" w14:textId="77777777" w:rsidR="003149C4" w:rsidRDefault="003149C4" w:rsidP="00272376">
                              <w:pPr>
                                <w:pStyle w:val="Sansinterligne"/>
                                <w:jc w:val="center"/>
                              </w:pPr>
                              <w:r>
                                <w:t>Cacher Obstacle (Visuel)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250165" y="612159"/>
                            <a:ext cx="655447"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D53C9" w14:textId="77777777" w:rsidR="003149C4" w:rsidRDefault="003149C4" w:rsidP="00272376">
                              <w:pPr>
                                <w:pStyle w:val="Sansinterligne"/>
                                <w:jc w:val="center"/>
                              </w:pPr>
                              <w:r>
                                <w:t>Invisible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Zone de texte 14"/>
                        <wps:cNvSpPr txBox="1"/>
                        <wps:spPr>
                          <a:xfrm>
                            <a:off x="750419" y="1043453"/>
                            <a:ext cx="1182506" cy="3885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9131E5" w14:textId="77777777" w:rsidR="003149C4" w:rsidRDefault="003149C4" w:rsidP="00272376">
                              <w:pPr>
                                <w:pStyle w:val="Sansinterligne"/>
                                <w:jc w:val="center"/>
                              </w:pPr>
                              <w:r>
                                <w:t>Cacher parmi d’autre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Zone de texte 15"/>
                        <wps:cNvSpPr txBox="1"/>
                        <wps:spPr>
                          <a:xfrm>
                            <a:off x="3183147" y="1095554"/>
                            <a:ext cx="1162050"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03C274" w14:textId="77777777" w:rsidR="003149C4" w:rsidRDefault="003149C4" w:rsidP="00272376">
                              <w:pPr>
                                <w:pStyle w:val="Sansinterligne"/>
                                <w:jc w:val="center"/>
                              </w:pPr>
                              <w:r>
                                <w:t>Cacher dans l’environnement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Zone de texte 16"/>
                        <wps:cNvSpPr txBox="1"/>
                        <wps:spPr>
                          <a:xfrm>
                            <a:off x="4509623" y="577970"/>
                            <a:ext cx="923925" cy="2325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C69CB8" w14:textId="77777777" w:rsidR="003149C4" w:rsidRDefault="003149C4" w:rsidP="00272376">
                              <w:pPr>
                                <w:pStyle w:val="Sansinterligne"/>
                                <w:jc w:val="center"/>
                              </w:pPr>
                              <w:r>
                                <w:t>Masquer 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Zone de texte 17"/>
                        <wps:cNvSpPr txBox="1"/>
                        <wps:spPr>
                          <a:xfrm>
                            <a:off x="4908430" y="1602402"/>
                            <a:ext cx="609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F3F83" w14:textId="77777777" w:rsidR="003149C4" w:rsidRDefault="003149C4" w:rsidP="00272376">
                              <w:pPr>
                                <w:pStyle w:val="Sansinterligne"/>
                                <w:jc w:val="center"/>
                              </w:pPr>
                              <w:r>
                                <w:t>Silence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Zone de texte 18"/>
                        <wps:cNvSpPr txBox="1"/>
                        <wps:spPr>
                          <a:xfrm>
                            <a:off x="4321834" y="1587260"/>
                            <a:ext cx="5143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C7087" w14:textId="77777777" w:rsidR="003149C4" w:rsidRDefault="003149C4" w:rsidP="00272376">
                              <w:pPr>
                                <w:pStyle w:val="Sansinterligne"/>
                                <w:jc w:val="center"/>
                              </w:pPr>
                              <w:r>
                                <w:t>Bruit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onnecteur droit avec flèche 21"/>
                        <wps:cNvCnPr>
                          <a:stCxn id="7" idx="1"/>
                          <a:endCxn id="13" idx="3"/>
                        </wps:cNvCnPr>
                        <wps:spPr>
                          <a:xfrm flipH="1">
                            <a:off x="905612" y="177792"/>
                            <a:ext cx="1043956" cy="58200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Connecteur droit avec flèche 24"/>
                        <wps:cNvCnPr>
                          <a:stCxn id="7" idx="2"/>
                          <a:endCxn id="14" idx="0"/>
                        </wps:cNvCnPr>
                        <wps:spPr>
                          <a:xfrm flipH="1">
                            <a:off x="1341672" y="295199"/>
                            <a:ext cx="1223821" cy="74825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Connecteur droit avec flèche 25"/>
                        <wps:cNvCnPr>
                          <a:stCxn id="7" idx="2"/>
                          <a:endCxn id="15" idx="0"/>
                        </wps:cNvCnPr>
                        <wps:spPr>
                          <a:xfrm>
                            <a:off x="2565493" y="295199"/>
                            <a:ext cx="1198679" cy="80035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Connecteur droit avec flèche 26"/>
                        <wps:cNvCnPr>
                          <a:stCxn id="7" idx="2"/>
                          <a:endCxn id="12" idx="0"/>
                        </wps:cNvCnPr>
                        <wps:spPr>
                          <a:xfrm flipH="1">
                            <a:off x="2531278" y="295199"/>
                            <a:ext cx="34215" cy="96347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eur droit avec flèche 27"/>
                        <wps:cNvCnPr>
                          <a:stCxn id="7" idx="3"/>
                          <a:endCxn id="16" idx="1"/>
                        </wps:cNvCnPr>
                        <wps:spPr>
                          <a:xfrm>
                            <a:off x="3181417" y="177792"/>
                            <a:ext cx="1328206" cy="51642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Connecteur droit avec flèche 28"/>
                        <wps:cNvCnPr>
                          <a:stCxn id="16" idx="2"/>
                          <a:endCxn id="17" idx="0"/>
                        </wps:cNvCnPr>
                        <wps:spPr>
                          <a:xfrm>
                            <a:off x="4971586" y="810472"/>
                            <a:ext cx="241644" cy="79193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Connecteur droit avec flèche 29"/>
                        <wps:cNvCnPr>
                          <a:stCxn id="16" idx="2"/>
                          <a:endCxn id="18" idx="0"/>
                        </wps:cNvCnPr>
                        <wps:spPr>
                          <a:xfrm flipH="1">
                            <a:off x="4579009" y="810472"/>
                            <a:ext cx="392577" cy="77678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B66E28" id="Groupe 6" o:spid="_x0000_s1026" style="position:absolute;left:0;text-align:left;margin-left:44.55pt;margin-top:11.75pt;width:414.8pt;height:145.4pt;z-index:251658241;mso-width-relative:margin;mso-height-relative:margin" coordorigin="2501,603" coordsize="52678,18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">
                <v:shapetype id="_x0000_t202" coordsize="21600,21600" o:spt="202" path="m,l,21600r21600,l21600,xe">
                  <v:stroke joinstyle="miter"/>
                  <v:path gradientshapeok="t" o:connecttype="rect"/>
                </v:shapetype>
                <v:shape id="Zone de texte 7" o:spid="_x0000_s1027" type="#_x0000_t202" style="position:absolute;left:19495;top:603;width:12319;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basEA&#10;AADaAAAADwAAAGRycy9kb3ducmV2LnhtbESPQWsCMRSE74X+h/AKvdVse6jrahRbbCl4qornx+aZ&#10;BDcvS5Ku23/fCEKPw8x8wyxWo+/EQDG5wAqeJxUI4jZox0bBYf/xVINIGVljF5gU/FKC1fL+boGN&#10;Dhf+pmGXjSgQTg0qsDn3jZSpteQxTUJPXLxTiB5zkdFIHfFS4L6TL1X1Kj06LgsWe3q31J53P17B&#10;5s3MTFtjtJtaOzeMx9PWfCr1+DCu5yAyjfk/fGt/aQVTuF4pN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vG2rBAAAA2gAAAA8AAAAAAAAAAAAAAAAAmAIAAGRycy9kb3du&#10;cmV2LnhtbFBLBQYAAAAABAAEAPUAAACGAwAAAAA=&#10;" fillcolor="white [3201]" strokeweight=".5pt">
                  <v:textbox>
                    <w:txbxContent>
                      <w:p w14:paraId="26C0DE0C" w14:textId="77777777" w:rsidR="003149C4" w:rsidRDefault="003149C4" w:rsidP="00272376">
                        <w:pPr>
                          <w:pStyle w:val="Sansinterligne"/>
                          <w:jc w:val="center"/>
                        </w:pPr>
                        <w:r>
                          <w:t>Perdre une balise</w:t>
                        </w:r>
                      </w:p>
                    </w:txbxContent>
                  </v:textbox>
                </v:shape>
                <v:shape id="Zone de texte 12" o:spid="_x0000_s1028" type="#_x0000_t202" style="position:absolute;left:18629;top:12586;width:13367;height:3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8NMMA&#10;AADbAAAADwAAAGRycy9kb3ducmV2LnhtbERPS2vCQBC+C/6HZYRepG5UqiW6ioh90FuTVvE2ZMck&#10;mJ0N2W2S/vtuQfA2H99z1tveVKKlxpWWFUwnEQjizOqScwVf6cvjMwjnkTVWlknBLznYboaDNcba&#10;dvxJbeJzEULYxaig8L6OpXRZQQbdxNbEgbvYxqAPsMmlbrAL4aaSsyhaSIMlh4YCa9oXlF2TH6Pg&#10;PM5PH65//e7mT/P68Namy6NOlXoY9bsVCE+9v4tv7ncd5s/g/5dw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8NMMAAADbAAAADwAAAAAAAAAAAAAAAACYAgAAZHJzL2Rv&#10;d25yZXYueG1sUEsFBgAAAAAEAAQA9QAAAIgDAAAAAA==&#10;" fillcolor="white [3201]" stroked="f" strokeweight=".5pt">
                  <v:textbox>
                    <w:txbxContent>
                      <w:p w14:paraId="0CE3CEC9" w14:textId="77777777" w:rsidR="003149C4" w:rsidRDefault="003149C4" w:rsidP="00272376">
                        <w:pPr>
                          <w:pStyle w:val="Sansinterligne"/>
                          <w:jc w:val="center"/>
                        </w:pPr>
                        <w:r>
                          <w:t>Cacher Obstacle (Visuel)</w:t>
                        </w:r>
                      </w:p>
                    </w:txbxContent>
                  </v:textbox>
                </v:shape>
                <v:shape id="Zone de texte 13" o:spid="_x0000_s1029" type="#_x0000_t202" style="position:absolute;left:2501;top:6121;width:655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Zr8MA&#10;AADbAAAADwAAAGRycy9kb3ducmV2LnhtbERPS2vCQBC+C/0PyxS8SN1o6IPUVUTUircabeltyE6T&#10;YHY2ZNck/fduQfA2H99zZoveVKKlxpWWFUzGEQjizOqScwXHdPP0BsJ5ZI2VZVLwRw4W84fBDBNt&#10;O/6k9uBzEULYJaig8L5OpHRZQQbd2NbEgfu1jUEfYJNL3WAXwk0lp1H0Ig2WHBoKrGlVUHY+XIyC&#10;n1H+vXf99tTFz3G9/mjT1y+dKjV87JfvIDz1/i6+uXc6zI/h/5dwgJ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HZr8MAAADbAAAADwAAAAAAAAAAAAAAAACYAgAAZHJzL2Rv&#10;d25yZXYueG1sUEsFBgAAAAAEAAQA9QAAAIgDAAAAAA==&#10;" fillcolor="white [3201]" stroked="f" strokeweight=".5pt">
                  <v:textbox>
                    <w:txbxContent>
                      <w:p w14:paraId="533D53C9" w14:textId="77777777" w:rsidR="003149C4" w:rsidRDefault="003149C4" w:rsidP="00272376">
                        <w:pPr>
                          <w:pStyle w:val="Sansinterligne"/>
                          <w:jc w:val="center"/>
                        </w:pPr>
                        <w:r>
                          <w:t>Invisible</w:t>
                        </w:r>
                      </w:p>
                    </w:txbxContent>
                  </v:textbox>
                </v:shape>
                <v:shape id="Zone de texte 14" o:spid="_x0000_s1030" type="#_x0000_t202" style="position:absolute;left:7504;top:10434;width:11825;height:3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14:paraId="689131E5" w14:textId="77777777" w:rsidR="003149C4" w:rsidRDefault="003149C4" w:rsidP="00272376">
                        <w:pPr>
                          <w:pStyle w:val="Sansinterligne"/>
                          <w:jc w:val="center"/>
                        </w:pPr>
                        <w:r>
                          <w:t>Cacher parmi d’autre</w:t>
                        </w:r>
                      </w:p>
                    </w:txbxContent>
                  </v:textbox>
                </v:shape>
                <v:shape id="Zone de texte 15" o:spid="_x0000_s1031" type="#_x0000_t202" style="position:absolute;left:31831;top:10955;width:11620;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14:paraId="5803C274" w14:textId="77777777" w:rsidR="003149C4" w:rsidRDefault="003149C4" w:rsidP="00272376">
                        <w:pPr>
                          <w:pStyle w:val="Sansinterligne"/>
                          <w:jc w:val="center"/>
                        </w:pPr>
                        <w:r>
                          <w:t>Cacher dans l’environnement</w:t>
                        </w:r>
                      </w:p>
                    </w:txbxContent>
                  </v:textbox>
                </v:shape>
                <v:shape id="Zone de texte 16" o:spid="_x0000_s1032" type="#_x0000_t202" style="position:absolute;left:45096;top:5779;width:9239;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6N8MA&#10;AADbAAAADwAAAGRycy9kb3ducmV2LnhtbERPTWvCQBC9F/wPywheSt1UqZboKkW0Ld5MWsXbkB2T&#10;YHY2ZNck/ffdQsHbPN7nLNe9qURLjSstK3geRyCIM6tLzhV8pbunVxDOI2usLJOCH3KwXg0elhhr&#10;2/GB2sTnIoSwi1FB4X0dS+myggy6sa2JA3exjUEfYJNL3WAXwk0lJ1E0kwZLDg0F1rQpKLsmN6Pg&#10;/Jif9q5//+6mL9N6+9Gm86NOlRoN+7cFCE+9v4v/3Z86zJ/B3y/h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Z6N8MAAADbAAAADwAAAAAAAAAAAAAAAACYAgAAZHJzL2Rv&#10;d25yZXYueG1sUEsFBgAAAAAEAAQA9QAAAIgDAAAAAA==&#10;" fillcolor="white [3201]" stroked="f" strokeweight=".5pt">
                  <v:textbox>
                    <w:txbxContent>
                      <w:p w14:paraId="12C69CB8" w14:textId="77777777" w:rsidR="003149C4" w:rsidRDefault="003149C4" w:rsidP="00272376">
                        <w:pPr>
                          <w:pStyle w:val="Sansinterligne"/>
                          <w:jc w:val="center"/>
                        </w:pPr>
                        <w:r>
                          <w:t>Masquer son</w:t>
                        </w:r>
                      </w:p>
                    </w:txbxContent>
                  </v:textbox>
                </v:shape>
                <v:shape id="Zone de texte 17" o:spid="_x0000_s1033" type="#_x0000_t202" style="position:absolute;left:49084;top:16024;width:6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frMMA&#10;AADbAAAADwAAAGRycy9kb3ducmV2LnhtbERPS2vCQBC+C/0PyxR6kbqxYpXoKkVaW3pr4gNvQ3ZM&#10;QrOzIbsm6b/vCoK3+fies1z3phItNa60rGA8ikAQZ1aXnCvYpR/PcxDOI2usLJOCP3KwXj0Mlhhr&#10;2/EPtYnPRQhhF6OCwvs6ltJlBRl0I1sTB+5sG4M+wCaXusEuhJtKvkTRqzRYcmgosKZNQdlvcjEK&#10;TsP8+O367b6bTCf1+2ebzg46VerpsX9bgPDU+7v45v7SYf4Mrr+E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rfrMMAAADbAAAADwAAAAAAAAAAAAAAAACYAgAAZHJzL2Rv&#10;d25yZXYueG1sUEsFBgAAAAAEAAQA9QAAAIgDAAAAAA==&#10;" fillcolor="white [3201]" stroked="f" strokeweight=".5pt">
                  <v:textbox>
                    <w:txbxContent>
                      <w:p w14:paraId="36BF3F83" w14:textId="77777777" w:rsidR="003149C4" w:rsidRDefault="003149C4" w:rsidP="00272376">
                        <w:pPr>
                          <w:pStyle w:val="Sansinterligne"/>
                          <w:jc w:val="center"/>
                        </w:pPr>
                        <w:r>
                          <w:t>Silence</w:t>
                        </w:r>
                      </w:p>
                    </w:txbxContent>
                  </v:textbox>
                </v:shape>
                <v:shape id="Zone de texte 18" o:spid="_x0000_s1034" type="#_x0000_t202" style="position:absolute;left:43218;top:15872;width:514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VL3s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AFV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VL3sYAAADbAAAADwAAAAAAAAAAAAAAAACYAgAAZHJz&#10;L2Rvd25yZXYueG1sUEsFBgAAAAAEAAQA9QAAAIsDAAAAAA==&#10;" fillcolor="white [3201]" stroked="f" strokeweight=".5pt">
                  <v:textbox>
                    <w:txbxContent>
                      <w:p w14:paraId="771C7087" w14:textId="77777777" w:rsidR="003149C4" w:rsidRDefault="003149C4" w:rsidP="00272376">
                        <w:pPr>
                          <w:pStyle w:val="Sansinterligne"/>
                          <w:jc w:val="center"/>
                        </w:pPr>
                        <w:r>
                          <w:t>Bruit</w:t>
                        </w:r>
                      </w:p>
                    </w:txbxContent>
                  </v:textbox>
                </v:shape>
                <v:shapetype id="_x0000_t32" coordsize="21600,21600" o:spt="32" o:oned="t" path="m,l21600,21600e" filled="f">
                  <v:path arrowok="t" fillok="f" o:connecttype="none"/>
                  <o:lock v:ext="edit" shapetype="t"/>
                </v:shapetype>
                <v:shape id="Connecteur droit avec flèche 21" o:spid="_x0000_s1035" type="#_x0000_t32" style="position:absolute;left:9056;top:1777;width:10439;height:58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xy9cMAAADbAAAADwAAAGRycy9kb3ducmV2LnhtbESP0WrCQBRE3wv+w3IFX4putEUkuooW&#10;gkJ9MfoBl+w1iWbvht1tjH/vFgp9HGbmDLPa9KYRHTlfW1YwnSQgiAuray4VXM7ZeAHCB2SNjWVS&#10;8CQPm/XgbYWptg8+UZeHUkQI+xQVVCG0qZS+qMign9iWOHpX6wyGKF0ptcNHhJtGzpJkLg3WHBcq&#10;bOmrouKe/xgF/ihv8vvzPf84P7ts77LdJRxPSo2G/XYJIlAf/sN/7YNWMJvC75f4A+T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McvXDAAAA2wAAAA8AAAAAAAAAAAAA&#10;AAAAoQIAAGRycy9kb3ducmV2LnhtbFBLBQYAAAAABAAEAPkAAACRAwAAAAA=&#10;" strokecolor="#2e3192 [3213]" strokeweight="2.25pt">
                  <v:stroke endarrow="block"/>
                </v:shape>
                <v:shape id="Connecteur droit avec flèche 24" o:spid="_x0000_s1036" type="#_x0000_t32" style="position:absolute;left:13416;top:2951;width:12238;height:74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vRbcMAAADbAAAADwAAAGRycy9kb3ducmV2LnhtbESP0WrCQBRE3wv+w3IFX4puakUkuooW&#10;goX6YvQDLtlrEs3eDbtrjH/vFgp9HGbmDLPa9KYRHTlfW1bwMUlAEBdW11wqOJ+y8QKED8gaG8uk&#10;4EkeNuvB2wpTbR98pC4PpYgQ9ikqqEJoUyl9UZFBP7EtcfQu1hkMUbpSaoePCDeNnCbJXBqsOS5U&#10;2NJXRcUtvxsF/iCv8mf2nn+enl22d9nuHA5HpUbDfrsEEagP/+G/9rdWMJ3B75f4A+T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70W3DAAAA2wAAAA8AAAAAAAAAAAAA&#10;AAAAoQIAAGRycy9kb3ducmV2LnhtbFBLBQYAAAAABAAEAPkAAACRAwAAAAA=&#10;" strokecolor="#2e3192 [3213]" strokeweight="2.25pt">
                  <v:stroke endarrow="block"/>
                </v:shape>
                <v:shape id="Connecteur droit avec flèche 25" o:spid="_x0000_s1037" type="#_x0000_t32" style="position:absolute;left:25654;top:2951;width:11987;height:8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lpmMIAAADbAAAADwAAAGRycy9kb3ducmV2LnhtbESPQYvCMBSE78L+h/AWvGmqokjXKO5W&#10;F6+tXvb2aJ5tbfNSmqj1328EweMwM98wq01vGnGjzlWWFUzGEQji3OqKCwWn4360BOE8ssbGMil4&#10;kIPN+mOwwljbO6d0y3whAoRdjApK79tYSpeXZNCNbUscvLPtDPogu0LqDu8Bbho5jaKFNFhxWCix&#10;pZ+S8jq7GgXmdzfb5fUlTZPv5NjXy4yTv4dSw89++wXCU+/f4Vf7oBVM5/D8En6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hlpmMIAAADbAAAADwAAAAAAAAAAAAAA&#10;AAChAgAAZHJzL2Rvd25yZXYueG1sUEsFBgAAAAAEAAQA+QAAAJADAAAAAA==&#10;" strokecolor="#2e3192 [3213]" strokeweight="2.25pt">
                  <v:stroke endarrow="block"/>
                </v:shape>
                <v:shape id="Connecteur droit avec flèche 26" o:spid="_x0000_s1038" type="#_x0000_t32" style="position:absolute;left:25312;top:2951;width:342;height:96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XqgcMAAADbAAAADwAAAGRycy9kb3ducmV2LnhtbESP0WrCQBRE3wv+w3IFX4putEUkuooW&#10;ggV9MfoBl+w1iWbvht1tjH/fLQh9HGbmDLPa9KYRHTlfW1YwnSQgiAuray4VXM7ZeAHCB2SNjWVS&#10;8CQPm/XgbYWptg8+UZeHUkQI+xQVVCG0qZS+qMign9iWOHpX6wyGKF0ptcNHhJtGzpJkLg3WHBcq&#10;bOmrouKe/xgF/ihv8vD5nn+cn122d9nuEo4npUbDfrsEEagP/+FX+1srmM3h70v8AX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l6oHDAAAA2wAAAA8AAAAAAAAAAAAA&#10;AAAAoQIAAGRycy9kb3ducmV2LnhtbFBLBQYAAAAABAAEAPkAAACRAwAAAAA=&#10;" strokecolor="#2e3192 [3213]" strokeweight="2.25pt">
                  <v:stroke endarrow="block"/>
                </v:shape>
                <v:shape id="Connecteur droit avec flèche 27" o:spid="_x0000_s1039" type="#_x0000_t32" style="position:absolute;left:31814;top:1777;width:13282;height:51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SdMIAAADbAAAADwAAAGRycy9kb3ducmV2LnhtbESPQYvCMBSE78L+h/AWvGmqgkrXKO5W&#10;F6+tXvb2aJ5tbfNSmqj1328EweMwM98wq01vGnGjzlWWFUzGEQji3OqKCwWn4360BOE8ssbGMil4&#10;kIPN+mOwwljbO6d0y3whAoRdjApK79tYSpeXZNCNbUscvLPtDPogu0LqDu8Bbho5jaK5NFhxWCix&#10;pZ+S8jq7GgXmdzfb5fUlTZPv5NjXy4yTv4dSw89++wXCU+/f4Vf7oBVMF/D8En6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YdSdMIAAADbAAAADwAAAAAAAAAAAAAA&#10;AAChAgAAZHJzL2Rvd25yZXYueG1sUEsFBgAAAAAEAAQA+QAAAJADAAAAAA==&#10;" strokecolor="#2e3192 [3213]" strokeweight="2.25pt">
                  <v:stroke endarrow="block"/>
                </v:shape>
                <v:shape id="Connecteur droit avec flèche 28" o:spid="_x0000_s1040" type="#_x0000_t32" style="position:absolute;left:49715;top:8104;width:2417;height:79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GBsAAAADbAAAADwAAAGRycy9kb3ducmV2LnhtbERPPW+DMBDdI/U/WFepWzClUhXROCgp&#10;tOoKZOl2wleg4DPCLiH/vh4iZXx63/tsNaNYaHa9ZQXPUQyCuLG651bBuf7Y7kA4j6xxtEwKruQg&#10;Ozxs9phqe+GSlsq3IoSwS1FB5/2USumajgy6yE7Egfuxs0Ef4NxKPeMlhJtRJnH8Kg32HBo6nOi9&#10;o2ao/owC81m8FM3wW5b5Ka/XYVdx/n1V6ulxPb6B8LT6u/jm/tIKkjA2fAk/QB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QYxgbAAAAA2wAAAA8AAAAAAAAAAAAAAAAA&#10;oQIAAGRycy9kb3ducmV2LnhtbFBLBQYAAAAABAAEAPkAAACOAwAAAAA=&#10;" strokecolor="#2e3192 [3213]" strokeweight="2.25pt">
                  <v:stroke endarrow="block"/>
                </v:shape>
                <v:shape id="Connecteur droit avec flèche 29" o:spid="_x0000_s1041" type="#_x0000_t32" style="position:absolute;left:45790;top:8104;width:3925;height:77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p+88QAAADbAAAADwAAAGRycy9kb3ducmV2LnhtbESP0WrCQBRE3wv+w3IFX4putEU0uooV&#10;Qgv1xegHXLLXJJq9G3a3Mf59t1DwcZiZM8x625tGdOR8bVnBdJKAIC6srrlUcD5l4wUIH5A1NpZJ&#10;wYM8bDeDlzWm2t75SF0eShEh7FNUUIXQplL6oiKDfmJb4uhdrDMYonSl1A7vEW4aOUuSuTRYc1yo&#10;sKV9RcUt/zEK/EFe5ff7a/52enTZp8s+zuFwVGo07HcrEIH68Az/t7+0gtkS/r7EH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On7zxAAAANsAAAAPAAAAAAAAAAAA&#10;AAAAAKECAABkcnMvZG93bnJldi54bWxQSwUGAAAAAAQABAD5AAAAkgMAAAAA&#10;" strokecolor="#2e3192 [3213]" strokeweight="2.25pt">
                  <v:stroke endarrow="block"/>
                </v:shape>
              </v:group>
            </w:pict>
          </mc:Fallback>
        </mc:AlternateContent>
      </w:r>
      <w:r>
        <w:t>Méthode antithétique :</w:t>
      </w:r>
    </w:p>
    <w:p w14:paraId="5EAAB93A" w14:textId="77777777" w:rsidR="00D33CB3" w:rsidRDefault="00D33CB3" w:rsidP="00D33CB3"/>
    <w:p w14:paraId="5690D87C" w14:textId="77777777" w:rsidR="00D33CB3" w:rsidRDefault="00D33CB3" w:rsidP="00D33CB3"/>
    <w:p w14:paraId="0DCDF4E7" w14:textId="77777777" w:rsidR="00D33CB3" w:rsidRDefault="00D33CB3" w:rsidP="00D33CB3"/>
    <w:p w14:paraId="3138EBF4" w14:textId="77777777" w:rsidR="00D33CB3" w:rsidRDefault="00D33CB3" w:rsidP="00D33CB3"/>
    <w:p w14:paraId="6FC0C5A8" w14:textId="77777777" w:rsidR="00D33CB3" w:rsidRDefault="00D33CB3" w:rsidP="00D33CB3"/>
    <w:p w14:paraId="516BABF3" w14:textId="77777777" w:rsidR="00D33CB3" w:rsidRDefault="00D33CB3" w:rsidP="00D33CB3"/>
    <w:p w14:paraId="2AB0751A" w14:textId="77777777" w:rsidR="00D33CB3" w:rsidRDefault="00D33CB3" w:rsidP="00D33CB3"/>
    <w:p w14:paraId="2E94A47F" w14:textId="77777777" w:rsidR="004D42A3" w:rsidRDefault="004D42A3" w:rsidP="00D33CB3"/>
    <w:p w14:paraId="4E892888" w14:textId="30EA1858" w:rsidR="00D33CB3" w:rsidRDefault="00D33CB3" w:rsidP="00D33CB3">
      <w:r>
        <w:t>Pour localiser la balise </w:t>
      </w:r>
      <w:r w:rsidR="004D42A3">
        <w:t>il faut donc</w:t>
      </w:r>
      <w:r>
        <w:t>:</w:t>
      </w:r>
    </w:p>
    <w:p w14:paraId="7EE4CB2F" w14:textId="614DA17E" w:rsidR="00D33CB3" w:rsidRDefault="004D42A3" w:rsidP="00D33CB3">
      <w:pPr>
        <w:pStyle w:val="Paragraphedeliste"/>
        <w:numPr>
          <w:ilvl w:val="0"/>
          <w:numId w:val="15"/>
        </w:numPr>
        <w:spacing w:before="0" w:after="160" w:line="259" w:lineRule="auto"/>
        <w:jc w:val="left"/>
      </w:pPr>
      <w:r>
        <w:t>Etre v</w:t>
      </w:r>
      <w:r w:rsidR="00D33CB3">
        <w:t>isible/regarder</w:t>
      </w:r>
    </w:p>
    <w:p w14:paraId="2A53CBDA" w14:textId="644A7C5A" w:rsidR="00D33CB3" w:rsidRDefault="004D42A3" w:rsidP="00D33CB3">
      <w:pPr>
        <w:pStyle w:val="Paragraphedeliste"/>
        <w:numPr>
          <w:ilvl w:val="0"/>
          <w:numId w:val="15"/>
        </w:numPr>
        <w:spacing w:before="0" w:after="160" w:line="259" w:lineRule="auto"/>
        <w:jc w:val="left"/>
      </w:pPr>
      <w:r>
        <w:t>Etre d</w:t>
      </w:r>
      <w:r w:rsidR="00D33CB3">
        <w:t>ifférentes des autres (se démarquer)</w:t>
      </w:r>
    </w:p>
    <w:p w14:paraId="6BC034BF" w14:textId="7939110C" w:rsidR="00D33CB3" w:rsidRDefault="004D42A3" w:rsidP="00D33CB3">
      <w:pPr>
        <w:pStyle w:val="Paragraphedeliste"/>
        <w:numPr>
          <w:ilvl w:val="0"/>
          <w:numId w:val="15"/>
        </w:numPr>
        <w:spacing w:before="0" w:after="160" w:line="259" w:lineRule="auto"/>
        <w:jc w:val="left"/>
      </w:pPr>
      <w:r>
        <w:t>Ne pas avoir d’</w:t>
      </w:r>
      <w:r w:rsidR="00D33CB3">
        <w:t xml:space="preserve">obstacle : </w:t>
      </w:r>
      <w:r>
        <w:t xml:space="preserve">imposé par le </w:t>
      </w:r>
      <w:r w:rsidR="00D33CB3">
        <w:t>règlement</w:t>
      </w:r>
    </w:p>
    <w:p w14:paraId="47B47953" w14:textId="4EA78810" w:rsidR="00D33CB3" w:rsidRDefault="004D42A3" w:rsidP="00D33CB3">
      <w:pPr>
        <w:pStyle w:val="Paragraphedeliste"/>
        <w:numPr>
          <w:ilvl w:val="0"/>
          <w:numId w:val="15"/>
        </w:numPr>
        <w:spacing w:before="0" w:after="160" w:line="259" w:lineRule="auto"/>
        <w:jc w:val="left"/>
      </w:pPr>
      <w:r>
        <w:t>Emettre un s</w:t>
      </w:r>
      <w:r w:rsidR="00D33CB3">
        <w:t>on particulier / écoute</w:t>
      </w:r>
      <w:r>
        <w:t>r</w:t>
      </w:r>
    </w:p>
    <w:p w14:paraId="5911052E" w14:textId="77777777" w:rsidR="00D33CB3" w:rsidRPr="00D33CB3" w:rsidRDefault="00D33CB3" w:rsidP="00D33CB3"/>
    <w:p w14:paraId="2867F8C7" w14:textId="2992ED9A" w:rsidR="00165ECB" w:rsidRPr="009B1E91" w:rsidRDefault="00165ECB" w:rsidP="009B1E91">
      <w:pPr>
        <w:pStyle w:val="Titre2"/>
      </w:pPr>
      <w:bookmarkStart w:id="22" w:name="_Toc435628644"/>
      <w:bookmarkStart w:id="23" w:name="_Toc443408657"/>
      <w:r w:rsidRPr="009B1E91">
        <w:t xml:space="preserve">Localiser </w:t>
      </w:r>
      <w:r w:rsidR="00032D3D">
        <w:t>un objet</w:t>
      </w:r>
      <w:r w:rsidR="00032D3D" w:rsidRPr="009B1E91">
        <w:t xml:space="preserve"> </w:t>
      </w:r>
      <w:bookmarkEnd w:id="22"/>
      <w:r w:rsidR="00A63204" w:rsidRPr="009B1E91">
        <w:t>(Spider)</w:t>
      </w:r>
      <w:bookmarkEnd w:id="23"/>
    </w:p>
    <w:p w14:paraId="10C4A038" w14:textId="255B5A40" w:rsidR="00704305" w:rsidRPr="00704305" w:rsidRDefault="00704305" w:rsidP="00704305">
      <w:r w:rsidRPr="00704305">
        <w:rPr>
          <w:noProof/>
          <w:lang w:eastAsia="fr-FR"/>
        </w:rPr>
        <w:drawing>
          <wp:inline distT="0" distB="0" distL="0" distR="0" wp14:anchorId="55310C34" wp14:editId="7132AAA7">
            <wp:extent cx="5716839" cy="3263736"/>
            <wp:effectExtent l="0" t="0" r="0" b="0"/>
            <wp:docPr id="30" name="Image 30" descr="C:\Users\GEANT\Dropbox\PRD Balises\Rapport\sp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ANT\Dropbox\PRD Balises\Rapport\spider.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07" t="412" b="493"/>
                    <a:stretch/>
                  </pic:blipFill>
                  <pic:spPr bwMode="auto">
                    <a:xfrm>
                      <a:off x="0" y="0"/>
                      <a:ext cx="5718701" cy="3264799"/>
                    </a:xfrm>
                    <a:prstGeom prst="rect">
                      <a:avLst/>
                    </a:prstGeom>
                    <a:noFill/>
                    <a:ln>
                      <a:noFill/>
                    </a:ln>
                    <a:extLst>
                      <a:ext uri="{53640926-AAD7-44D8-BBD7-CCE9431645EC}">
                        <a14:shadowObscured xmlns:a14="http://schemas.microsoft.com/office/drawing/2010/main"/>
                      </a:ext>
                    </a:extLst>
                  </pic:spPr>
                </pic:pic>
              </a:graphicData>
            </a:graphic>
          </wp:inline>
        </w:drawing>
      </w:r>
    </w:p>
    <w:p w14:paraId="6AB7B9AF" w14:textId="25489BD6" w:rsidR="00DF4655" w:rsidRDefault="00DF4655" w:rsidP="00704305">
      <w:bookmarkStart w:id="24" w:name="_Toc435628645"/>
    </w:p>
    <w:p w14:paraId="1F380E9A" w14:textId="1D131264" w:rsidR="00032D3D" w:rsidRDefault="00A056C2" w:rsidP="00DF4655">
      <w:r>
        <w:t>De ce spider, on ressort différente idées :</w:t>
      </w:r>
    </w:p>
    <w:p w14:paraId="7BC77786" w14:textId="2FC08E51" w:rsidR="00DF4655" w:rsidRDefault="00DF4655" w:rsidP="00DF4655">
      <w:r>
        <w:t xml:space="preserve">Le choix de </w:t>
      </w:r>
      <w:r w:rsidRPr="004D42A3">
        <w:rPr>
          <w:b/>
        </w:rPr>
        <w:t>capteur</w:t>
      </w:r>
      <w:r>
        <w:t xml:space="preserve"> pour la réalisation de notre projet nous a semblé évident.</w:t>
      </w:r>
    </w:p>
    <w:p w14:paraId="1AC742D9" w14:textId="6D7E0B8E" w:rsidR="00DF4655" w:rsidRDefault="00032D3D" w:rsidP="00DF4655">
      <w:r>
        <w:t>En, effet, l</w:t>
      </w:r>
      <w:r w:rsidR="00DF4655">
        <w:t xml:space="preserve">es </w:t>
      </w:r>
      <w:r w:rsidR="00DF4655" w:rsidRPr="004D42A3">
        <w:rPr>
          <w:b/>
        </w:rPr>
        <w:t>capteurs optiques</w:t>
      </w:r>
      <w:r w:rsidR="00DF4655">
        <w:t xml:space="preserve"> nous semblaient être le moyen d’obtenir le plus de précision</w:t>
      </w:r>
      <w:r>
        <w:t>. Nous avons cependant étudié d’autres capteurs, comme les capteurs ultrasons, qui ne nous ont pas autant séduits.</w:t>
      </w:r>
    </w:p>
    <w:p w14:paraId="30F679F1" w14:textId="08D6A190" w:rsidR="00DF4655" w:rsidRPr="004D42A3" w:rsidRDefault="00DF4655" w:rsidP="00DF4655">
      <w:pPr>
        <w:rPr>
          <w:b/>
        </w:rPr>
      </w:pPr>
      <w:r>
        <w:t>Le règlement de la coupe de France de robotique impose les dimensions de la table,</w:t>
      </w:r>
      <w:r w:rsidR="00032D3D">
        <w:t xml:space="preserve"> </w:t>
      </w:r>
      <w:r>
        <w:t xml:space="preserve">de ses décorations, ainsi que des robots, nous sommes donc assurés de ne </w:t>
      </w:r>
      <w:r w:rsidRPr="004D42A3">
        <w:rPr>
          <w:b/>
        </w:rPr>
        <w:t>pas avoir d’obstacle</w:t>
      </w:r>
      <w:r>
        <w:t xml:space="preserve"> entre nos balises.</w:t>
      </w:r>
      <w:r w:rsidR="00032D3D">
        <w:t xml:space="preserve"> </w:t>
      </w:r>
      <w:r>
        <w:t xml:space="preserve">Le robot se déplaçant sur l’intégralité de la table, nous devons pouvoir le </w:t>
      </w:r>
      <w:r w:rsidRPr="004D42A3">
        <w:rPr>
          <w:b/>
        </w:rPr>
        <w:t>localiser sur l’intégralité de la table.</w:t>
      </w:r>
    </w:p>
    <w:p w14:paraId="3CC7621B" w14:textId="058FEF29" w:rsidR="00DF4655" w:rsidRDefault="00DF4655" w:rsidP="00DF4655">
      <w:r>
        <w:t xml:space="preserve">Le robot étant en mouvement permanent, le système doit être </w:t>
      </w:r>
      <w:r w:rsidRPr="004D42A3">
        <w:rPr>
          <w:b/>
        </w:rPr>
        <w:t>réactif</w:t>
      </w:r>
      <w:r>
        <w:t>, la localisation doit donc s’effectuer rapidement.</w:t>
      </w:r>
      <w:r w:rsidR="00032D3D">
        <w:t xml:space="preserve"> </w:t>
      </w:r>
      <w:r>
        <w:t xml:space="preserve">Nous avons décidé de faire l’ensemble des calculs de localisation dans la balise de réception (de manière </w:t>
      </w:r>
      <w:r w:rsidRPr="004D42A3">
        <w:rPr>
          <w:b/>
        </w:rPr>
        <w:t>embarqué</w:t>
      </w:r>
      <w:r>
        <w:t>), ainsi les seules informations transmises au robot sont ses coordonnées.</w:t>
      </w:r>
      <w:r w:rsidR="00032D3D">
        <w:t xml:space="preserve"> </w:t>
      </w:r>
      <w:r>
        <w:t xml:space="preserve">Les mesures et calculs de localisation sont évidemment faits de manière </w:t>
      </w:r>
      <w:r w:rsidRPr="004D42A3">
        <w:rPr>
          <w:b/>
        </w:rPr>
        <w:t>périodique</w:t>
      </w:r>
      <w:r>
        <w:t>.</w:t>
      </w:r>
    </w:p>
    <w:p w14:paraId="1D34A8BA" w14:textId="44A1910E" w:rsidR="00B85680" w:rsidRDefault="00DF4655" w:rsidP="00704305">
      <w:r>
        <w:t>L’idée du</w:t>
      </w:r>
      <w:r w:rsidR="000C5F99">
        <w:t xml:space="preserve"> </w:t>
      </w:r>
      <w:r w:rsidR="000C5F99" w:rsidRPr="004D42A3">
        <w:rPr>
          <w:b/>
        </w:rPr>
        <w:t>timer</w:t>
      </w:r>
      <w:r w:rsidR="000C5F99">
        <w:t xml:space="preserve"> </w:t>
      </w:r>
      <w:r w:rsidR="00E74032">
        <w:t xml:space="preserve">(chronomètre) </w:t>
      </w:r>
      <w:r w:rsidR="000C5F99">
        <w:t>a été prise en compte dans notre solution par le fait que l’on utilise l’horloge interne de l’Arduino pour réaliser nos calculs.</w:t>
      </w:r>
    </w:p>
    <w:p w14:paraId="3BDD87E7" w14:textId="058DD781" w:rsidR="00997432" w:rsidRDefault="00204D17" w:rsidP="00704305">
      <w:r>
        <w:t xml:space="preserve">Nous avons choisi d’effectuer un </w:t>
      </w:r>
      <w:r w:rsidR="00997432" w:rsidRPr="004D42A3">
        <w:rPr>
          <w:b/>
        </w:rPr>
        <w:t>étalonnage des capteurs de façon définitive</w:t>
      </w:r>
      <w:r>
        <w:t xml:space="preserve"> tant que l’on ne change pas d'environnement.</w:t>
      </w:r>
    </w:p>
    <w:p w14:paraId="2C3DBA65" w14:textId="2E97135B" w:rsidR="00204D17" w:rsidRDefault="00204D17" w:rsidP="00704305">
      <w:r>
        <w:t xml:space="preserve">La volonté d’utiliser des </w:t>
      </w:r>
      <w:r w:rsidRPr="004D42A3">
        <w:rPr>
          <w:b/>
        </w:rPr>
        <w:t>composants de haute qualité</w:t>
      </w:r>
      <w:r>
        <w:t xml:space="preserve"> n’a finalement pas été retenu</w:t>
      </w:r>
      <w:r w:rsidR="00032D3D">
        <w:t>e</w:t>
      </w:r>
      <w:r>
        <w:t xml:space="preserve"> afin de pouvoir épargner autant que possible le budget du club robot, donc d’avoir un budget PRD le plus faible possible tout en respectant nos critères de fonction.</w:t>
      </w:r>
    </w:p>
    <w:p w14:paraId="2A2B0255" w14:textId="0D7ACB2D" w:rsidR="00A63204" w:rsidRDefault="00A63204" w:rsidP="00704305"/>
    <w:p w14:paraId="6A7F4A76" w14:textId="13C2E2A1" w:rsidR="002E2895" w:rsidRPr="009B1E91" w:rsidRDefault="002E2895" w:rsidP="009B1E91">
      <w:pPr>
        <w:pStyle w:val="Titre2"/>
      </w:pPr>
      <w:bookmarkStart w:id="25" w:name="_Toc435628643"/>
      <w:bookmarkStart w:id="26" w:name="_Toc443408658"/>
      <w:r w:rsidRPr="009B1E91">
        <w:t>Calcul de position</w:t>
      </w:r>
      <w:bookmarkEnd w:id="25"/>
      <w:bookmarkEnd w:id="26"/>
    </w:p>
    <w:p w14:paraId="278A8747" w14:textId="0DBA6F50" w:rsidR="00B1476E" w:rsidRDefault="002E2895" w:rsidP="002E2895">
      <w:r>
        <w:t xml:space="preserve">Pour calculer la position du robot depuis les trois balises fixes, </w:t>
      </w:r>
      <w:r w:rsidR="006C78C3">
        <w:t>nous</w:t>
      </w:r>
      <w:r>
        <w:t xml:space="preserve"> a</w:t>
      </w:r>
      <w:r w:rsidR="006C78C3">
        <w:t>vons</w:t>
      </w:r>
      <w:r>
        <w:t xml:space="preserve"> </w:t>
      </w:r>
      <w:r w:rsidR="00A056C2">
        <w:t>pensé à</w:t>
      </w:r>
      <w:r w:rsidR="006C78C3">
        <w:t xml:space="preserve"> </w:t>
      </w:r>
      <w:r>
        <w:t xml:space="preserve">trois méthodes de calcul. </w:t>
      </w:r>
    </w:p>
    <w:p w14:paraId="30586F5A" w14:textId="1D92CCB2" w:rsidR="002E2895" w:rsidRDefault="002E2895" w:rsidP="002E2895">
      <w:r>
        <w:t>La première consiste à relever l’angle et la distance</w:t>
      </w:r>
      <w:r w:rsidR="00B1476E">
        <w:t xml:space="preserve"> (couleur bleue et rouge figure1)</w:t>
      </w:r>
      <w:r>
        <w:t xml:space="preserve"> entre chaque balise et le robot</w:t>
      </w:r>
      <w:r w:rsidR="00A056C2">
        <w:t>, pour avoir la position de ce dernier en coordonnées polaires. C</w:t>
      </w:r>
      <w:r>
        <w:t>e qui nous amène à avoir une balise qui localise et deux balises qui vérifient cette localisation.</w:t>
      </w:r>
      <w:r w:rsidR="00B1476E">
        <w:t xml:space="preserve"> </w:t>
      </w:r>
    </w:p>
    <w:p w14:paraId="4BB4AB68" w14:textId="469601BE" w:rsidR="002E2895" w:rsidRDefault="002E2895" w:rsidP="002E2895">
      <w:r>
        <w:t>La deuxième consiste à mesurer seulement l’angle</w:t>
      </w:r>
      <w:r w:rsidR="00B1476E">
        <w:t xml:space="preserve"> (en bleu)</w:t>
      </w:r>
      <w:r>
        <w:t xml:space="preserve"> </w:t>
      </w:r>
      <w:r w:rsidR="00B1476E">
        <w:t>pour chaque balise</w:t>
      </w:r>
      <w:r>
        <w:t xml:space="preserve">. Mais </w:t>
      </w:r>
      <w:r w:rsidR="00A056C2">
        <w:t xml:space="preserve">après </w:t>
      </w:r>
      <w:r>
        <w:t>s’être renseigné un peu sur le sujet et y avoir réfléchi un certain temps</w:t>
      </w:r>
      <w:r w:rsidR="006C78C3">
        <w:t xml:space="preserve">. Nous nous sommes </w:t>
      </w:r>
      <w:r w:rsidR="006F5493">
        <w:t>rendu</w:t>
      </w:r>
      <w:r>
        <w:t xml:space="preserve"> compte que les mesures d’angle que l’on p</w:t>
      </w:r>
      <w:r w:rsidR="006C78C3">
        <w:t>ouvai</w:t>
      </w:r>
      <w:r>
        <w:t>t effectuer</w:t>
      </w:r>
      <w:r w:rsidR="006C78C3">
        <w:t xml:space="preserve"> par cette méthode</w:t>
      </w:r>
      <w:r>
        <w:t xml:space="preserve"> </w:t>
      </w:r>
      <w:r w:rsidR="006C78C3">
        <w:t>demeuraient</w:t>
      </w:r>
      <w:r>
        <w:t xml:space="preserve"> très approximati</w:t>
      </w:r>
      <w:r w:rsidR="006C78C3">
        <w:t>ves</w:t>
      </w:r>
      <w:r w:rsidR="00F75DC2">
        <w:t xml:space="preserve"> et ne p</w:t>
      </w:r>
      <w:r>
        <w:t>ermet</w:t>
      </w:r>
      <w:r w:rsidR="00F75DC2">
        <w:t>taient</w:t>
      </w:r>
      <w:r>
        <w:t xml:space="preserve"> donc pas d’obtenir la précision voulue</w:t>
      </w:r>
      <w:r w:rsidR="00F75DC2">
        <w:t>.</w:t>
      </w:r>
    </w:p>
    <w:p w14:paraId="6D209B35" w14:textId="3A62B937" w:rsidR="002E2895" w:rsidRDefault="00B73F39" w:rsidP="002E2895">
      <w:r>
        <w:rPr>
          <w:noProof/>
          <w:lang w:eastAsia="fr-FR"/>
        </w:rPr>
        <mc:AlternateContent>
          <mc:Choice Requires="wpg">
            <w:drawing>
              <wp:anchor distT="0" distB="0" distL="114300" distR="114300" simplePos="0" relativeHeight="251658252" behindDoc="0" locked="0" layoutInCell="1" allowOverlap="1" wp14:anchorId="462C6B65" wp14:editId="58BCCCB5">
                <wp:simplePos x="0" y="0"/>
                <wp:positionH relativeFrom="margin">
                  <wp:align>left</wp:align>
                </wp:positionH>
                <wp:positionV relativeFrom="paragraph">
                  <wp:posOffset>627751</wp:posOffset>
                </wp:positionV>
                <wp:extent cx="6017260" cy="2944495"/>
                <wp:effectExtent l="0" t="0" r="0" b="8255"/>
                <wp:wrapThrough wrapText="bothSides">
                  <wp:wrapPolygon edited="0">
                    <wp:start x="410" y="0"/>
                    <wp:lineTo x="410" y="978"/>
                    <wp:lineTo x="2530" y="2515"/>
                    <wp:lineTo x="3419" y="2515"/>
                    <wp:lineTo x="3419" y="15931"/>
                    <wp:lineTo x="68" y="18027"/>
                    <wp:lineTo x="68" y="18586"/>
                    <wp:lineTo x="3556" y="21521"/>
                    <wp:lineTo x="3829" y="21521"/>
                    <wp:lineTo x="19216" y="21521"/>
                    <wp:lineTo x="19284" y="20263"/>
                    <wp:lineTo x="19011" y="19564"/>
                    <wp:lineTo x="17985" y="18167"/>
                    <wp:lineTo x="18053" y="13695"/>
                    <wp:lineTo x="18874" y="11459"/>
                    <wp:lineTo x="21267" y="10900"/>
                    <wp:lineTo x="21199" y="10201"/>
                    <wp:lineTo x="17985" y="9223"/>
                    <wp:lineTo x="18122" y="2096"/>
                    <wp:lineTo x="2735" y="0"/>
                    <wp:lineTo x="410" y="0"/>
                  </wp:wrapPolygon>
                </wp:wrapThrough>
                <wp:docPr id="130" name="Groupe 130"/>
                <wp:cNvGraphicFramePr/>
                <a:graphic xmlns:a="http://schemas.openxmlformats.org/drawingml/2006/main">
                  <a:graphicData uri="http://schemas.microsoft.com/office/word/2010/wordprocessingGroup">
                    <wpg:wgp>
                      <wpg:cNvGrpSpPr/>
                      <wpg:grpSpPr>
                        <a:xfrm>
                          <a:off x="0" y="0"/>
                          <a:ext cx="6017260" cy="2944495"/>
                          <a:chOff x="0" y="0"/>
                          <a:chExt cx="6017260" cy="2944914"/>
                        </a:xfrm>
                      </wpg:grpSpPr>
                      <pic:pic xmlns:pic="http://schemas.openxmlformats.org/drawingml/2006/picture">
                        <pic:nvPicPr>
                          <pic:cNvPr id="128" name="Image 12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7260" cy="2872105"/>
                          </a:xfrm>
                          <a:prstGeom prst="rect">
                            <a:avLst/>
                          </a:prstGeom>
                          <a:noFill/>
                        </pic:spPr>
                      </pic:pic>
                      <wps:wsp>
                        <wps:cNvPr id="129" name="Zone de texte 129"/>
                        <wps:cNvSpPr txBox="1"/>
                        <wps:spPr>
                          <a:xfrm>
                            <a:off x="1095555" y="2708694"/>
                            <a:ext cx="4235450" cy="236220"/>
                          </a:xfrm>
                          <a:prstGeom prst="rect">
                            <a:avLst/>
                          </a:prstGeom>
                          <a:solidFill>
                            <a:prstClr val="white"/>
                          </a:solidFill>
                          <a:ln>
                            <a:noFill/>
                          </a:ln>
                          <a:effectLst/>
                        </wps:spPr>
                        <wps:txbx>
                          <w:txbxContent>
                            <w:p w14:paraId="14D45B3C" w14:textId="3862BD29" w:rsidR="003149C4" w:rsidRPr="00B642CB" w:rsidRDefault="003149C4" w:rsidP="00B1476E">
                              <w:pPr>
                                <w:pStyle w:val="Lgende"/>
                              </w:pPr>
                              <w:r>
                                <w:t xml:space="preserve">Figure </w:t>
                              </w:r>
                              <w:r w:rsidR="007C222E">
                                <w:fldChar w:fldCharType="begin"/>
                              </w:r>
                              <w:r w:rsidR="007C222E">
                                <w:instrText xml:space="preserve"> SEQ Figure \* ARABIC </w:instrText>
                              </w:r>
                              <w:r w:rsidR="007C222E">
                                <w:fldChar w:fldCharType="separate"/>
                              </w:r>
                              <w:r w:rsidR="00404E71">
                                <w:rPr>
                                  <w:noProof/>
                                </w:rPr>
                                <w:t>1</w:t>
                              </w:r>
                              <w:r w:rsidR="007C222E">
                                <w:rPr>
                                  <w:noProof/>
                                </w:rPr>
                                <w:fldChar w:fldCharType="end"/>
                              </w:r>
                              <w:r>
                                <w:t xml:space="preserve"> Mesure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2C6B65" id="Groupe 130" o:spid="_x0000_s1042" style="position:absolute;left:0;text-align:left;margin-left:0;margin-top:49.45pt;width:473.8pt;height:231.85pt;z-index:251658252;mso-position-horizontal:left;mso-position-horizontal-relative:margin" coordsize="60172,29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8" o:spid="_x0000_s1043" type="#_x0000_t75" style="position:absolute;width:60172;height:28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7ounEAAAA3AAAAA8AAABkcnMvZG93bnJldi54bWxEj0FLw0AQhe+C/2GZgje7acAiabdFBEGK&#10;Hhp76HHITpNodjZkJ036752D4G2G9+a9b7b7OXTmSkNqIztYLTMwxFX0LdcOTl9vj89gkiB77CKT&#10;gxsl2O/u77ZY+Djxka6l1EZDOBXooBHpC2tT1VDAtIw9sWqXOAQUXYfa+gEnDQ+dzbNsbQO2rA0N&#10;9vTaUPVTjsHBd34by8MpyPlTDk/TMeIHjmvnHhbzywaM0Cz/5r/rd6/4udLqMzqB3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7ounEAAAA3AAAAA8AAAAAAAAAAAAAAAAA&#10;nwIAAGRycy9kb3ducmV2LnhtbFBLBQYAAAAABAAEAPcAAACQAwAAAAA=&#10;">
                  <v:imagedata r:id="rId16" o:title=""/>
                  <v:path arrowok="t"/>
                </v:shape>
                <v:shapetype id="_x0000_t202" coordsize="21600,21600" o:spt="202" path="m,l,21600r21600,l21600,xe">
                  <v:stroke joinstyle="miter"/>
                  <v:path gradientshapeok="t" o:connecttype="rect"/>
                </v:shapetype>
                <v:shape id="Zone de texte 129" o:spid="_x0000_s1044" type="#_x0000_t202" style="position:absolute;left:10955;top:27086;width:42355;height:2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D9sIA&#10;AADcAAAADwAAAGRycy9kb3ducmV2LnhtbERPS4vCMBC+C/sfwizsRTS1B9FqlF11wcN68IHnoRnb&#10;YjMpSbT135sFwdt8fM+ZLztTizs5X1lWMBomIIhzqysuFJyOv4MJCB+QNdaWScGDPCwXH705Ztq2&#10;vKf7IRQihrDPUEEZQpNJ6fOSDPqhbYgjd7HOYIjQFVI7bGO4qWWaJGNpsOLYUGJDq5Ly6+FmFIzX&#10;7tbuedVfnzZ/uGuK9PzzOCv19dl9z0AE6sJb/HJvdZyfT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EP2wgAAANwAAAAPAAAAAAAAAAAAAAAAAJgCAABkcnMvZG93&#10;bnJldi54bWxQSwUGAAAAAAQABAD1AAAAhwMAAAAA&#10;" stroked="f">
                  <v:textbox inset="0,0,0,0">
                    <w:txbxContent>
                      <w:p w14:paraId="14D45B3C" w14:textId="3862BD29" w:rsidR="003149C4" w:rsidRPr="00B642CB" w:rsidRDefault="003149C4" w:rsidP="00B1476E">
                        <w:pPr>
                          <w:pStyle w:val="Lgende"/>
                        </w:pPr>
                        <w:r>
                          <w:t xml:space="preserve">Figure </w:t>
                        </w:r>
                        <w:r w:rsidR="007C222E">
                          <w:fldChar w:fldCharType="begin"/>
                        </w:r>
                        <w:r w:rsidR="007C222E">
                          <w:instrText xml:space="preserve"> SEQ Figure \* ARABIC </w:instrText>
                        </w:r>
                        <w:r w:rsidR="007C222E">
                          <w:fldChar w:fldCharType="separate"/>
                        </w:r>
                        <w:r w:rsidR="00404E71">
                          <w:rPr>
                            <w:noProof/>
                          </w:rPr>
                          <w:t>1</w:t>
                        </w:r>
                        <w:r w:rsidR="007C222E">
                          <w:rPr>
                            <w:noProof/>
                          </w:rPr>
                          <w:fldChar w:fldCharType="end"/>
                        </w:r>
                        <w:r>
                          <w:t xml:space="preserve"> Mesure position</w:t>
                        </w:r>
                      </w:p>
                    </w:txbxContent>
                  </v:textbox>
                </v:shape>
                <w10:wrap type="through" anchorx="margin"/>
              </v:group>
            </w:pict>
          </mc:Fallback>
        </mc:AlternateContent>
      </w:r>
      <w:r w:rsidR="003F706B">
        <w:t>E</w:t>
      </w:r>
      <w:r w:rsidR="002E2895">
        <w:t>nfin</w:t>
      </w:r>
      <w:r w:rsidR="003F706B">
        <w:t>,</w:t>
      </w:r>
      <w:r w:rsidR="002E2895">
        <w:t xml:space="preserve"> la troisième méthode permet de localiser le robot en mesurant les distances entre chaque balise et le robot. </w:t>
      </w:r>
      <w:r w:rsidR="003F706B">
        <w:t>Cette m</w:t>
      </w:r>
      <w:r w:rsidR="002E2895">
        <w:t>éthode s’avère être la plus répandu</w:t>
      </w:r>
      <w:r w:rsidR="003F706B">
        <w:t>e</w:t>
      </w:r>
      <w:r w:rsidR="002E2895">
        <w:t xml:space="preserve"> et permet d’obtenir la plus grande précision quel</w:t>
      </w:r>
      <w:r w:rsidR="003F706B">
        <w:t>le</w:t>
      </w:r>
      <w:r w:rsidR="002E2895">
        <w:t xml:space="preserve"> que soit la distance</w:t>
      </w:r>
      <w:r w:rsidR="003F706B">
        <w:t xml:space="preserve"> entre les balises et le robot</w:t>
      </w:r>
      <w:r w:rsidR="002E2895">
        <w:t xml:space="preserve">. C’est </w:t>
      </w:r>
      <w:r w:rsidR="003F706B">
        <w:t>finalement à partir de cette méthode de calculs, que nous avons basé notre réflexion.</w:t>
      </w:r>
    </w:p>
    <w:p w14:paraId="1C605D48" w14:textId="26166C14" w:rsidR="00B1476E" w:rsidRDefault="00B1476E" w:rsidP="00B1476E">
      <w:pPr>
        <w:keepNext/>
      </w:pPr>
    </w:p>
    <w:p w14:paraId="7D331500" w14:textId="0B6EF2BB" w:rsidR="00B1476E" w:rsidRPr="00F82D47" w:rsidRDefault="00B1476E" w:rsidP="002E2895"/>
    <w:p w14:paraId="55D04D37" w14:textId="6FDAC9AA" w:rsidR="002E2895" w:rsidRDefault="002E2895" w:rsidP="00704305"/>
    <w:p w14:paraId="2A7B8EFC" w14:textId="7A75DC49" w:rsidR="003F706B" w:rsidRDefault="006F5493" w:rsidP="003F690A">
      <w:pPr>
        <w:pStyle w:val="Titre2"/>
      </w:pPr>
      <w:bookmarkStart w:id="27" w:name="_Toc443408659"/>
      <w:bookmarkStart w:id="28" w:name="_Toc435628572"/>
      <w:bookmarkStart w:id="29" w:name="_Toc435628646"/>
      <w:bookmarkEnd w:id="24"/>
      <w:r>
        <w:lastRenderedPageBreak/>
        <w:t>Étude de 2 systèmes de mesure de distance existant</w:t>
      </w:r>
      <w:bookmarkEnd w:id="27"/>
    </w:p>
    <w:p w14:paraId="24ADCD4B" w14:textId="02191F3A" w:rsidR="0099047B" w:rsidRDefault="002E2895" w:rsidP="002E2895">
      <w:r>
        <w:t>Après réflexion</w:t>
      </w:r>
      <w:r w:rsidR="003F706B">
        <w:t>, nous nous sommes attardés sur deux</w:t>
      </w:r>
      <w:r>
        <w:t xml:space="preserve"> types de capteurs </w:t>
      </w:r>
      <w:r w:rsidR="003F706B">
        <w:t>afin d’</w:t>
      </w:r>
      <w:r>
        <w:t>effectuer nos mesures</w:t>
      </w:r>
      <w:r w:rsidR="003F706B">
        <w:t xml:space="preserve">, à savoir, </w:t>
      </w:r>
      <w:r>
        <w:t>les capteurs infrarouges et les capteurs ultrasons.</w:t>
      </w:r>
      <w:r w:rsidR="0099047B">
        <w:t xml:space="preserve"> </w:t>
      </w:r>
    </w:p>
    <w:p w14:paraId="361E2236" w14:textId="44E0FF45" w:rsidR="00426728" w:rsidRDefault="00426728" w:rsidP="002E2895">
      <w:r>
        <w:t>L</w:t>
      </w:r>
      <w:r w:rsidR="003F706B">
        <w:t>e capteur i</w:t>
      </w:r>
      <w:r>
        <w:t>nfrarouge possède une bonne plage de fréquence sur laquelle</w:t>
      </w:r>
      <w:r w:rsidR="003F706B">
        <w:t xml:space="preserve"> il est possible de</w:t>
      </w:r>
      <w:r>
        <w:t xml:space="preserve"> travailler </w:t>
      </w:r>
      <w:r w:rsidR="006F5493">
        <w:t>grâce à</w:t>
      </w:r>
      <w:r>
        <w:t xml:space="preserve"> des émetteurs </w:t>
      </w:r>
      <w:r w:rsidR="006F5493">
        <w:t xml:space="preserve">répartis </w:t>
      </w:r>
      <w:r>
        <w:t>sur cette plage. En revanche le champ d’action des capteurs est focalisé sur une</w:t>
      </w:r>
      <w:r w:rsidR="003F706B">
        <w:t xml:space="preserve"> seule</w:t>
      </w:r>
      <w:r>
        <w:t xml:space="preserve"> direction</w:t>
      </w:r>
      <w:r w:rsidR="00C219BA">
        <w:t xml:space="preserve"> avec un débattement de</w:t>
      </w:r>
      <w:r w:rsidR="003F706B">
        <w:t xml:space="preserve"> seulement</w:t>
      </w:r>
      <w:r w:rsidR="00C219BA">
        <w:t xml:space="preserve"> 10° de chaque côté</w:t>
      </w:r>
      <w:r>
        <w:t>. De plus</w:t>
      </w:r>
      <w:r w:rsidR="006F5493">
        <w:t xml:space="preserve"> ils peuvent être rapidement</w:t>
      </w:r>
      <w:r>
        <w:t xml:space="preserve"> perturbés</w:t>
      </w:r>
      <w:r w:rsidR="00841668">
        <w:t xml:space="preserve"> par des sources lumineuses ou d’autres capteurs infrarouges. Or</w:t>
      </w:r>
      <w:r w:rsidR="003F706B">
        <w:t>,</w:t>
      </w:r>
      <w:r w:rsidR="00841668">
        <w:t xml:space="preserve"> lors de la coupe de France de robotique il</w:t>
      </w:r>
      <w:r w:rsidR="003F706B">
        <w:t xml:space="preserve"> existe</w:t>
      </w:r>
      <w:r w:rsidR="00841668">
        <w:t xml:space="preserve"> beaucoup de perturbation de ce type</w:t>
      </w:r>
      <w:r w:rsidR="003F706B">
        <w:t xml:space="preserve">. En effet, </w:t>
      </w:r>
      <w:r w:rsidR="00841668">
        <w:t>les spots</w:t>
      </w:r>
      <w:r w:rsidR="006F5493">
        <w:t xml:space="preserve"> émettent des infrarouges,</w:t>
      </w:r>
      <w:r w:rsidR="00841668">
        <w:t xml:space="preserve"> et les balises adverses</w:t>
      </w:r>
      <w:r w:rsidR="003F706B">
        <w:t xml:space="preserve"> sont,</w:t>
      </w:r>
      <w:r w:rsidR="00841668">
        <w:t xml:space="preserve"> d’après nos recherches</w:t>
      </w:r>
      <w:r w:rsidR="003F706B">
        <w:t xml:space="preserve">, </w:t>
      </w:r>
      <w:r w:rsidR="00841668">
        <w:t>essentiellement basé</w:t>
      </w:r>
      <w:r w:rsidR="003F706B">
        <w:t>s</w:t>
      </w:r>
      <w:r w:rsidR="00841668">
        <w:t xml:space="preserve"> sur </w:t>
      </w:r>
      <w:r w:rsidR="003F706B">
        <w:t>un système</w:t>
      </w:r>
      <w:r w:rsidR="00841668">
        <w:t xml:space="preserve"> infrarouge.</w:t>
      </w:r>
      <w:r w:rsidR="00BD304B">
        <w:t xml:space="preserve"> E</w:t>
      </w:r>
      <w:r w:rsidR="003F706B">
        <w:t>n</w:t>
      </w:r>
      <w:r w:rsidR="00BD304B">
        <w:t>fin, l’utilisation d’infrarouge est souvent employée pour des mesures d’angle (dans les cas de localisation par balises) et la localisation reste souvent très approximative.</w:t>
      </w:r>
    </w:p>
    <w:p w14:paraId="4CD8234E" w14:textId="77290B76" w:rsidR="00841668" w:rsidRDefault="00841668" w:rsidP="002E2895">
      <w:r>
        <w:t>L’ultrason travaille sur une plage de fréquence plus restreinte que l’infrarouge</w:t>
      </w:r>
      <w:r w:rsidR="0030375F">
        <w:t xml:space="preserve"> et</w:t>
      </w:r>
      <w:r>
        <w:t xml:space="preserve"> les capteurs que </w:t>
      </w:r>
      <w:r w:rsidR="0030375F">
        <w:t>nous avons</w:t>
      </w:r>
      <w:r>
        <w:t xml:space="preserve"> trouvés en vente ne travaillent que sur deux fréquences différentes 40 kHz ou 58kHz</w:t>
      </w:r>
      <w:r w:rsidR="00C219BA">
        <w:t>. En revanche, les capteurs permettent une diffusion plus large du signal (</w:t>
      </w:r>
      <w:r w:rsidR="006F5493">
        <w:t>60</w:t>
      </w:r>
      <w:r w:rsidR="00C219BA">
        <w:t xml:space="preserve">° centré sur une direction). Les sources de perturbation sont la température et les autres sources d’ultrason. Cependant, la température </w:t>
      </w:r>
      <w:r w:rsidR="0030375F">
        <w:t xml:space="preserve">ne </w:t>
      </w:r>
      <w:r w:rsidR="00C219BA">
        <w:t>fait varier</w:t>
      </w:r>
      <w:r w:rsidR="0030375F">
        <w:t xml:space="preserve"> que</w:t>
      </w:r>
      <w:r w:rsidR="00C219BA">
        <w:t xml:space="preserve"> la vitesse de propagation des ultrasons, </w:t>
      </w:r>
      <w:r w:rsidR="0030375F">
        <w:t>et</w:t>
      </w:r>
      <w:r w:rsidR="00C219BA">
        <w:t xml:space="preserve"> dépend d’une formule</w:t>
      </w:r>
      <w:r w:rsidR="0030375F">
        <w:t>. C</w:t>
      </w:r>
      <w:r w:rsidR="00C219BA">
        <w:t xml:space="preserve">’est donc une perturbation dont </w:t>
      </w:r>
      <w:r w:rsidR="0030375F">
        <w:t>nous pouvons</w:t>
      </w:r>
      <w:r w:rsidR="00C219BA">
        <w:t xml:space="preserve"> tenir compte dans les calculs</w:t>
      </w:r>
      <w:r w:rsidR="0030375F">
        <w:t>. Par ailleurs, nous avons remarqué</w:t>
      </w:r>
      <w:r w:rsidR="00C219BA">
        <w:t xml:space="preserve"> les ultrasons </w:t>
      </w:r>
      <w:r w:rsidR="0030375F">
        <w:t xml:space="preserve">étaient </w:t>
      </w:r>
      <w:r w:rsidR="00C219BA">
        <w:t xml:space="preserve">très </w:t>
      </w:r>
      <w:r w:rsidR="0030375F">
        <w:t xml:space="preserve">peu </w:t>
      </w:r>
      <w:r w:rsidR="00C219BA">
        <w:t>utilisés lors de la coupe de France de robotique.</w:t>
      </w:r>
      <w:r w:rsidR="00BD304B">
        <w:t xml:space="preserve"> Enfin des résultats nous on</w:t>
      </w:r>
      <w:r w:rsidR="0030375F">
        <w:t>t</w:t>
      </w:r>
      <w:r w:rsidR="00BD304B">
        <w:t xml:space="preserve"> montrés que des mesures par ultrasons pouvait nous permettre d’être précis jusqu’au centimètre, ce qui nous permettrait de largement respecter </w:t>
      </w:r>
      <w:r w:rsidR="0030375F">
        <w:t xml:space="preserve">le </w:t>
      </w:r>
      <w:r w:rsidR="00BD304B">
        <w:t xml:space="preserve">critère de précision </w:t>
      </w:r>
      <w:r w:rsidR="006956F4">
        <w:t>de notre cahier des c</w:t>
      </w:r>
      <w:r w:rsidR="0030375F">
        <w:t>harges fonctionnel.</w:t>
      </w:r>
    </w:p>
    <w:p w14:paraId="6D39B5A0" w14:textId="14D6E265" w:rsidR="00C219BA" w:rsidRPr="002E2895" w:rsidRDefault="00C219BA" w:rsidP="002E2895">
      <w:r>
        <w:t xml:space="preserve">Au fait des résultats de ces recherches, nous avons décidé de </w:t>
      </w:r>
      <w:r w:rsidR="0030375F">
        <w:t xml:space="preserve">baser notre projet </w:t>
      </w:r>
      <w:r>
        <w:t>sur l’utilisation des ultrasons.</w:t>
      </w:r>
    </w:p>
    <w:p w14:paraId="71143B4A" w14:textId="77777777" w:rsidR="0034584E" w:rsidRPr="002E2895" w:rsidRDefault="0034584E" w:rsidP="002E2895"/>
    <w:p w14:paraId="64DF082F" w14:textId="709EAF1F" w:rsidR="00D33CB3" w:rsidRPr="009B1E91" w:rsidRDefault="00165ECB" w:rsidP="009B1E91">
      <w:pPr>
        <w:pStyle w:val="Titre2"/>
      </w:pPr>
      <w:bookmarkStart w:id="30" w:name="_Toc443408660"/>
      <w:r w:rsidRPr="009B1E91">
        <w:t xml:space="preserve">Analyse : </w:t>
      </w:r>
      <w:r w:rsidR="00D33CB3" w:rsidRPr="009B1E91">
        <w:t>sélection</w:t>
      </w:r>
      <w:r w:rsidRPr="009B1E91">
        <w:t xml:space="preserve"> de HF+US</w:t>
      </w:r>
      <w:bookmarkEnd w:id="28"/>
      <w:bookmarkEnd w:id="29"/>
      <w:bookmarkEnd w:id="30"/>
    </w:p>
    <w:p w14:paraId="37106226" w14:textId="0C2828E7" w:rsidR="004C57AD" w:rsidRDefault="00C46BE8" w:rsidP="001428F8">
      <w:bookmarkStart w:id="31" w:name="_Toc435628647"/>
      <w:r>
        <w:t>Tous les dispositifs que nous avons trouvés pour mesurer des distances à l’aide d’ultrasons étaient basé</w:t>
      </w:r>
      <w:r w:rsidR="007A7B63">
        <w:t>s</w:t>
      </w:r>
      <w:r>
        <w:t xml:space="preserve"> sur un principe d’</w:t>
      </w:r>
      <w:r w:rsidR="004C57AD">
        <w:t>aller-</w:t>
      </w:r>
      <w:r>
        <w:t>retour</w:t>
      </w:r>
      <w:r w:rsidR="007A7B63">
        <w:t>. Il est donc question d’une</w:t>
      </w:r>
      <w:r>
        <w:t xml:space="preserve"> mesure de distance </w:t>
      </w:r>
      <w:r w:rsidR="004C57AD">
        <w:t>par rapport à un obstacle</w:t>
      </w:r>
      <w:r w:rsidR="007A7B63">
        <w:t xml:space="preserve"> alors que nous souhaitions </w:t>
      </w:r>
      <w:r w:rsidR="004C57AD">
        <w:t>mesurer un</w:t>
      </w:r>
      <w:r w:rsidR="006956F4">
        <w:t>e distance par un barrage</w:t>
      </w:r>
      <w:r w:rsidR="004C57AD">
        <w:t xml:space="preserve">. </w:t>
      </w:r>
      <w:r w:rsidR="007A7B63">
        <w:t xml:space="preserve"> </w:t>
      </w:r>
      <w:r w:rsidR="004C57AD">
        <w:t xml:space="preserve">Pour pouvoir effectuer une mesure directe entre deux points, nous avons </w:t>
      </w:r>
      <w:r w:rsidR="007A7B63">
        <w:t xml:space="preserve">alors utilisé </w:t>
      </w:r>
      <w:r w:rsidR="004C57AD">
        <w:t>une méthode permettant de s’affranchir de la fonction aller-retour classique.</w:t>
      </w:r>
      <w:r w:rsidR="006956F4">
        <w:t xml:space="preserve"> Ce principe sera peut-être à remettre en question dans les améliorations futures.</w:t>
      </w:r>
    </w:p>
    <w:p w14:paraId="5A188CCD" w14:textId="15085102" w:rsidR="004C57AD" w:rsidRDefault="004C57AD" w:rsidP="001428F8">
      <w:r>
        <w:t xml:space="preserve">Cette méthode consiste à utiliser </w:t>
      </w:r>
      <w:r w:rsidR="007A7B63">
        <w:t>d</w:t>
      </w:r>
      <w:r>
        <w:t xml:space="preserve">es ondes radios </w:t>
      </w:r>
      <w:r w:rsidR="007A7B63">
        <w:t xml:space="preserve">en guise de </w:t>
      </w:r>
      <w:r>
        <w:t xml:space="preserve">référence. </w:t>
      </w:r>
      <w:r w:rsidR="007A7B63">
        <w:t xml:space="preserve">Il s’agit d’émettre </w:t>
      </w:r>
      <w:r>
        <w:t xml:space="preserve">simultanément une onde HF (haute fréquence) et une onde US (ultrasonique). Les ondes HF sont </w:t>
      </w:r>
      <w:r w:rsidR="00CC0248">
        <w:t>des ondes</w:t>
      </w:r>
      <w:r>
        <w:t xml:space="preserve"> </w:t>
      </w:r>
      <w:r w:rsidR="00CC0248">
        <w:t>« </w:t>
      </w:r>
      <w:r>
        <w:t>lumière</w:t>
      </w:r>
      <w:r w:rsidR="00CC0248">
        <w:t> »</w:t>
      </w:r>
      <w:r>
        <w:t xml:space="preserve"> alors que les ondes US sont d</w:t>
      </w:r>
      <w:r w:rsidR="00CC0248">
        <w:t>es ondes</w:t>
      </w:r>
      <w:r>
        <w:t xml:space="preserve"> </w:t>
      </w:r>
      <w:r w:rsidR="00CC0248">
        <w:t>« </w:t>
      </w:r>
      <w:r>
        <w:t>son</w:t>
      </w:r>
      <w:r w:rsidR="00CC0248">
        <w:t> »</w:t>
      </w:r>
      <w:r>
        <w:t xml:space="preserve">, </w:t>
      </w:r>
      <w:r w:rsidR="00CC0248">
        <w:t>ce qui modifie littéralement leur vitesse de propagation</w:t>
      </w:r>
      <w:r>
        <w:t xml:space="preserve">. </w:t>
      </w:r>
      <w:r w:rsidR="00CC0248">
        <w:t>Si on</w:t>
      </w:r>
      <w:r>
        <w:t xml:space="preserve"> émet en même temps</w:t>
      </w:r>
      <w:r w:rsidR="00CC0248">
        <w:t xml:space="preserve"> ces deux types d’ondes</w:t>
      </w:r>
      <w:r>
        <w:t xml:space="preserve">, les ondes HF arriveront bien plus vite que les ondes US. </w:t>
      </w:r>
      <w:r w:rsidR="006956F4">
        <w:t>L’</w:t>
      </w:r>
      <w:r w:rsidR="00A31881">
        <w:t>onde HF met 10</w:t>
      </w:r>
      <w:r w:rsidR="006956F4">
        <w:t xml:space="preserve">ns pour parcourir 3m alors que les US met </w:t>
      </w:r>
      <w:r w:rsidR="00A31881">
        <w:t>8,</w:t>
      </w:r>
      <w:r w:rsidR="006956F4">
        <w:t>8</w:t>
      </w:r>
      <w:r w:rsidR="00A31881">
        <w:t>ms, o</w:t>
      </w:r>
      <w:r>
        <w:t>n peut alors faire l’hypothèse que</w:t>
      </w:r>
      <w:r w:rsidR="00C509E6">
        <w:t xml:space="preserve"> l’onde HF arrive instantanément et nous donne donc l’heure d’émission de l’onde US.</w:t>
      </w:r>
      <w:r w:rsidR="00A31881">
        <w:t xml:space="preserve"> Cette hypothèse engendre une erreur d’un nanomètre sur la mesure.</w:t>
      </w:r>
      <w:r w:rsidR="00C509E6">
        <w:t xml:space="preserve"> Connaissant la vitesse et le temps entre l’émission et la réception, on peut alors trouver la distance entre l’émetteur et le récepteur.</w:t>
      </w:r>
    </w:p>
    <w:p w14:paraId="54A0357F" w14:textId="75F1499A" w:rsidR="00C509E6" w:rsidRDefault="00C509E6" w:rsidP="001428F8">
      <w:r>
        <w:t>Nous avons</w:t>
      </w:r>
      <w:r w:rsidR="00E74032">
        <w:t xml:space="preserve"> trouvé cette </w:t>
      </w:r>
      <w:hyperlink r:id="rId17" w:history="1">
        <w:r w:rsidR="00E74032">
          <w:rPr>
            <w:rStyle w:val="Lienhypertexte"/>
            <w:rFonts w:ascii="Eras Medium ITC" w:hAnsi="Eras Medium ITC"/>
          </w:rPr>
          <w:t>méthode i</w:t>
        </w:r>
        <w:r w:rsidR="00A31881">
          <w:rPr>
            <w:rStyle w:val="Lienhypertexte"/>
            <w:rFonts w:ascii="Eras Medium ITC" w:hAnsi="Eras Medium ITC"/>
          </w:rPr>
          <w:t>c</w:t>
        </w:r>
        <w:r w:rsidR="00E74032">
          <w:rPr>
            <w:rStyle w:val="Lienhypertexte"/>
            <w:rFonts w:ascii="Eras Medium ITC" w:hAnsi="Eras Medium ITC"/>
          </w:rPr>
          <w:t xml:space="preserve">i. </w:t>
        </w:r>
      </w:hyperlink>
    </w:p>
    <w:p w14:paraId="6A8630E4" w14:textId="7D0C6F01" w:rsidR="00C509E6" w:rsidRDefault="00C509E6" w:rsidP="001428F8"/>
    <w:p w14:paraId="07A17A17" w14:textId="6F868FD8" w:rsidR="00B1476E" w:rsidRDefault="00B1476E" w:rsidP="001428F8"/>
    <w:p w14:paraId="0C6DE8BF" w14:textId="77777777" w:rsidR="00B1476E" w:rsidRPr="001428F8" w:rsidRDefault="00B1476E" w:rsidP="001428F8"/>
    <w:p w14:paraId="03FEF0C6" w14:textId="678C91DB" w:rsidR="00A34005" w:rsidRDefault="00A34005" w:rsidP="00136459">
      <w:pPr>
        <w:pStyle w:val="Titre1"/>
      </w:pPr>
      <w:bookmarkStart w:id="32" w:name="_Toc443408661"/>
      <w:r>
        <w:lastRenderedPageBreak/>
        <w:t>Tests et prototypages</w:t>
      </w:r>
      <w:bookmarkEnd w:id="32"/>
    </w:p>
    <w:p w14:paraId="152A92E2" w14:textId="22FF6441" w:rsidR="001F250B" w:rsidRPr="001F250B" w:rsidRDefault="001F250B" w:rsidP="001F250B">
      <w:r>
        <w:t>Cette partie survole nos étapes de prototypage. Cela vous servira d’exemple pour vos projets futurs, ou de contre-exemple. :D</w:t>
      </w:r>
    </w:p>
    <w:p w14:paraId="6667A07D" w14:textId="11F22B41" w:rsidR="00A34005" w:rsidRDefault="00A34005" w:rsidP="00272376">
      <w:pPr>
        <w:pStyle w:val="Titre2"/>
      </w:pPr>
      <w:bookmarkStart w:id="33" w:name="_Toc435628648"/>
      <w:bookmarkStart w:id="34" w:name="_Toc443408662"/>
      <w:r w:rsidRPr="00272376">
        <w:t>Emission</w:t>
      </w:r>
      <w:r>
        <w:t xml:space="preserve"> continue</w:t>
      </w:r>
      <w:bookmarkEnd w:id="33"/>
      <w:bookmarkEnd w:id="34"/>
    </w:p>
    <w:p w14:paraId="3084BCF8" w14:textId="77777777" w:rsidR="00A34005" w:rsidRDefault="00A34005" w:rsidP="00A34005"/>
    <w:p w14:paraId="6F523C99" w14:textId="77777777" w:rsidR="00A34005" w:rsidRDefault="00A34005" w:rsidP="00A34005">
      <w:pPr>
        <w:ind w:firstLine="567"/>
      </w:pPr>
    </w:p>
    <w:p w14:paraId="40EBB6DD" w14:textId="127225AC" w:rsidR="00A34005" w:rsidRPr="004D74FF" w:rsidRDefault="00272376" w:rsidP="00A34005">
      <w:pPr>
        <w:ind w:firstLine="567"/>
      </w:pPr>
      <w:r w:rsidRPr="00272376">
        <w:rPr>
          <w:noProof/>
          <w:lang w:eastAsia="fr-FR"/>
        </w:rPr>
        <w:drawing>
          <wp:anchor distT="0" distB="0" distL="114300" distR="114300" simplePos="0" relativeHeight="251658242" behindDoc="0" locked="0" layoutInCell="1" allowOverlap="1" wp14:anchorId="7C8BBD93" wp14:editId="3820E7BB">
            <wp:simplePos x="0" y="0"/>
            <wp:positionH relativeFrom="margin">
              <wp:posOffset>-365592</wp:posOffset>
            </wp:positionH>
            <wp:positionV relativeFrom="paragraph">
              <wp:posOffset>-494413</wp:posOffset>
            </wp:positionV>
            <wp:extent cx="3796030" cy="4266565"/>
            <wp:effectExtent l="0" t="0" r="0" b="63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5-09-18 15.36.44.jpg"/>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796030" cy="4266565"/>
                    </a:xfrm>
                    <a:prstGeom prst="rect">
                      <a:avLst/>
                    </a:prstGeom>
                    <a:ln>
                      <a:noFill/>
                    </a:ln>
                    <a:extLst>
                      <a:ext uri="{53640926-AAD7-44D8-BBD7-CCE9431645EC}">
                        <a14:shadowObscured xmlns:a14="http://schemas.microsoft.com/office/drawing/2010/main"/>
                      </a:ext>
                    </a:extLst>
                  </pic:spPr>
                </pic:pic>
              </a:graphicData>
            </a:graphic>
          </wp:anchor>
        </w:drawing>
      </w:r>
      <w:r w:rsidR="00A34005" w:rsidRPr="004D74FF">
        <w:t>Pour la phase de conception électronique</w:t>
      </w:r>
      <w:r w:rsidR="00A34005">
        <w:t>, nous avons trouvé la data</w:t>
      </w:r>
      <w:r w:rsidR="00A34005" w:rsidRPr="004D74FF">
        <w:t>sheet des émetteur</w:t>
      </w:r>
      <w:r w:rsidR="00A34005">
        <w:t xml:space="preserve">s et des </w:t>
      </w:r>
      <w:r w:rsidR="00A34005" w:rsidRPr="004D74FF">
        <w:t>récepteur</w:t>
      </w:r>
      <w:r w:rsidR="00A34005">
        <w:t>s</w:t>
      </w:r>
      <w:r w:rsidR="00A34005" w:rsidRPr="004D74FF">
        <w:t xml:space="preserve"> que le club possède. </w:t>
      </w:r>
      <w:r w:rsidR="00A34005">
        <w:t>Ce qui nous a donné un</w:t>
      </w:r>
      <w:r w:rsidR="00A34005" w:rsidRPr="004D74FF">
        <w:t xml:space="preserve"> modèle, nous avons ensuite construit le</w:t>
      </w:r>
      <w:r w:rsidR="00A34005">
        <w:t>s</w:t>
      </w:r>
      <w:r w:rsidR="00A34005" w:rsidRPr="004D74FF">
        <w:t xml:space="preserve"> circuit</w:t>
      </w:r>
      <w:r w:rsidR="00A34005">
        <w:t>s</w:t>
      </w:r>
      <w:r w:rsidR="00A34005" w:rsidRPr="004D74FF">
        <w:t xml:space="preserve"> fonction par fonction pour les tester au fur et à mesure. </w:t>
      </w:r>
      <w:r w:rsidR="00A34005">
        <w:t>E</w:t>
      </w:r>
      <w:r w:rsidR="00A34005" w:rsidRPr="004D74FF">
        <w:t>n premier lieu, le générateur de 40kHz en 0-10v puis la double amplitude centrée, -10v;10v</w:t>
      </w:r>
      <w:r w:rsidR="00A34005">
        <w:t xml:space="preserve"> pour le circuit émetteur</w:t>
      </w:r>
      <w:r w:rsidR="00A34005" w:rsidRPr="004D74FF">
        <w:t xml:space="preserve">. </w:t>
      </w:r>
    </w:p>
    <w:p w14:paraId="2DD30ABD" w14:textId="77777777" w:rsidR="00A34005" w:rsidRDefault="00A34005" w:rsidP="00A34005">
      <w:r w:rsidRPr="004D74FF">
        <w:t>Après nous avons construit le circuit de réception avec un ao</w:t>
      </w:r>
      <w:r>
        <w:t>p</w:t>
      </w:r>
      <w:r w:rsidRPr="004D74FF">
        <w:t xml:space="preserve"> en </w:t>
      </w:r>
      <w:r>
        <w:t>montage non-inverseur. S</w:t>
      </w:r>
      <w:r w:rsidRPr="004D74FF">
        <w:t>ur l'entrée</w:t>
      </w:r>
      <w:r>
        <w:t xml:space="preserve"> +</w:t>
      </w:r>
      <w:r w:rsidRPr="004D74FF">
        <w:t>, il y a la fonction sommateur</w:t>
      </w:r>
      <w:r>
        <w:t xml:space="preserve">, </w:t>
      </w:r>
      <w:r w:rsidRPr="004D74FF">
        <w:t>ainsi qu'un</w:t>
      </w:r>
      <w:r>
        <w:t xml:space="preserve"> condensateur de </w:t>
      </w:r>
      <w:r w:rsidRPr="004D74FF">
        <w:t xml:space="preserve">lissage des pic. Le signal ce vois donc osciller, centrée sur le (5V). </w:t>
      </w:r>
    </w:p>
    <w:p w14:paraId="144FAEF5" w14:textId="77777777" w:rsidR="00A34005" w:rsidRPr="004D74FF" w:rsidRDefault="00A34005" w:rsidP="00A34005"/>
    <w:p w14:paraId="4FF7AC9E" w14:textId="77777777" w:rsidR="00A34005" w:rsidRDefault="00A34005" w:rsidP="00A34005"/>
    <w:p w14:paraId="6BA60B67" w14:textId="77777777" w:rsidR="00A34005" w:rsidRDefault="00A34005" w:rsidP="00A34005"/>
    <w:p w14:paraId="5C105EBC" w14:textId="77777777" w:rsidR="00A34005" w:rsidRDefault="00A34005" w:rsidP="00A34005"/>
    <w:p w14:paraId="7B0F36EC" w14:textId="77777777" w:rsidR="00A34005" w:rsidRDefault="00A34005" w:rsidP="00A34005"/>
    <w:p w14:paraId="11BAF9C4" w14:textId="77777777" w:rsidR="00A34005" w:rsidRPr="004D74FF" w:rsidRDefault="00A34005" w:rsidP="00A34005"/>
    <w:p w14:paraId="4D0C9BC2" w14:textId="5BAAA21E" w:rsidR="00A34005" w:rsidRDefault="00A34005" w:rsidP="00A34005">
      <w:r>
        <w:t>Avec les succès de</w:t>
      </w:r>
      <w:r w:rsidRPr="004D74FF">
        <w:t xml:space="preserve"> ces deux parties</w:t>
      </w:r>
      <w:r>
        <w:t>, la liaison ultrason est assurée.</w:t>
      </w:r>
      <w:bookmarkStart w:id="35" w:name="_Toc435628649"/>
    </w:p>
    <w:p w14:paraId="77C04D38" w14:textId="7F565E8E" w:rsidR="00A34005" w:rsidRDefault="00A34005" w:rsidP="00A34005">
      <w:pPr>
        <w:pStyle w:val="Titre2"/>
      </w:pPr>
      <w:bookmarkStart w:id="36" w:name="_Toc443408663"/>
      <w:r>
        <w:t>Emission de 1110</w:t>
      </w:r>
      <w:bookmarkEnd w:id="35"/>
      <w:bookmarkEnd w:id="36"/>
    </w:p>
    <w:p w14:paraId="275F6531" w14:textId="2C8FB245" w:rsidR="00A34005" w:rsidRDefault="00272376" w:rsidP="00A34005">
      <w:r>
        <w:rPr>
          <w:noProof/>
          <w:lang w:eastAsia="fr-FR"/>
        </w:rPr>
        <w:drawing>
          <wp:anchor distT="0" distB="0" distL="114300" distR="114300" simplePos="0" relativeHeight="251658243" behindDoc="0" locked="0" layoutInCell="1" allowOverlap="1" wp14:anchorId="103E638C" wp14:editId="6166CE98">
            <wp:simplePos x="0" y="0"/>
            <wp:positionH relativeFrom="column">
              <wp:posOffset>3317887</wp:posOffset>
            </wp:positionH>
            <wp:positionV relativeFrom="paragraph">
              <wp:posOffset>-400961</wp:posOffset>
            </wp:positionV>
            <wp:extent cx="3047365" cy="2228215"/>
            <wp:effectExtent l="0" t="0" r="635" b="635"/>
            <wp:wrapThrough wrapText="bothSides">
              <wp:wrapPolygon edited="0">
                <wp:start x="0" y="0"/>
                <wp:lineTo x="0" y="21421"/>
                <wp:lineTo x="21469" y="21421"/>
                <wp:lineTo x="21469" y="0"/>
                <wp:lineTo x="0" y="0"/>
              </wp:wrapPolygon>
            </wp:wrapThrough>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5-09-24 10-2 AO + Res6MOhms.BMP"/>
                    <pic:cNvPicPr/>
                  </pic:nvPicPr>
                  <pic:blipFill>
                    <a:blip r:embed="rId19">
                      <a:extLst>
                        <a:ext uri="{28A0092B-C50C-407E-A947-70E740481C1C}">
                          <a14:useLocalDpi xmlns:a14="http://schemas.microsoft.com/office/drawing/2010/main" val="0"/>
                        </a:ext>
                      </a:extLst>
                    </a:blip>
                    <a:stretch>
                      <a:fillRect/>
                    </a:stretch>
                  </pic:blipFill>
                  <pic:spPr>
                    <a:xfrm>
                      <a:off x="0" y="0"/>
                      <a:ext cx="3047365" cy="2228215"/>
                    </a:xfrm>
                    <a:prstGeom prst="rect">
                      <a:avLst/>
                    </a:prstGeom>
                  </pic:spPr>
                </pic:pic>
              </a:graphicData>
            </a:graphic>
          </wp:anchor>
        </w:drawing>
      </w:r>
      <w:r w:rsidR="00A34005">
        <w:t xml:space="preserve">Pour </w:t>
      </w:r>
      <w:r w:rsidR="00F334E7">
        <w:t>être</w:t>
      </w:r>
      <w:r w:rsidR="00A34005">
        <w:t xml:space="preserve"> </w:t>
      </w:r>
      <w:r w:rsidR="00F334E7">
        <w:t>sûr</w:t>
      </w:r>
      <w:r w:rsidR="00A34005">
        <w:t xml:space="preserve"> que les ultrasons capté</w:t>
      </w:r>
      <w:r w:rsidR="00F334E7">
        <w:t>s</w:t>
      </w:r>
      <w:r w:rsidR="00A34005">
        <w:t xml:space="preserve"> provienne</w:t>
      </w:r>
      <w:r w:rsidR="00F334E7">
        <w:t>nt</w:t>
      </w:r>
      <w:r w:rsidR="00A34005">
        <w:t xml:space="preserve"> bien de nos balises, des mots binaires sont </w:t>
      </w:r>
      <w:r w:rsidR="00F334E7">
        <w:t>insérés</w:t>
      </w:r>
      <w:r w:rsidR="00A34005">
        <w:t xml:space="preserve">. Nous avons </w:t>
      </w:r>
      <w:r w:rsidR="00F334E7">
        <w:t>fait nos premiers tests avec un mot simple</w:t>
      </w:r>
      <w:r w:rsidR="00A34005">
        <w:t xml:space="preserve"> 1110</w:t>
      </w:r>
      <w:r w:rsidR="00F334E7">
        <w:t>.</w:t>
      </w:r>
    </w:p>
    <w:p w14:paraId="23247C14" w14:textId="77777777" w:rsidR="00F334E7" w:rsidRDefault="00F334E7" w:rsidP="00A34005"/>
    <w:p w14:paraId="2D08B773" w14:textId="77777777" w:rsidR="00F334E7" w:rsidRDefault="00F334E7" w:rsidP="00A34005"/>
    <w:p w14:paraId="3A897F06" w14:textId="77777777" w:rsidR="00F334E7" w:rsidRDefault="00F334E7" w:rsidP="00A34005"/>
    <w:p w14:paraId="47DAE09F" w14:textId="77777777" w:rsidR="00F334E7" w:rsidRDefault="00F334E7" w:rsidP="00A34005"/>
    <w:p w14:paraId="32E80CA1" w14:textId="77777777" w:rsidR="00F334E7" w:rsidRDefault="00F334E7" w:rsidP="00A34005"/>
    <w:p w14:paraId="30BF6216" w14:textId="77777777" w:rsidR="00F334E7" w:rsidRPr="00A34005" w:rsidRDefault="00F334E7" w:rsidP="00A34005"/>
    <w:p w14:paraId="11B9C86B" w14:textId="29FD87E6" w:rsidR="00A34005" w:rsidRDefault="00A34005" w:rsidP="00A34005">
      <w:pPr>
        <w:pStyle w:val="Titre2"/>
      </w:pPr>
      <w:bookmarkStart w:id="37" w:name="_Toc435628650"/>
      <w:bookmarkStart w:id="38" w:name="_Toc443408664"/>
      <w:r>
        <w:t>Emission Serial puis Série de nou</w:t>
      </w:r>
      <w:bookmarkEnd w:id="37"/>
      <w:r w:rsidR="00272376">
        <w:t>s</w:t>
      </w:r>
      <w:bookmarkEnd w:id="38"/>
    </w:p>
    <w:p w14:paraId="1F4A6C84" w14:textId="50327FBA" w:rsidR="00A34005" w:rsidRDefault="00F334E7" w:rsidP="00A34005">
      <w:r>
        <w:t>Dan</w:t>
      </w:r>
      <w:r w:rsidR="00CD1D8D">
        <w:t xml:space="preserve">s un premier temps nous avons utilisé le Sérial pour générer un mot, mais nous n’étions pas </w:t>
      </w:r>
      <w:r w:rsidR="00C4500C">
        <w:t xml:space="preserve">synchronisé, </w:t>
      </w:r>
      <w:r w:rsidR="00DA729C">
        <w:t xml:space="preserve">la </w:t>
      </w:r>
      <w:r w:rsidR="00C4500C">
        <w:t>réception n’arrivait</w:t>
      </w:r>
      <w:r w:rsidR="00DA729C">
        <w:t xml:space="preserve"> pas </w:t>
      </w:r>
      <w:r w:rsidR="00C4500C">
        <w:t>à</w:t>
      </w:r>
      <w:r w:rsidR="00DA729C">
        <w:t xml:space="preserve"> reconnaitre le début de la transmission. Nous avons opté pour la création d’un protocole de communication série unifilaire et unidirectionnel.</w:t>
      </w:r>
      <w:r w:rsidR="00130A87">
        <w:t xml:space="preserve"> Nous avons conservé ce mode de transmissions c’est pourquoi il sera développé </w:t>
      </w:r>
      <w:hyperlink w:anchor="_Structure_de_communication" w:history="1">
        <w:r w:rsidR="00130A87" w:rsidRPr="00130A87">
          <w:rPr>
            <w:rStyle w:val="Lienhypertexte"/>
            <w:rFonts w:ascii="Eras Medium ITC" w:hAnsi="Eras Medium ITC"/>
          </w:rPr>
          <w:t>ici</w:t>
        </w:r>
      </w:hyperlink>
      <w:r w:rsidR="00130A87">
        <w:t>.</w:t>
      </w:r>
    </w:p>
    <w:p w14:paraId="1EA4FA89" w14:textId="77777777" w:rsidR="00DA729C" w:rsidRDefault="00DA729C" w:rsidP="00A34005"/>
    <w:p w14:paraId="62B521D5" w14:textId="5319ED94" w:rsidR="00A34005" w:rsidRDefault="00130A87" w:rsidP="00130A87">
      <w:pPr>
        <w:pStyle w:val="Titre2"/>
      </w:pPr>
      <w:bookmarkStart w:id="39" w:name="_Toc435628651"/>
      <w:r>
        <w:t xml:space="preserve"> </w:t>
      </w:r>
      <w:bookmarkStart w:id="40" w:name="_Toc443408665"/>
      <w:r>
        <w:t>E</w:t>
      </w:r>
      <w:r w:rsidR="00A34005">
        <w:t>mission H</w:t>
      </w:r>
      <w:bookmarkEnd w:id="39"/>
      <w:r w:rsidR="00272376">
        <w:t>F</w:t>
      </w:r>
      <w:bookmarkEnd w:id="40"/>
    </w:p>
    <w:p w14:paraId="7664B573" w14:textId="02D708C8" w:rsidR="002C350D" w:rsidRPr="00130A87" w:rsidRDefault="002C350D" w:rsidP="00130A87">
      <w:r>
        <w:t xml:space="preserve">Grâce au projet léonard objet ludo-pédagogique, nous avons rapidement trouvé la référence, et la bibliothèque pour faire fonction la communication Haute fréquence. Avec une lecture approfondie des méthodes interne, nous remarquons que cette bibliothèque est faite pour une communication entre deux </w:t>
      </w:r>
      <w:r w:rsidR="00565512">
        <w:t>éléments</w:t>
      </w:r>
      <w:r>
        <w:t>. Le module quant</w:t>
      </w:r>
      <w:r w:rsidR="00565512">
        <w:t xml:space="preserve"> à lui permet une réception en provenance de 5 adresses simultanément. Nous avons </w:t>
      </w:r>
      <w:r w:rsidR="0040374A">
        <w:t>donc modifié la librairie.</w:t>
      </w:r>
    </w:p>
    <w:p w14:paraId="59DFDF70" w14:textId="513E9525" w:rsidR="00A34005" w:rsidRDefault="00A34005" w:rsidP="00A34005">
      <w:pPr>
        <w:pStyle w:val="Titre2"/>
      </w:pPr>
      <w:bookmarkStart w:id="41" w:name="_Toc435628652"/>
      <w:bookmarkStart w:id="42" w:name="_Toc443408666"/>
      <w:r>
        <w:t>Emission HF+US</w:t>
      </w:r>
      <w:bookmarkEnd w:id="41"/>
      <w:bookmarkEnd w:id="42"/>
    </w:p>
    <w:p w14:paraId="0E789BB4" w14:textId="25FBAA8E" w:rsidR="0040374A" w:rsidRDefault="00747660" w:rsidP="0040374A">
      <w:r>
        <w:t xml:space="preserve">Une fois nos deux communications testées séparément, nous mettons en commun les programmes et </w:t>
      </w:r>
      <w:r w:rsidR="00E27E45">
        <w:t>les circuits</w:t>
      </w:r>
      <w:r>
        <w:t xml:space="preserve"> pour </w:t>
      </w:r>
      <w:r w:rsidR="00E27E45">
        <w:t>former</w:t>
      </w:r>
      <w:r>
        <w:t xml:space="preserve"> un prototype complet. Pour savoir si les communications fonctionnent correctement, la </w:t>
      </w:r>
      <w:r w:rsidR="00E27E45">
        <w:t>réception</w:t>
      </w:r>
      <w:r>
        <w:t xml:space="preserve"> US attend un signal HF pour écoute les mots.</w:t>
      </w:r>
    </w:p>
    <w:p w14:paraId="2DEE7B4D" w14:textId="2692B182" w:rsidR="00747660" w:rsidRDefault="00747660" w:rsidP="0040374A">
      <w:r>
        <w:t xml:space="preserve">Avec un seul </w:t>
      </w:r>
      <w:r w:rsidR="00BA71CD">
        <w:t>émetteur</w:t>
      </w:r>
      <w:r>
        <w:t xml:space="preserve"> et un </w:t>
      </w:r>
      <w:r w:rsidR="00BA71CD">
        <w:t>récepteur</w:t>
      </w:r>
      <w:r>
        <w:t xml:space="preserve">, nous avons obtenu de </w:t>
      </w:r>
      <w:r w:rsidR="00C4500C">
        <w:t>bons</w:t>
      </w:r>
      <w:r>
        <w:t xml:space="preserve"> résultats </w:t>
      </w:r>
      <w:r w:rsidR="00C4500C">
        <w:t>à</w:t>
      </w:r>
      <w:r>
        <w:t xml:space="preserve"> courte</w:t>
      </w:r>
      <w:r w:rsidR="0035038E">
        <w:t>, moyenne et grande distances. Nous avons d’</w:t>
      </w:r>
      <w:r w:rsidR="00BA71CD">
        <w:t>ailleurs</w:t>
      </w:r>
      <w:r w:rsidR="0035038E">
        <w:t xml:space="preserve"> fait une courbe pour voir si les résultats obtenu étaient une fonction simple de la distance ou pas. En </w:t>
      </w:r>
      <w:r w:rsidR="00BA71CD">
        <w:t>l’occurrence,</w:t>
      </w:r>
      <w:r w:rsidR="0035038E">
        <w:t xml:space="preserve"> nous avons trouvé une fonction linéaire.</w:t>
      </w:r>
    </w:p>
    <w:p w14:paraId="20B95A98" w14:textId="2244C1A2" w:rsidR="00BA71CD" w:rsidRDefault="00BA71CD" w:rsidP="00BA71CD">
      <w:pPr>
        <w:pStyle w:val="Titre2"/>
      </w:pPr>
      <w:bookmarkStart w:id="43" w:name="_Toc443408667"/>
      <w:r>
        <w:t>Du prototypage à la réalisation</w:t>
      </w:r>
      <w:bookmarkEnd w:id="43"/>
    </w:p>
    <w:p w14:paraId="03687AEF" w14:textId="55BFB3DB" w:rsidR="00BA71CD" w:rsidRPr="00BA71CD" w:rsidRDefault="004220DA" w:rsidP="00BA71CD">
      <w:r>
        <w:t>Pour des questions</w:t>
      </w:r>
      <w:r w:rsidR="00E27E45">
        <w:t xml:space="preserve"> de cout et </w:t>
      </w:r>
      <w:r w:rsidR="00C4500C">
        <w:t>délai</w:t>
      </w:r>
      <w:r>
        <w:t xml:space="preserve"> nous avons réalisé au club </w:t>
      </w:r>
      <w:r w:rsidR="00C4500C">
        <w:t>les cartes</w:t>
      </w:r>
      <w:r>
        <w:t xml:space="preserve"> </w:t>
      </w:r>
      <w:r w:rsidR="00C4500C">
        <w:t>électroniques</w:t>
      </w:r>
      <w:r>
        <w:t>.</w:t>
      </w:r>
      <w:r w:rsidR="00E74032">
        <w:t xml:space="preserve"> Dans les </w:t>
      </w:r>
      <w:r w:rsidR="00B7202B">
        <w:t>différents</w:t>
      </w:r>
      <w:r w:rsidR="00E74032">
        <w:t xml:space="preserve"> dossiers</w:t>
      </w:r>
    </w:p>
    <w:p w14:paraId="31E3D878" w14:textId="381BBBE2" w:rsidR="006C3CEB" w:rsidRDefault="0062447C" w:rsidP="00136459">
      <w:pPr>
        <w:pStyle w:val="Titre1"/>
      </w:pPr>
      <w:bookmarkStart w:id="44" w:name="_Toc443408668"/>
      <w:r>
        <w:lastRenderedPageBreak/>
        <w:t>Plan Balises</w:t>
      </w:r>
      <w:bookmarkEnd w:id="44"/>
    </w:p>
    <w:p w14:paraId="56B83F0A" w14:textId="47847D53" w:rsidR="00224554" w:rsidRPr="00224554" w:rsidRDefault="00224554" w:rsidP="00224554">
      <w:pPr>
        <w:rPr>
          <w:rFonts w:eastAsiaTheme="majorEastAsia" w:cstheme="majorBidi"/>
          <w:b/>
          <w:color w:val="2E3192" w:themeColor="text1"/>
          <w:sz w:val="26"/>
          <w:szCs w:val="26"/>
        </w:rPr>
      </w:pPr>
      <w:r w:rsidRPr="00224554">
        <w:t xml:space="preserve">Vous voici enfin dans la partie intéressante : Nous allons dévoiler tous les secrets des balises. Nous allons faire la présentation en pyramides : en premiers les concepts théorique, puis une vue d’ensemble, et enfin un détail technique le plus claire possible. Pour être </w:t>
      </w:r>
      <w:r w:rsidR="00066E8D" w:rsidRPr="00224554">
        <w:t>sûr</w:t>
      </w:r>
      <w:r w:rsidRPr="00224554">
        <w:t xml:space="preserve"> que vous vous rappelez de tout ce qui </w:t>
      </w:r>
      <w:r w:rsidR="00066E8D" w:rsidRPr="00224554">
        <w:t>a</w:t>
      </w:r>
      <w:r w:rsidRPr="00224554">
        <w:t xml:space="preserve"> été dit plus haut comme des solutions possible, nous n’avons pas hésitez </w:t>
      </w:r>
      <w:r w:rsidR="00066E8D" w:rsidRPr="00224554">
        <w:t>à</w:t>
      </w:r>
      <w:r w:rsidRPr="00224554">
        <w:t xml:space="preserve"> réécrire les éléments importants.</w:t>
      </w:r>
    </w:p>
    <w:p w14:paraId="4B6E1F6A" w14:textId="27B49F0E" w:rsidR="0062447C" w:rsidRDefault="009562B3" w:rsidP="00224554">
      <w:pPr>
        <w:pStyle w:val="Titre2"/>
      </w:pPr>
      <w:bookmarkStart w:id="45" w:name="_Toc443408669"/>
      <w:r>
        <w:t>Principes</w:t>
      </w:r>
      <w:r w:rsidR="00DD4FC7">
        <w:t xml:space="preserve"> </w:t>
      </w:r>
      <w:r w:rsidR="00DD4FC7" w:rsidRPr="00DD4FC7">
        <w:t>généra</w:t>
      </w:r>
      <w:r>
        <w:t>ux</w:t>
      </w:r>
      <w:bookmarkEnd w:id="45"/>
    </w:p>
    <w:p w14:paraId="5746981A" w14:textId="77777777" w:rsidR="00224554" w:rsidRDefault="00224554" w:rsidP="00224554"/>
    <w:p w14:paraId="36624087" w14:textId="6EC9A8F8" w:rsidR="00224554" w:rsidRDefault="00224554" w:rsidP="00224554">
      <w:r>
        <w:rPr>
          <w:noProof/>
          <w:lang w:eastAsia="fr-FR"/>
        </w:rPr>
        <w:drawing>
          <wp:anchor distT="0" distB="0" distL="114300" distR="114300" simplePos="0" relativeHeight="251658253" behindDoc="0" locked="0" layoutInCell="1" allowOverlap="1" wp14:anchorId="5C8C2864" wp14:editId="07F672DA">
            <wp:simplePos x="0" y="0"/>
            <wp:positionH relativeFrom="margin">
              <wp:align>center</wp:align>
            </wp:positionH>
            <wp:positionV relativeFrom="paragraph">
              <wp:posOffset>511810</wp:posOffset>
            </wp:positionV>
            <wp:extent cx="2967355" cy="1877695"/>
            <wp:effectExtent l="0" t="0" r="4445" b="8255"/>
            <wp:wrapTopAndBottom/>
            <wp:docPr id="50"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7355" cy="1877695"/>
                    </a:xfrm>
                    <a:prstGeom prst="rect">
                      <a:avLst/>
                    </a:prstGeom>
                    <a:noFill/>
                  </pic:spPr>
                </pic:pic>
              </a:graphicData>
            </a:graphic>
            <wp14:sizeRelH relativeFrom="page">
              <wp14:pctWidth>0</wp14:pctWidth>
            </wp14:sizeRelH>
            <wp14:sizeRelV relativeFrom="page">
              <wp14:pctHeight>0</wp14:pctHeight>
            </wp14:sizeRelV>
          </wp:anchor>
        </w:drawing>
      </w:r>
      <w:r>
        <w:t xml:space="preserve">Les balises fonctionnent sur le principe du GPS : la mesure du temps de propagation à vitesse constante permet de déterminer une distance. Un GPS est à l’heure juste, dans la tram du signal il envoie l’heure d’émission et quand le GPS reçoit il calcul le temps puis la </w:t>
      </w:r>
      <w:r w:rsidR="00066E8D">
        <w:t xml:space="preserve">distance. </w:t>
      </w:r>
    </w:p>
    <w:p w14:paraId="69CE3ADA" w14:textId="058B05AD" w:rsidR="00224554" w:rsidRPr="00224554" w:rsidRDefault="00224554" w:rsidP="00224554">
      <w:pPr>
        <w:rPr>
          <w:rFonts w:asciiTheme="minorHAnsi" w:hAnsiTheme="minorHAnsi"/>
        </w:rPr>
      </w:pPr>
      <w:r>
        <w:t xml:space="preserve">Sur </w:t>
      </w:r>
      <w:r>
        <w:rPr>
          <w:rFonts w:asciiTheme="minorHAnsi" w:hAnsiTheme="minorHAnsi"/>
        </w:rPr>
        <w:t>une distance approximative de 20 000km à la vitesse de la lumière, le signal GPS met environ 66ms. Compte tenu de nos distance minuscules par rapport à celle mesurées par GPS nous avons opté pour l’émission d’onde ultrasonique US (8,8 ms pour 3m). Sauf que la célérité (c en m.s</w:t>
      </w:r>
      <w:r>
        <w:rPr>
          <w:rFonts w:asciiTheme="minorHAnsi" w:hAnsiTheme="minorHAnsi"/>
          <w:vertAlign w:val="superscript"/>
        </w:rPr>
        <w:t>-1</w:t>
      </w:r>
      <w:r>
        <w:rPr>
          <w:rFonts w:asciiTheme="minorHAnsi" w:hAnsiTheme="minorHAnsi"/>
        </w:rPr>
        <w:t xml:space="preserve">) du son est une fonction de la température, </w:t>
      </w:r>
      <w:r>
        <w:rPr>
          <w:rFonts w:ascii="Calibri" w:hAnsi="Calibri" w:cs="Calibri"/>
        </w:rPr>
        <w:t>θ</w:t>
      </w:r>
      <w:r>
        <w:rPr>
          <w:rFonts w:asciiTheme="minorHAnsi" w:hAnsiTheme="minorHAnsi"/>
        </w:rPr>
        <w:t xml:space="preserve"> en </w:t>
      </w:r>
      <w:r>
        <w:rPr>
          <w:rFonts w:asciiTheme="minorHAnsi" w:hAnsiTheme="minorHAnsi" w:cs="Eras Medium ITC"/>
        </w:rPr>
        <w:t>°</w:t>
      </w:r>
      <w:r>
        <w:rPr>
          <w:rFonts w:asciiTheme="minorHAnsi" w:hAnsiTheme="minorHAnsi"/>
        </w:rPr>
        <w:t>C.</w:t>
      </w:r>
    </w:p>
    <w:p w14:paraId="24F081B5" w14:textId="6AC3DDE3" w:rsidR="00FB0497" w:rsidRPr="00FB0497" w:rsidRDefault="007C222E" w:rsidP="00FB0497">
      <w:pPr>
        <w:pStyle w:val="Equation"/>
        <w:rPr>
          <w:rFonts w:eastAsiaTheme="minorEastAsia"/>
          <w:color w:val="auto"/>
        </w:rPr>
      </w:pPr>
      <m:oMathPara>
        <m:oMath>
          <m:sSub>
            <m:sSubPr>
              <m:ctrlPr>
                <w:rPr>
                  <w:rFonts w:ascii="Cambria Math" w:hAnsi="Cambria Math"/>
                  <w:color w:val="auto"/>
                </w:rPr>
              </m:ctrlPr>
            </m:sSubPr>
            <m:e>
              <m:r>
                <w:rPr>
                  <w:rFonts w:ascii="Cambria Math" w:hAnsi="Cambria Math"/>
                </w:rPr>
                <m:t>c</m:t>
              </m:r>
            </m:e>
            <m:sub>
              <m:r>
                <w:rPr>
                  <w:rFonts w:ascii="Cambria Math" w:hAnsi="Cambria Math"/>
                </w:rPr>
                <m:t>air</m:t>
              </m:r>
            </m:sub>
          </m:sSub>
          <m:r>
            <w:rPr>
              <w:rFonts w:ascii="Cambria Math" w:hAnsi="Cambria Math"/>
            </w:rPr>
            <m:t>=</m:t>
          </m:r>
          <m:d>
            <m:dPr>
              <m:ctrlPr>
                <w:rPr>
                  <w:rFonts w:ascii="Cambria Math" w:hAnsi="Cambria Math"/>
                  <w:color w:val="auto"/>
                </w:rPr>
              </m:ctrlPr>
            </m:dPr>
            <m:e>
              <m:r>
                <w:rPr>
                  <w:rFonts w:ascii="Cambria Math" w:hAnsi="Cambria Math"/>
                </w:rPr>
                <m:t>331.5+0.607*θ</m:t>
              </m:r>
            </m:e>
          </m:d>
          <m:sSup>
            <m:sSupPr>
              <m:ctrlPr>
                <w:rPr>
                  <w:rFonts w:ascii="Cambria Math" w:hAnsi="Cambria Math"/>
                  <w:color w:val="auto"/>
                </w:rPr>
              </m:ctrlPr>
            </m:sSupPr>
            <m:e>
              <m:r>
                <w:rPr>
                  <w:rFonts w:ascii="Cambria Math" w:hAnsi="Cambria Math"/>
                </w:rPr>
                <m:t xml:space="preserve"> m.s</m:t>
              </m:r>
            </m:e>
            <m:sup>
              <m:r>
                <w:rPr>
                  <w:rFonts w:ascii="Cambria Math" w:hAnsi="Cambria Math"/>
                </w:rPr>
                <m:t>-1</m:t>
              </m:r>
            </m:sup>
          </m:sSup>
        </m:oMath>
      </m:oMathPara>
    </w:p>
    <w:p w14:paraId="6D528F6E" w14:textId="77777777" w:rsidR="00224554" w:rsidRDefault="00224554" w:rsidP="00224554">
      <w:r>
        <w:t xml:space="preserve">Cette approximation est valable sur des températures usuelles (-20 ; +40) avec une incertitude inférieure à 0.2%. </w:t>
      </w:r>
    </w:p>
    <w:p w14:paraId="6EE0A315" w14:textId="77777777" w:rsidR="00B36B15" w:rsidRDefault="00224554" w:rsidP="00224554">
      <w:pPr>
        <w:rPr>
          <w:noProof/>
          <w:lang w:eastAsia="fr-FR"/>
        </w:rPr>
      </w:pPr>
      <w:r>
        <w:t>Pour la mesure du temps il faut une synchronisation. Dans le cas du GPS elle est faite au moment de l’envoie du satellite. C’est ici que nous avons besoin des ondes hautes fréquences HF (</w:t>
      </w:r>
      <w:hyperlink r:id="rId21" w:history="1">
        <w:r>
          <w:rPr>
            <w:rStyle w:val="Lienhypertexte"/>
            <w:rFonts w:ascii="Eras Medium ITC" w:hAnsi="Eras Medium ITC"/>
          </w:rPr>
          <w:t>onde électromagnétique</w:t>
        </w:r>
      </w:hyperlink>
      <w:r>
        <w:t>). Ces dernières sont des ondes électromagnétique comme la lumière, et se propage à la même vitesse soit 299 792 458 m.s</w:t>
      </w:r>
      <w:r>
        <w:rPr>
          <w:vertAlign w:val="superscript"/>
        </w:rPr>
        <w:t>-1</w:t>
      </w:r>
      <w:r>
        <w:t>. Le temps de propagation de l’onde HF ajoute une erreur de 1µm sur la mesure donc nous négligeons de temps par rapport à la propagation de l’ultrason.</w:t>
      </w:r>
      <w:r w:rsidR="00B36B15" w:rsidRPr="00B36B15">
        <w:rPr>
          <w:noProof/>
          <w:lang w:eastAsia="fr-FR"/>
        </w:rPr>
        <w:t xml:space="preserve"> </w:t>
      </w:r>
    </w:p>
    <w:p w14:paraId="55AA324E" w14:textId="77777777" w:rsidR="00B36B15" w:rsidRDefault="00B36B15" w:rsidP="00224554">
      <w:pPr>
        <w:rPr>
          <w:noProof/>
          <w:lang w:eastAsia="fr-FR"/>
        </w:rPr>
      </w:pPr>
    </w:p>
    <w:p w14:paraId="13557024" w14:textId="3ADD44EE" w:rsidR="00224554" w:rsidRDefault="00B36B15" w:rsidP="00224554">
      <w:r>
        <w:rPr>
          <w:noProof/>
          <w:lang w:eastAsia="fr-FR"/>
        </w:rPr>
        <w:drawing>
          <wp:inline distT="0" distB="0" distL="0" distR="0" wp14:anchorId="3B49F35D" wp14:editId="03625843">
            <wp:extent cx="5249460" cy="234638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2980" cy="2361367"/>
                    </a:xfrm>
                    <a:prstGeom prst="rect">
                      <a:avLst/>
                    </a:prstGeom>
                    <a:noFill/>
                  </pic:spPr>
                </pic:pic>
              </a:graphicData>
            </a:graphic>
          </wp:inline>
        </w:drawing>
      </w:r>
    </w:p>
    <w:p w14:paraId="038B1138" w14:textId="58BDB03A" w:rsidR="009562B3" w:rsidRDefault="009562B3" w:rsidP="009562B3">
      <w:pPr>
        <w:pStyle w:val="Titre3"/>
      </w:pPr>
      <w:bookmarkStart w:id="46" w:name="_Toc443408670"/>
      <w:r>
        <w:lastRenderedPageBreak/>
        <w:t>Le système des 4 balises</w:t>
      </w:r>
      <w:bookmarkEnd w:id="46"/>
    </w:p>
    <w:p w14:paraId="0A56C76C" w14:textId="599DBC4D" w:rsidR="00894278" w:rsidRDefault="00894278" w:rsidP="00894278">
      <w:r>
        <w:t>Pour se resituer, nous avons donc 4 balises, 1 de type Mobile, et 3 du type Fixe. Nous cherchons la position de la Mobile par rapport au 3 fixes.</w:t>
      </w:r>
    </w:p>
    <w:p w14:paraId="63DF2D4B" w14:textId="07882619" w:rsidR="00325741" w:rsidRDefault="005A73A8" w:rsidP="00924ECF">
      <w:pPr>
        <w:pStyle w:val="Titre4"/>
      </w:pPr>
      <w:r>
        <w:t>Mesure et Calculs</w:t>
      </w:r>
    </w:p>
    <w:p w14:paraId="56BC87C0" w14:textId="3224663D" w:rsidR="00B7202B" w:rsidRDefault="00044F00" w:rsidP="00B7202B">
      <w:r>
        <w:t>Pour mesurer la distance, nous relevons l’heure d’arrivée du message HF, puis l’heure de réception du « start » du message US. On divise ensuite la durée, la différence entre les deux heures d’arrivée, par la vitesse du son afin d’obtenir</w:t>
      </w:r>
      <w:r w:rsidR="005A73A8">
        <w:t xml:space="preserve"> la distance</w:t>
      </w:r>
    </w:p>
    <w:p w14:paraId="41ED55A7" w14:textId="188941E4" w:rsidR="00715492" w:rsidRDefault="00715492" w:rsidP="00B7202B">
      <w:pPr>
        <w:rPr>
          <w:rFonts w:eastAsiaTheme="minorEastAsia"/>
        </w:rPr>
      </w:pPr>
      <w:r>
        <w:t>Pour ensuite calculer les coordonnées de la balise mobile, on a obtenu une formule en partant du système suivant :</w:t>
      </w:r>
      <m:oMath>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1</m:t>
                        </m:r>
                      </m:sub>
                    </m:sSub>
                  </m:e>
                  <m:sup>
                    <m:r>
                      <w:rPr>
                        <w:rFonts w:ascii="Cambria Math" w:hAnsi="Cambria Math"/>
                      </w:rPr>
                      <m:t>2</m:t>
                    </m:r>
                  </m:sup>
                </m:sSup>
                <m:r>
                  <w:rPr>
                    <w:rFonts w:ascii="Cambria Math" w:hAnsi="Cambria Math"/>
                  </w:rPr>
                  <m:t xml:space="preserve"> = </m:t>
                </m:r>
                <m:sSup>
                  <m:sSupPr>
                    <m:ctrlPr>
                      <w:rPr>
                        <w:rFonts w:ascii="Cambria Math" w:hAnsi="Cambria Math"/>
                        <w:i/>
                      </w:rPr>
                    </m:ctrlPr>
                  </m:sSupPr>
                  <m:e>
                    <m:d>
                      <m:dPr>
                        <m:ctrlPr>
                          <w:rPr>
                            <w:rFonts w:ascii="Cambria Math" w:hAnsi="Cambria Math"/>
                            <w:i/>
                          </w:rPr>
                        </m:ctrlPr>
                      </m:dPr>
                      <m:e>
                        <m:r>
                          <w:rPr>
                            <w:rFonts w:ascii="Cambria Math" w:hAnsi="Cambria Math"/>
                          </w:rPr>
                          <m:t>0-x</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0-y</m:t>
                        </m:r>
                      </m:e>
                    </m:d>
                  </m:e>
                  <m:sup>
                    <m:r>
                      <w:rPr>
                        <w:rFonts w:ascii="Cambria Math" w:hAnsi="Cambria Math"/>
                      </w:rPr>
                      <m:t>2</m:t>
                    </m:r>
                  </m:sup>
                </m:sSup>
              </m:e>
              <m:e>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2</m:t>
                        </m:r>
                      </m:sub>
                    </m:sSub>
                  </m:e>
                  <m:sup>
                    <m:r>
                      <w:rPr>
                        <w:rFonts w:ascii="Cambria Math" w:hAnsi="Cambria Math"/>
                      </w:rPr>
                      <m:t>2</m:t>
                    </m:r>
                  </m:sup>
                </m:sSup>
                <m:r>
                  <w:rPr>
                    <w:rFonts w:ascii="Cambria Math" w:hAnsi="Cambria Math"/>
                  </w:rPr>
                  <m:t xml:space="preserve"> = </m:t>
                </m:r>
                <m:sSup>
                  <m:sSupPr>
                    <m:ctrlPr>
                      <w:rPr>
                        <w:rFonts w:ascii="Cambria Math" w:hAnsi="Cambria Math"/>
                        <w:i/>
                      </w:rPr>
                    </m:ctrlPr>
                  </m:sSupPr>
                  <m:e>
                    <m:d>
                      <m:dPr>
                        <m:ctrlPr>
                          <w:rPr>
                            <w:rFonts w:ascii="Cambria Math" w:hAnsi="Cambria Math"/>
                            <w:i/>
                          </w:rPr>
                        </m:ctrlPr>
                      </m:dPr>
                      <m:e>
                        <m:r>
                          <w:rPr>
                            <w:rFonts w:ascii="Cambria Math" w:hAnsi="Cambria Math"/>
                          </w:rPr>
                          <m:t>0-x</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200-y</m:t>
                        </m:r>
                      </m:e>
                    </m:d>
                  </m:e>
                  <m:sup>
                    <m:r>
                      <w:rPr>
                        <w:rFonts w:ascii="Cambria Math" w:hAnsi="Cambria Math"/>
                      </w:rPr>
                      <m:t>2</m:t>
                    </m:r>
                  </m:sup>
                </m:sSup>
              </m:e>
              <m:e>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3</m:t>
                        </m:r>
                      </m:sub>
                    </m:sSub>
                  </m:e>
                  <m:sup>
                    <m:r>
                      <w:rPr>
                        <w:rFonts w:ascii="Cambria Math" w:hAnsi="Cambria Math"/>
                      </w:rPr>
                      <m:t>2</m:t>
                    </m:r>
                  </m:sup>
                </m:sSup>
                <m:r>
                  <w:rPr>
                    <w:rFonts w:ascii="Cambria Math" w:hAnsi="Cambria Math"/>
                  </w:rPr>
                  <m:t xml:space="preserve"> = </m:t>
                </m:r>
                <m:sSup>
                  <m:sSupPr>
                    <m:ctrlPr>
                      <w:rPr>
                        <w:rFonts w:ascii="Cambria Math" w:hAnsi="Cambria Math"/>
                        <w:i/>
                      </w:rPr>
                    </m:ctrlPr>
                  </m:sSupPr>
                  <m:e>
                    <m:d>
                      <m:dPr>
                        <m:ctrlPr>
                          <w:rPr>
                            <w:rFonts w:ascii="Cambria Math" w:hAnsi="Cambria Math"/>
                            <w:i/>
                          </w:rPr>
                        </m:ctrlPr>
                      </m:dPr>
                      <m:e>
                        <m:r>
                          <w:rPr>
                            <w:rFonts w:ascii="Cambria Math" w:hAnsi="Cambria Math"/>
                          </w:rPr>
                          <m:t>300-x</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100-y</m:t>
                        </m:r>
                      </m:e>
                    </m:d>
                  </m:e>
                  <m:sup>
                    <m:r>
                      <w:rPr>
                        <w:rFonts w:ascii="Cambria Math" w:hAnsi="Cambria Math"/>
                      </w:rPr>
                      <m:t>2</m:t>
                    </m:r>
                  </m:sup>
                </m:sSup>
              </m:e>
            </m:eqArr>
          </m:e>
        </m:d>
      </m:oMath>
    </w:p>
    <w:p w14:paraId="77253FC2" w14:textId="5A0C41C2" w:rsidR="00A02AD6" w:rsidRDefault="00A02AD6" w:rsidP="00B7202B">
      <w:pPr>
        <w:rPr>
          <w:rFonts w:eastAsiaTheme="minorEastAsia"/>
        </w:rPr>
      </w:pPr>
      <w:r>
        <w:rPr>
          <w:rFonts w:eastAsiaTheme="minorEastAsia"/>
        </w:rPr>
        <w:t>Où d</w:t>
      </w:r>
      <w:r w:rsidRPr="00A02AD6">
        <w:rPr>
          <w:rFonts w:eastAsiaTheme="minorEastAsia"/>
          <w:vertAlign w:val="subscript"/>
        </w:rPr>
        <w:t>1</w:t>
      </w:r>
      <w:r>
        <w:rPr>
          <w:rFonts w:eastAsiaTheme="minorEastAsia"/>
        </w:rPr>
        <w:t>, d</w:t>
      </w:r>
      <w:r w:rsidRPr="00A02AD6">
        <w:rPr>
          <w:rFonts w:eastAsiaTheme="minorEastAsia"/>
          <w:vertAlign w:val="subscript"/>
        </w:rPr>
        <w:t>2</w:t>
      </w:r>
      <w:r>
        <w:rPr>
          <w:rFonts w:eastAsiaTheme="minorEastAsia"/>
        </w:rPr>
        <w:t xml:space="preserve"> et d</w:t>
      </w:r>
      <w:r w:rsidRPr="00A02AD6">
        <w:rPr>
          <w:rFonts w:eastAsiaTheme="minorEastAsia"/>
          <w:vertAlign w:val="subscript"/>
        </w:rPr>
        <w:t>3</w:t>
      </w:r>
      <w:r>
        <w:rPr>
          <w:rFonts w:eastAsiaTheme="minorEastAsia"/>
        </w:rPr>
        <w:t xml:space="preserve"> sont respectivement les distances mesurées avec la balise fixe 1, la 2 et la 3.</w:t>
      </w:r>
    </w:p>
    <w:p w14:paraId="0F5DB22E" w14:textId="7E49FABE" w:rsidR="00A02AD6" w:rsidRDefault="00A02AD6" w:rsidP="00B7202B">
      <w:pPr>
        <w:rPr>
          <w:rFonts w:eastAsiaTheme="minorEastAsia"/>
          <w:sz w:val="24"/>
        </w:rPr>
      </w:pPr>
      <w:r>
        <w:rPr>
          <w:rFonts w:eastAsiaTheme="minorEastAsia"/>
        </w:rPr>
        <w:t>Pour obtenir les formules que l’on utilise :</w:t>
      </w:r>
      <m:oMath>
        <m:r>
          <w:rPr>
            <w:rFonts w:ascii="Cambria Math" w:eastAsiaTheme="minorEastAsia" w:hAnsi="Cambria Math"/>
            <w:sz w:val="24"/>
          </w:rPr>
          <m:t xml:space="preserve">x= </m:t>
        </m:r>
        <m:f>
          <m:fPr>
            <m:ctrlPr>
              <w:rPr>
                <w:rFonts w:ascii="Cambria Math" w:eastAsiaTheme="minorEastAsia" w:hAnsi="Cambria Math"/>
                <w:i/>
                <w:sz w:val="24"/>
              </w:rPr>
            </m:ctrlPr>
          </m:fPr>
          <m:num>
            <m:r>
              <w:rPr>
                <w:rFonts w:ascii="Cambria Math" w:eastAsiaTheme="minorEastAsia" w:hAnsi="Cambria Math"/>
                <w:sz w:val="24"/>
              </w:rPr>
              <m:t>0.5</m:t>
            </m:r>
            <m:sSup>
              <m:sSupPr>
                <m:ctrlPr>
                  <w:rPr>
                    <w:rFonts w:ascii="Cambria Math" w:eastAsiaTheme="minorEastAsia" w:hAnsi="Cambria Math"/>
                    <w:i/>
                    <w:sz w:val="24"/>
                  </w:rPr>
                </m:ctrlPr>
              </m:sSup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1</m:t>
                    </m:r>
                  </m:sub>
                </m:sSub>
              </m:e>
              <m:sup>
                <m:r>
                  <w:rPr>
                    <w:rFonts w:ascii="Cambria Math" w:eastAsiaTheme="minorEastAsia" w:hAnsi="Cambria Math"/>
                    <w:sz w:val="24"/>
                  </w:rPr>
                  <m:t>2</m:t>
                </m:r>
              </m:sup>
            </m:sSup>
            <m:r>
              <w:rPr>
                <w:rFonts w:ascii="Cambria Math" w:eastAsiaTheme="minorEastAsia" w:hAnsi="Cambria Math"/>
                <w:sz w:val="24"/>
              </w:rPr>
              <m:t>+0.5</m:t>
            </m:r>
            <m:sSup>
              <m:sSupPr>
                <m:ctrlPr>
                  <w:rPr>
                    <w:rFonts w:ascii="Cambria Math" w:eastAsiaTheme="minorEastAsia" w:hAnsi="Cambria Math"/>
                    <w:i/>
                    <w:sz w:val="24"/>
                  </w:rPr>
                </m:ctrlPr>
              </m:sSup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2</m:t>
                    </m:r>
                  </m:sub>
                </m:sSub>
              </m:e>
              <m:sup>
                <m:r>
                  <w:rPr>
                    <w:rFonts w:ascii="Cambria Math" w:eastAsiaTheme="minorEastAsia" w:hAnsi="Cambria Math"/>
                    <w:sz w:val="24"/>
                  </w:rPr>
                  <m:t>2</m:t>
                </m:r>
              </m:sup>
            </m:sSup>
            <m:r>
              <w:rPr>
                <w:rFonts w:ascii="Cambria Math" w:eastAsiaTheme="minorEastAsia" w:hAnsi="Cambria Math"/>
                <w:sz w:val="24"/>
              </w:rPr>
              <m:t>-</m:t>
            </m:r>
            <m:sSup>
              <m:sSupPr>
                <m:ctrlPr>
                  <w:rPr>
                    <w:rFonts w:ascii="Cambria Math" w:eastAsiaTheme="minorEastAsia" w:hAnsi="Cambria Math"/>
                    <w:i/>
                    <w:sz w:val="24"/>
                  </w:rPr>
                </m:ctrlPr>
              </m:sSup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3</m:t>
                    </m:r>
                  </m:sub>
                </m:sSub>
              </m:e>
              <m:sup>
                <m:r>
                  <w:rPr>
                    <w:rFonts w:ascii="Cambria Math" w:eastAsiaTheme="minorEastAsia" w:hAnsi="Cambria Math"/>
                    <w:sz w:val="24"/>
                  </w:rPr>
                  <m:t>2</m:t>
                </m:r>
              </m:sup>
            </m:sSup>
            <m:r>
              <w:rPr>
                <w:rFonts w:ascii="Cambria Math" w:eastAsiaTheme="minorEastAsia" w:hAnsi="Cambria Math"/>
                <w:sz w:val="24"/>
              </w:rPr>
              <m:t>+80 000</m:t>
            </m:r>
          </m:num>
          <m:den>
            <m:r>
              <w:rPr>
                <w:rFonts w:ascii="Cambria Math" w:eastAsiaTheme="minorEastAsia" w:hAnsi="Cambria Math"/>
                <w:sz w:val="24"/>
              </w:rPr>
              <m:t>600</m:t>
            </m:r>
          </m:den>
        </m:f>
      </m:oMath>
      <w:r>
        <w:rPr>
          <w:rFonts w:eastAsiaTheme="minorEastAsia"/>
          <w:sz w:val="24"/>
        </w:rPr>
        <w:t xml:space="preserve"> </w:t>
      </w:r>
      <w:r w:rsidRPr="00A02AD6">
        <w:rPr>
          <w:rFonts w:eastAsiaTheme="minorEastAsia"/>
        </w:rPr>
        <w:t>et</w:t>
      </w:r>
      <w:r>
        <w:rPr>
          <w:rFonts w:eastAsiaTheme="minorEastAsia"/>
          <w:sz w:val="24"/>
        </w:rPr>
        <w:t xml:space="preserve"> </w:t>
      </w:r>
      <m:oMath>
        <m:r>
          <w:rPr>
            <w:rFonts w:ascii="Cambria Math" w:eastAsiaTheme="minorEastAsia" w:hAnsi="Cambria Math"/>
            <w:sz w:val="24"/>
          </w:rPr>
          <m:t>y=</m:t>
        </m:r>
        <m:f>
          <m:fPr>
            <m:ctrlPr>
              <w:rPr>
                <w:rFonts w:ascii="Cambria Math" w:eastAsiaTheme="minorEastAsia" w:hAnsi="Cambria Math"/>
                <w:i/>
                <w:sz w:val="24"/>
              </w:rPr>
            </m:ctrlPr>
          </m:fPr>
          <m:num>
            <m:sSup>
              <m:sSupPr>
                <m:ctrlPr>
                  <w:rPr>
                    <w:rFonts w:ascii="Cambria Math" w:eastAsiaTheme="minorEastAsia" w:hAnsi="Cambria Math"/>
                    <w:i/>
                    <w:sz w:val="24"/>
                  </w:rPr>
                </m:ctrlPr>
              </m:sSup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1</m:t>
                    </m:r>
                  </m:sub>
                </m:sSub>
              </m:e>
              <m:sup>
                <m:r>
                  <w:rPr>
                    <w:rFonts w:ascii="Cambria Math" w:eastAsiaTheme="minorEastAsia" w:hAnsi="Cambria Math"/>
                    <w:sz w:val="24"/>
                  </w:rPr>
                  <m:t>2</m:t>
                </m:r>
              </m:sup>
            </m:sSup>
            <m:r>
              <w:rPr>
                <w:rFonts w:ascii="Cambria Math" w:eastAsiaTheme="minorEastAsia" w:hAnsi="Cambria Math"/>
                <w:sz w:val="24"/>
              </w:rPr>
              <m:t>-</m:t>
            </m:r>
            <m:sSup>
              <m:sSupPr>
                <m:ctrlPr>
                  <w:rPr>
                    <w:rFonts w:ascii="Cambria Math" w:eastAsiaTheme="minorEastAsia" w:hAnsi="Cambria Math"/>
                    <w:i/>
                    <w:sz w:val="24"/>
                  </w:rPr>
                </m:ctrlPr>
              </m:sSupPr>
              <m:e>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2</m:t>
                    </m:r>
                  </m:sub>
                </m:sSub>
              </m:e>
              <m:sup>
                <m:r>
                  <w:rPr>
                    <w:rFonts w:ascii="Cambria Math" w:eastAsiaTheme="minorEastAsia" w:hAnsi="Cambria Math"/>
                    <w:sz w:val="24"/>
                  </w:rPr>
                  <m:t>2</m:t>
                </m:r>
              </m:sup>
            </m:sSup>
            <m:r>
              <w:rPr>
                <w:rFonts w:ascii="Cambria Math" w:eastAsiaTheme="minorEastAsia" w:hAnsi="Cambria Math"/>
                <w:sz w:val="24"/>
              </w:rPr>
              <m:t>+40 000</m:t>
            </m:r>
          </m:num>
          <m:den>
            <m:r>
              <w:rPr>
                <w:rFonts w:ascii="Cambria Math" w:eastAsiaTheme="minorEastAsia" w:hAnsi="Cambria Math"/>
                <w:sz w:val="24"/>
              </w:rPr>
              <m:t>400</m:t>
            </m:r>
          </m:den>
        </m:f>
      </m:oMath>
    </w:p>
    <w:p w14:paraId="4C7D9012" w14:textId="7FBFD972" w:rsidR="003939C9" w:rsidRPr="003939C9" w:rsidRDefault="003939C9" w:rsidP="00B7202B">
      <w:pPr>
        <w:rPr>
          <w:rFonts w:eastAsiaTheme="minorEastAsia"/>
        </w:rPr>
      </w:pPr>
      <w:r w:rsidRPr="003939C9">
        <w:rPr>
          <w:rFonts w:eastAsiaTheme="minorEastAsia"/>
        </w:rPr>
        <w:t xml:space="preserve">Toutes les </w:t>
      </w:r>
      <w:r>
        <w:rPr>
          <w:rFonts w:eastAsiaTheme="minorEastAsia"/>
        </w:rPr>
        <w:t xml:space="preserve">valeurs dans, et calculées avec, cette formule sont en </w:t>
      </w:r>
      <w:r w:rsidR="00C40657">
        <w:rPr>
          <w:rFonts w:eastAsiaTheme="minorEastAsia"/>
        </w:rPr>
        <w:t>centim</w:t>
      </w:r>
      <w:r>
        <w:rPr>
          <w:rFonts w:eastAsiaTheme="minorEastAsia"/>
        </w:rPr>
        <w:t>ètre.</w:t>
      </w:r>
    </w:p>
    <w:p w14:paraId="4B47953D" w14:textId="04A60677" w:rsidR="00CC31B9" w:rsidRPr="00A02AD6" w:rsidRDefault="00CC31B9" w:rsidP="00CC31B9">
      <w:r>
        <w:t xml:space="preserve">Pour tester vos formule visuellement vous pouvez utilise cette application web </w:t>
      </w:r>
      <w:hyperlink r:id="rId23" w:history="1">
        <w:r w:rsidRPr="00CC31B9">
          <w:rPr>
            <w:rStyle w:val="Lienhypertexte"/>
            <w:rFonts w:ascii="Eras Medium ITC" w:hAnsi="Eras Medium ITC"/>
          </w:rPr>
          <w:t>ici</w:t>
        </w:r>
      </w:hyperlink>
      <w:r>
        <w:t xml:space="preserve"> avec le fichier geogebra.ggb dans </w:t>
      </w:r>
      <w:r w:rsidR="005D37A5">
        <w:t xml:space="preserve">le dossier </w:t>
      </w:r>
      <w:r w:rsidR="005D37A5">
        <w:rPr>
          <w:i/>
        </w:rPr>
        <w:t>Ressources</w:t>
      </w:r>
      <w:r>
        <w:t>.</w:t>
      </w:r>
    </w:p>
    <w:p w14:paraId="7E7A1552" w14:textId="7875768D" w:rsidR="00325741" w:rsidRDefault="007539B4" w:rsidP="00894278">
      <w:pPr>
        <w:pStyle w:val="Titre4"/>
      </w:pPr>
      <w:r>
        <w:t>Communication</w:t>
      </w:r>
      <w:r w:rsidR="00325741">
        <w:t xml:space="preserve"> entre les balises</w:t>
      </w:r>
    </w:p>
    <w:p w14:paraId="3A503EA3" w14:textId="6F574CF4" w:rsidR="00894278" w:rsidRDefault="007E7966" w:rsidP="00894278">
      <w:r>
        <w:t>Pour simplifier les explications, les balises fixes seront appelées BF1-3, et la balise mobile BM</w:t>
      </w:r>
    </w:p>
    <w:p w14:paraId="42C4E32D" w14:textId="1BF7BC1C" w:rsidR="007539B4" w:rsidRDefault="007C222E" w:rsidP="00894278">
      <w:r>
        <w:rPr>
          <w:noProof/>
        </w:rPr>
        <w:pict w14:anchorId="7E67A234">
          <v:shape id="_x0000_s1028" type="#_x0000_t75" style="position:absolute;left:0;text-align:left;margin-left:0;margin-top:89.15pt;width:181.2pt;height:87.3pt;z-index:251658256;mso-position-horizontal-relative:text;mso-position-vertical-relative:text;mso-width-relative:page;mso-height-relative:page">
            <v:imagedata r:id="rId24" o:title="Diapositive3"/>
            <w10:wrap type="square"/>
          </v:shape>
        </w:pict>
      </w:r>
      <w:r>
        <w:rPr>
          <w:noProof/>
        </w:rPr>
        <w:pict w14:anchorId="74B916AE">
          <v:shape id="_x0000_s1026" type="#_x0000_t75" style="position:absolute;left:0;text-align:left;margin-left:.9pt;margin-top:2.45pt;width:179.45pt;height:87.4pt;z-index:251658254;mso-position-horizontal-relative:text;mso-position-vertical-relative:text;mso-width-relative:page;mso-height-relative:page">
            <v:imagedata r:id="rId25" o:title="Diapositive1" croptop="12035f" cropbottom="11585f" cropleft="6319f" cropright="10730f"/>
            <w10:wrap type="square"/>
          </v:shape>
        </w:pict>
      </w:r>
    </w:p>
    <w:p w14:paraId="44DC3863" w14:textId="2BB55FD3" w:rsidR="007539B4" w:rsidRPr="00894278" w:rsidRDefault="007539B4" w:rsidP="00894278"/>
    <w:p w14:paraId="24F83D4F" w14:textId="20EA4556" w:rsidR="004A07C4" w:rsidRDefault="007C222E" w:rsidP="007539B4">
      <w:pPr>
        <w:ind w:left="3828" w:right="1903"/>
      </w:pPr>
      <w:r>
        <w:rPr>
          <w:noProof/>
        </w:rPr>
        <w:pict w14:anchorId="4CB3B5A0">
          <v:shape id="_x0000_s1031" type="#_x0000_t75" style="position:absolute;left:0;text-align:left;margin-left:360.2pt;margin-top:177.1pt;width:159.7pt;height:77pt;z-index:251658259;mso-position-horizontal-relative:text;mso-position-vertical-relative:text;mso-width-relative:page;mso-height-relative:page">
            <v:imagedata r:id="rId26" o:title="Diapositive6"/>
            <w10:wrap type="square"/>
          </v:shape>
        </w:pict>
      </w:r>
      <w:r>
        <w:rPr>
          <w:noProof/>
        </w:rPr>
        <w:pict w14:anchorId="34DAA664">
          <v:shape id="_x0000_s1027" type="#_x0000_t75" style="position:absolute;left:0;text-align:left;margin-left:359.2pt;margin-top:9pt;width:161.8pt;height:77.7pt;z-index:251658255;mso-position-horizontal-relative:text;mso-position-vertical-relative:text;mso-width-relative:page;mso-height-relative:page">
            <v:imagedata r:id="rId27" o:title="Diapositive2"/>
            <w10:wrap type="square"/>
          </v:shape>
        </w:pict>
      </w:r>
      <w:r>
        <w:rPr>
          <w:noProof/>
        </w:rPr>
        <w:pict w14:anchorId="3C15E6CE">
          <v:shape id="_x0000_s1029" type="#_x0000_t75" style="position:absolute;left:0;text-align:left;margin-left:360.05pt;margin-top:89.7pt;width:160.05pt;height:76.65pt;z-index:251658257;mso-position-horizontal-relative:text;mso-position-vertical-relative:text;mso-width-relative:page;mso-height-relative:page">
            <v:imagedata r:id="rId28" o:title="Diapositive4"/>
            <w10:wrap type="square"/>
          </v:shape>
        </w:pict>
      </w:r>
      <w:r w:rsidR="007E7966">
        <w:t xml:space="preserve">BF </w:t>
      </w:r>
      <w:r w:rsidR="004C307B">
        <w:t xml:space="preserve">1 Envoie  son </w:t>
      </w:r>
      <w:r w:rsidR="007E7966">
        <w:t>message en HF et US pour que BM</w:t>
      </w:r>
      <w:r w:rsidR="004C307B">
        <w:t xml:space="preserve"> puisse mesurer la 1° distance.</w:t>
      </w:r>
      <w:r w:rsidR="007E7966" w:rsidRPr="007E7966">
        <w:t xml:space="preserve"> </w:t>
      </w:r>
      <w:r w:rsidR="007E7966">
        <w:t>(1°à gauche)</w:t>
      </w:r>
    </w:p>
    <w:p w14:paraId="572335D6" w14:textId="60D6DD71" w:rsidR="004C307B" w:rsidRDefault="007E7966" w:rsidP="007539B4">
      <w:pPr>
        <w:ind w:left="3828" w:right="1903"/>
      </w:pPr>
      <w:r>
        <w:t>BF1 envoie un top à BF2</w:t>
      </w:r>
      <w:r w:rsidR="007539B4">
        <w:t xml:space="preserve">. </w:t>
      </w:r>
      <w:r>
        <w:t>(1°à droite)</w:t>
      </w:r>
    </w:p>
    <w:p w14:paraId="45791873" w14:textId="77777777" w:rsidR="007539B4" w:rsidRDefault="007539B4" w:rsidP="007539B4">
      <w:pPr>
        <w:ind w:left="3828" w:right="1903"/>
      </w:pPr>
    </w:p>
    <w:p w14:paraId="0E1AAFF7" w14:textId="4E22F995" w:rsidR="007539B4" w:rsidRDefault="007539B4" w:rsidP="007539B4">
      <w:pPr>
        <w:ind w:left="3828" w:right="1903"/>
      </w:pPr>
      <w:r>
        <w:t>À la réception du top BF 2 envoie  son message en HF et US pour que BM puisse mesurer la 2° distance.</w:t>
      </w:r>
      <w:r w:rsidRPr="007E7966">
        <w:t xml:space="preserve"> </w:t>
      </w:r>
      <w:r>
        <w:t>(2°à gauche)</w:t>
      </w:r>
    </w:p>
    <w:p w14:paraId="32C29875" w14:textId="54BE0558" w:rsidR="007539B4" w:rsidRDefault="007C222E" w:rsidP="007539B4">
      <w:pPr>
        <w:ind w:left="3828" w:right="1903"/>
      </w:pPr>
      <w:r>
        <w:rPr>
          <w:noProof/>
        </w:rPr>
        <w:pict w14:anchorId="40F965F6">
          <v:shape id="_x0000_s1030" type="#_x0000_t75" style="position:absolute;left:0;text-align:left;margin-left:-.5pt;margin-top:16.25pt;width:182.25pt;height:87.55pt;z-index:251658258;mso-position-horizontal-relative:text;mso-position-vertical-relative:text;mso-width-relative:page;mso-height-relative:page">
            <v:imagedata r:id="rId29" o:title="Diapositive5"/>
            <w10:wrap type="square"/>
          </v:shape>
        </w:pict>
      </w:r>
      <w:r w:rsidR="007539B4">
        <w:t>BF2 envoie un top à BF3. (2°à droite)</w:t>
      </w:r>
    </w:p>
    <w:p w14:paraId="203F0D01" w14:textId="45A2C556" w:rsidR="007539B4" w:rsidRDefault="007539B4" w:rsidP="007539B4">
      <w:pPr>
        <w:ind w:left="3828" w:right="1903"/>
      </w:pPr>
    </w:p>
    <w:p w14:paraId="6024C804" w14:textId="478CF1B5" w:rsidR="007539B4" w:rsidRDefault="007539B4" w:rsidP="007539B4">
      <w:pPr>
        <w:ind w:left="3828" w:right="1903"/>
      </w:pPr>
      <w:r>
        <w:t>À la réception du top BF 3 envoie  son message en HF et US pour que BM puisse mesurer la 3° distance.</w:t>
      </w:r>
      <w:r w:rsidRPr="007E7966">
        <w:t xml:space="preserve"> </w:t>
      </w:r>
      <w:r>
        <w:t>(3°à gauche)</w:t>
      </w:r>
    </w:p>
    <w:p w14:paraId="51144C34" w14:textId="77777777" w:rsidR="007539B4" w:rsidRDefault="007539B4" w:rsidP="007539B4">
      <w:pPr>
        <w:ind w:left="3828" w:right="1903"/>
      </w:pPr>
      <w:r>
        <w:t>BF3 envoie un top à BF1. (3°à droite) Cela boucle jusqu’à l’arrêt des balises.</w:t>
      </w:r>
    </w:p>
    <w:p w14:paraId="5E78D029" w14:textId="77777777" w:rsidR="007539B4" w:rsidRDefault="007539B4" w:rsidP="007539B4">
      <w:pPr>
        <w:ind w:left="3828" w:right="1903"/>
      </w:pPr>
    </w:p>
    <w:p w14:paraId="39BE0A5E" w14:textId="4E714246" w:rsidR="007539B4" w:rsidRDefault="007539B4" w:rsidP="007539B4">
      <w:r>
        <w:t>Nous avons fait une animation pour visualiser les communications : dans le dossier "</w:t>
      </w:r>
      <w:r w:rsidRPr="007539B4">
        <w:t>Fichiers supports</w:t>
      </w:r>
      <w:r>
        <w:t>".</w:t>
      </w:r>
    </w:p>
    <w:p w14:paraId="408B1C50" w14:textId="12BC5796" w:rsidR="007E7966" w:rsidRDefault="007E7966" w:rsidP="007539B4">
      <w:r>
        <w:br w:type="page"/>
      </w:r>
    </w:p>
    <w:p w14:paraId="09203C5B" w14:textId="7DB31631" w:rsidR="009562B3" w:rsidRDefault="00BF4D9B" w:rsidP="009562B3">
      <w:pPr>
        <w:pStyle w:val="Titre3"/>
      </w:pPr>
      <w:bookmarkStart w:id="47" w:name="_Toc443408671"/>
      <w:r>
        <w:lastRenderedPageBreak/>
        <w:t>Principes généraux des balises f</w:t>
      </w:r>
      <w:r w:rsidR="00894278">
        <w:t>ixe</w:t>
      </w:r>
      <w:r>
        <w:t>s</w:t>
      </w:r>
      <w:bookmarkEnd w:id="47"/>
    </w:p>
    <w:p w14:paraId="79953015" w14:textId="7A433388" w:rsidR="008D7DF0" w:rsidRDefault="008D7DF0" w:rsidP="009562B3">
      <w:r>
        <w:rPr>
          <w:noProof/>
          <w:lang w:eastAsia="fr-FR"/>
        </w:rPr>
        <w:drawing>
          <wp:inline distT="0" distB="0" distL="0" distR="0" wp14:anchorId="7A62F771" wp14:editId="21129149">
            <wp:extent cx="5744249" cy="4038600"/>
            <wp:effectExtent l="0" t="0" r="889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Bruno\AppData\Local\Microsoft\Windows\INetCache\Content.Word\ECricuitComplet.bmp"/>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44249" cy="4038600"/>
                    </a:xfrm>
                    <a:prstGeom prst="rect">
                      <a:avLst/>
                    </a:prstGeom>
                    <a:noFill/>
                    <a:ln>
                      <a:noFill/>
                    </a:ln>
                  </pic:spPr>
                </pic:pic>
              </a:graphicData>
            </a:graphic>
          </wp:inline>
        </w:drawing>
      </w:r>
    </w:p>
    <w:p w14:paraId="06490EBD" w14:textId="6AB80300" w:rsidR="008D7DF0" w:rsidRDefault="00A97343" w:rsidP="009562B3">
      <w:r w:rsidRPr="00C571F1">
        <w:rPr>
          <w:noProof/>
          <w:lang w:eastAsia="fr-FR"/>
        </w:rPr>
        <mc:AlternateContent>
          <mc:Choice Requires="wpg">
            <w:drawing>
              <wp:anchor distT="0" distB="0" distL="114300" distR="114300" simplePos="0" relativeHeight="251658260" behindDoc="1" locked="0" layoutInCell="1" allowOverlap="1" wp14:anchorId="52867C46" wp14:editId="701E0595">
                <wp:simplePos x="0" y="0"/>
                <wp:positionH relativeFrom="page">
                  <wp:posOffset>335915</wp:posOffset>
                </wp:positionH>
                <wp:positionV relativeFrom="paragraph">
                  <wp:posOffset>1338580</wp:posOffset>
                </wp:positionV>
                <wp:extent cx="1885950" cy="3490595"/>
                <wp:effectExtent l="0" t="0" r="19050" b="14605"/>
                <wp:wrapSquare wrapText="bothSides"/>
                <wp:docPr id="53" name="Groupe 5"/>
                <wp:cNvGraphicFramePr/>
                <a:graphic xmlns:a="http://schemas.openxmlformats.org/drawingml/2006/main">
                  <a:graphicData uri="http://schemas.microsoft.com/office/word/2010/wordprocessingGroup">
                    <wpg:wgp>
                      <wpg:cNvGrpSpPr/>
                      <wpg:grpSpPr>
                        <a:xfrm>
                          <a:off x="0" y="0"/>
                          <a:ext cx="1885950" cy="3490595"/>
                          <a:chOff x="0" y="0"/>
                          <a:chExt cx="1857382" cy="3145303"/>
                        </a:xfrm>
                      </wpg:grpSpPr>
                      <wpg:grpSp>
                        <wpg:cNvPr id="54" name="Groupe 54"/>
                        <wpg:cNvGrpSpPr/>
                        <wpg:grpSpPr>
                          <a:xfrm>
                            <a:off x="0" y="0"/>
                            <a:ext cx="1857382" cy="2144531"/>
                            <a:chOff x="0" y="0"/>
                            <a:chExt cx="1857382" cy="2144531"/>
                          </a:xfrm>
                        </wpg:grpSpPr>
                        <wpg:grpSp>
                          <wpg:cNvPr id="55" name="Groupe 55"/>
                          <wpg:cNvGrpSpPr/>
                          <wpg:grpSpPr>
                            <a:xfrm>
                              <a:off x="0" y="0"/>
                              <a:ext cx="1857382" cy="2144531"/>
                              <a:chOff x="0" y="0"/>
                              <a:chExt cx="1857382" cy="2144531"/>
                            </a:xfrm>
                          </wpg:grpSpPr>
                          <wps:wsp>
                            <wps:cNvPr id="56" name="Rogner un rectangle avec un coin du même côté 56"/>
                            <wps:cNvSpPr/>
                            <wps:spPr>
                              <a:xfrm>
                                <a:off x="180978" y="454493"/>
                                <a:ext cx="1495425" cy="390525"/>
                              </a:xfrm>
                              <a:prstGeom prst="snip2SameRect">
                                <a:avLst>
                                  <a:gd name="adj1" fmla="val 50000"/>
                                  <a:gd name="adj2" fmla="val 0"/>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256DB" w14:textId="77777777" w:rsidR="003149C4" w:rsidRPr="00C571F1" w:rsidRDefault="003149C4" w:rsidP="00C571F1">
                                  <w:pPr>
                                    <w:pStyle w:val="NormalWeb"/>
                                    <w:spacing w:before="0" w:beforeAutospacing="0" w:after="0" w:afterAutospacing="0"/>
                                    <w:jc w:val="center"/>
                                    <w:textAlignment w:val="baseline"/>
                                    <w:rPr>
                                      <w:color w:val="000000" w:themeColor="text2"/>
                                      <w:sz w:val="28"/>
                                      <w:szCs w:val="28"/>
                                    </w:rPr>
                                  </w:pPr>
                                  <w:r w:rsidRPr="00C571F1">
                                    <w:rPr>
                                      <w:rFonts w:asciiTheme="minorHAnsi" w:hAnsi="Eras Medium ITC" w:cstheme="minorBidi"/>
                                      <w:color w:val="000000" w:themeColor="text2"/>
                                      <w:kern w:val="24"/>
                                      <w:sz w:val="28"/>
                                      <w:szCs w:val="28"/>
                                    </w:rPr>
                                    <w:t>Boucle</w:t>
                                  </w:r>
                                </w:p>
                              </w:txbxContent>
                            </wps:txbx>
                            <wps:bodyPr rtlCol="0" anchor="ctr"/>
                          </wps:wsp>
                          <wps:wsp>
                            <wps:cNvPr id="57" name="Organigramme : Procédé prédéfini 57"/>
                            <wps:cNvSpPr/>
                            <wps:spPr>
                              <a:xfrm>
                                <a:off x="2" y="0"/>
                                <a:ext cx="1857380" cy="270812"/>
                              </a:xfrm>
                              <a:prstGeom prst="flowChartPredefined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562C79" w14:textId="77777777" w:rsidR="003149C4" w:rsidRPr="00C571F1" w:rsidRDefault="003149C4" w:rsidP="00C571F1">
                                  <w:pPr>
                                    <w:pStyle w:val="NormalWeb"/>
                                    <w:spacing w:before="0" w:beforeAutospacing="0" w:after="0" w:afterAutospacing="0"/>
                                    <w:jc w:val="center"/>
                                    <w:textAlignment w:val="baseline"/>
                                    <w:rPr>
                                      <w:color w:val="000000" w:themeColor="text2"/>
                                    </w:rPr>
                                  </w:pPr>
                                  <w:r w:rsidRPr="00C571F1">
                                    <w:rPr>
                                      <w:rFonts w:asciiTheme="minorHAnsi" w:hAnsi="Eras Medium ITC" w:cstheme="minorBidi"/>
                                      <w:color w:val="000000" w:themeColor="text2"/>
                                      <w:kern w:val="24"/>
                                      <w:sz w:val="28"/>
                                      <w:szCs w:val="28"/>
                                    </w:rPr>
                                    <w:t>Choisir idBalise</w:t>
                                  </w:r>
                                </w:p>
                              </w:txbxContent>
                            </wps:txbx>
                            <wps:bodyPr rtlCol="0" anchor="ctr"/>
                          </wps:wsp>
                          <wps:wsp>
                            <wps:cNvPr id="58" name="Organigramme : Procédé prédéfini 58"/>
                            <wps:cNvSpPr/>
                            <wps:spPr>
                              <a:xfrm>
                                <a:off x="0" y="1028699"/>
                                <a:ext cx="1857380" cy="249057"/>
                              </a:xfrm>
                              <a:prstGeom prst="flowChartPredefined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B9146F" w14:textId="77777777" w:rsidR="003149C4" w:rsidRPr="00C571F1" w:rsidRDefault="003149C4" w:rsidP="00C571F1">
                                  <w:pPr>
                                    <w:pStyle w:val="NormalWeb"/>
                                    <w:spacing w:before="0" w:beforeAutospacing="0" w:after="0" w:afterAutospacing="0"/>
                                    <w:jc w:val="center"/>
                                    <w:textAlignment w:val="baseline"/>
                                    <w:rPr>
                                      <w:color w:val="000000" w:themeColor="text2"/>
                                    </w:rPr>
                                  </w:pPr>
                                  <w:r w:rsidRPr="00C571F1">
                                    <w:rPr>
                                      <w:rFonts w:asciiTheme="minorHAnsi" w:hAnsi="Eras Medium ITC" w:cstheme="minorBidi"/>
                                      <w:color w:val="000000" w:themeColor="text2"/>
                                      <w:kern w:val="24"/>
                                      <w:sz w:val="28"/>
                                      <w:szCs w:val="28"/>
                                    </w:rPr>
                                    <w:t>AttendreLeTop</w:t>
                                  </w:r>
                                </w:p>
                              </w:txbxContent>
                            </wps:txbx>
                            <wps:bodyPr rtlCol="0" anchor="ctr"/>
                          </wps:wsp>
                          <wps:wsp>
                            <wps:cNvPr id="59" name="Organigramme : Procédé prédéfini 59"/>
                            <wps:cNvSpPr/>
                            <wps:spPr>
                              <a:xfrm>
                                <a:off x="0" y="1461437"/>
                                <a:ext cx="1857382" cy="254469"/>
                              </a:xfrm>
                              <a:prstGeom prst="flowChartPredefined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A82CD" w14:textId="77777777" w:rsidR="003149C4" w:rsidRPr="00C571F1" w:rsidRDefault="003149C4" w:rsidP="00C571F1">
                                  <w:pPr>
                                    <w:pStyle w:val="NormalWeb"/>
                                    <w:spacing w:before="0" w:beforeAutospacing="0" w:after="0" w:afterAutospacing="0"/>
                                    <w:jc w:val="center"/>
                                    <w:textAlignment w:val="baseline"/>
                                    <w:rPr>
                                      <w:color w:val="000000" w:themeColor="text2"/>
                                    </w:rPr>
                                  </w:pPr>
                                  <w:r w:rsidRPr="00C571F1">
                                    <w:rPr>
                                      <w:rFonts w:asciiTheme="minorHAnsi" w:hAnsi="Eras Medium ITC" w:cstheme="minorBidi"/>
                                      <w:color w:val="000000" w:themeColor="text2"/>
                                      <w:kern w:val="24"/>
                                      <w:sz w:val="28"/>
                                      <w:szCs w:val="28"/>
                                    </w:rPr>
                                    <w:t>EnvoyerHF</w:t>
                                  </w:r>
                                </w:p>
                              </w:txbxContent>
                            </wps:txbx>
                            <wps:bodyPr rtlCol="0" anchor="ctr"/>
                          </wps:wsp>
                          <wps:wsp>
                            <wps:cNvPr id="60" name="Organigramme : Procédé prédéfini 60"/>
                            <wps:cNvSpPr/>
                            <wps:spPr>
                              <a:xfrm>
                                <a:off x="0" y="1883242"/>
                                <a:ext cx="1857382" cy="261289"/>
                              </a:xfrm>
                              <a:prstGeom prst="flowChartPredefined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BC1574" w14:textId="77777777" w:rsidR="003149C4" w:rsidRPr="00C571F1" w:rsidRDefault="003149C4" w:rsidP="00C571F1">
                                  <w:pPr>
                                    <w:pStyle w:val="NormalWeb"/>
                                    <w:spacing w:before="0" w:beforeAutospacing="0" w:after="0" w:afterAutospacing="0"/>
                                    <w:jc w:val="center"/>
                                    <w:textAlignment w:val="baseline"/>
                                    <w:rPr>
                                      <w:color w:val="000000" w:themeColor="text2"/>
                                    </w:rPr>
                                  </w:pPr>
                                  <w:r w:rsidRPr="00C571F1">
                                    <w:rPr>
                                      <w:rFonts w:asciiTheme="minorHAnsi" w:hAnsi="Eras Medium ITC" w:cstheme="minorBidi"/>
                                      <w:color w:val="000000" w:themeColor="text2"/>
                                      <w:kern w:val="24"/>
                                      <w:sz w:val="28"/>
                                      <w:szCs w:val="28"/>
                                    </w:rPr>
                                    <w:t>EnvoyerUS</w:t>
                                  </w:r>
                                </w:p>
                              </w:txbxContent>
                            </wps:txbx>
                            <wps:bodyPr rtlCol="0" anchor="ctr"/>
                          </wps:wsp>
                        </wpg:grpSp>
                        <wps:wsp>
                          <wps:cNvPr id="61" name="Connecteur droit avec flèche 61"/>
                          <wps:cNvCnPr>
                            <a:stCxn id="57" idx="2"/>
                            <a:endCxn id="56" idx="3"/>
                          </wps:cNvCnPr>
                          <wps:spPr>
                            <a:xfrm flipH="1">
                              <a:off x="928691" y="270812"/>
                              <a:ext cx="2" cy="18368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Connecteur droit avec flèche 62"/>
                          <wps:cNvCnPr>
                            <a:stCxn id="56" idx="1"/>
                            <a:endCxn id="58" idx="0"/>
                          </wps:cNvCnPr>
                          <wps:spPr>
                            <a:xfrm>
                              <a:off x="928691" y="845018"/>
                              <a:ext cx="0" cy="18368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Connecteur droit avec flèche 63"/>
                          <wps:cNvCnPr>
                            <a:stCxn id="58" idx="2"/>
                            <a:endCxn id="59" idx="0"/>
                          </wps:cNvCnPr>
                          <wps:spPr>
                            <a:xfrm>
                              <a:off x="928691" y="1277756"/>
                              <a:ext cx="1" cy="18368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Connecteur droit avec flèche 64"/>
                          <wps:cNvCnPr>
                            <a:stCxn id="59" idx="2"/>
                            <a:endCxn id="60" idx="0"/>
                          </wps:cNvCnPr>
                          <wps:spPr>
                            <a:xfrm>
                              <a:off x="928691" y="1715905"/>
                              <a:ext cx="0" cy="1673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5" name="Organigramme : Procédé prédéfini 65"/>
                        <wps:cNvSpPr/>
                        <wps:spPr>
                          <a:xfrm>
                            <a:off x="0" y="2326153"/>
                            <a:ext cx="1857382" cy="261289"/>
                          </a:xfrm>
                          <a:prstGeom prst="flowChartPredefined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FC8C0" w14:textId="77777777" w:rsidR="003149C4" w:rsidRPr="00C571F1" w:rsidRDefault="003149C4" w:rsidP="00C571F1">
                              <w:pPr>
                                <w:pStyle w:val="NormalWeb"/>
                                <w:spacing w:before="0" w:beforeAutospacing="0" w:after="0" w:afterAutospacing="0"/>
                                <w:jc w:val="center"/>
                                <w:textAlignment w:val="baseline"/>
                                <w:rPr>
                                  <w:color w:val="000000" w:themeColor="text2"/>
                                </w:rPr>
                              </w:pPr>
                              <w:r w:rsidRPr="00C571F1">
                                <w:rPr>
                                  <w:rFonts w:asciiTheme="minorHAnsi" w:hAnsi="Eras Medium ITC" w:cstheme="minorBidi"/>
                                  <w:color w:val="000000" w:themeColor="text2"/>
                                  <w:kern w:val="24"/>
                                  <w:sz w:val="28"/>
                                  <w:szCs w:val="28"/>
                                </w:rPr>
                                <w:t>EnvoyerLeTop</w:t>
                              </w:r>
                            </w:p>
                          </w:txbxContent>
                        </wps:txbx>
                        <wps:bodyPr rtlCol="0" anchor="ctr"/>
                      </wps:wsp>
                      <wps:wsp>
                        <wps:cNvPr id="66" name="Connecteur droit avec flèche 66"/>
                        <wps:cNvCnPr>
                          <a:endCxn id="65" idx="0"/>
                        </wps:cNvCnPr>
                        <wps:spPr>
                          <a:xfrm>
                            <a:off x="928691" y="2158817"/>
                            <a:ext cx="0" cy="1673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Rogner un rectangle avec un coin du même côté 67"/>
                        <wps:cNvSpPr/>
                        <wps:spPr>
                          <a:xfrm rot="10800000">
                            <a:off x="180978" y="2754778"/>
                            <a:ext cx="1495425" cy="390525"/>
                          </a:xfrm>
                          <a:prstGeom prst="snip2SameRect">
                            <a:avLst>
                              <a:gd name="adj1" fmla="val 50000"/>
                              <a:gd name="adj2" fmla="val 0"/>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Connecteur droit avec flèche 68"/>
                        <wps:cNvCnPr/>
                        <wps:spPr>
                          <a:xfrm>
                            <a:off x="925830" y="2587442"/>
                            <a:ext cx="0" cy="167336"/>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2867C46" id="Groupe 5" o:spid="_x0000_s1045" style="position:absolute;left:0;text-align:left;margin-left:26.45pt;margin-top:105.4pt;width:148.5pt;height:274.85pt;z-index:-251658220;mso-position-horizontal-relative:page;mso-width-relative:margin;mso-height-relative:margin" coordsize="18573,31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">
                <v:group id="Groupe 54" o:spid="_x0000_s1046" style="position:absolute;width:18573;height:21445" coordsize="18573,214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group id="Groupe 55" o:spid="_x0000_s1047" style="position:absolute;width:18573;height:21445" coordsize="18573,214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Rogner un rectangle avec un coin du même côté 56" o:spid="_x0000_s1048" style="position:absolute;left:1809;top:4544;width:14955;height:3906;visibility:visible;mso-wrap-style:square;v-text-anchor:middle" coordsize="1495425,39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hCsQA&#10;AADbAAAADwAAAGRycy9kb3ducmV2LnhtbESPQWvCQBSE74L/YXmF3nTTFkWiq1RLqT2oGLXnR/aZ&#10;BLNvt9mtSf99tyB4HGbmG2a26EwtrtT4yrKCp2ECgji3uuJCwfHwPpiA8AFZY22ZFPySh8W835th&#10;qm3Le7pmoRARwj5FBWUILpXS5yUZ9EPriKN3to3BEGVTSN1gG+Gmls9JMpYGK44LJTpalZRfsh+j&#10;4EN+7d6Wrt2dN9sT+q5w9P3yqdTjQ/c6BRGoC/fwrb3WCkZj+P8Sf4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4QrEAAAA2wAAAA8AAAAAAAAAAAAAAAAAmAIAAGRycy9k&#10;b3ducmV2LnhtbFBLBQYAAAAABAAEAPUAAACJAwAAAAA=&#10;" adj="-11796480,,5400" path="m195263,l1300163,r195262,195263l1495425,390525r,l,390525r,l,195263,195263,xe" fillcolor="white [3212]" strokecolor="black [3215]" strokeweight=".85pt">
                      <v:stroke joinstyle="miter"/>
                      <v:formulas/>
                      <v:path arrowok="t" o:connecttype="custom" o:connectlocs="195263,0;1300163,0;1495425,195263;1495425,390525;1495425,390525;0,390525;0,390525;0,195263;195263,0" o:connectangles="0,0,0,0,0,0,0,0,0" textboxrect="0,0,1495425,390525"/>
                      <v:textbox>
                        <w:txbxContent>
                          <w:p w14:paraId="085256DB" w14:textId="77777777" w:rsidR="003149C4" w:rsidRPr="00C571F1" w:rsidRDefault="003149C4" w:rsidP="00C571F1">
                            <w:pPr>
                              <w:pStyle w:val="NormalWeb"/>
                              <w:spacing w:before="0" w:beforeAutospacing="0" w:after="0" w:afterAutospacing="0"/>
                              <w:jc w:val="center"/>
                              <w:textAlignment w:val="baseline"/>
                              <w:rPr>
                                <w:color w:val="000000" w:themeColor="text2"/>
                                <w:sz w:val="28"/>
                                <w:szCs w:val="28"/>
                              </w:rPr>
                            </w:pPr>
                            <w:r w:rsidRPr="00C571F1">
                              <w:rPr>
                                <w:rFonts w:asciiTheme="minorHAnsi" w:hAnsi="Eras Medium ITC" w:cstheme="minorBidi"/>
                                <w:color w:val="000000" w:themeColor="text2"/>
                                <w:kern w:val="24"/>
                                <w:sz w:val="28"/>
                                <w:szCs w:val="28"/>
                              </w:rPr>
                              <w:t>Boucle</w:t>
                            </w:r>
                          </w:p>
                        </w:txbxContent>
                      </v:textbox>
                    </v:shape>
                    <v:shapetype id="_x0000_t112" coordsize="21600,21600" o:spt="112" path="m,l,21600r21600,l21600,xem2610,nfl2610,21600em18990,nfl18990,21600e">
                      <v:stroke joinstyle="miter"/>
                      <v:path o:extrusionok="f" gradientshapeok="t" o:connecttype="rect" textboxrect="2610,0,18990,21600"/>
                    </v:shapetype>
                    <v:shape id="Organigramme : Procédé prédéfini 57" o:spid="_x0000_s1049" type="#_x0000_t112" style="position:absolute;width:18573;height:2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7d1sMA&#10;AADbAAAADwAAAGRycy9kb3ducmV2LnhtbESPT4vCMBTE78J+h/AW9qbpLmtbq1HEZUFv/gM9Pppn&#10;W2xeShO1fnsjCB6HmfkNM5l1phZXal1lWcH3IAJBnFtdcaFgv/vvpyCcR9ZYWyYFd3Iwm370Jphp&#10;e+MNXbe+EAHCLkMFpfdNJqXLSzLoBrYhDt7JtgZ9kG0hdYu3ADe1/ImiWBqsOCyU2NCipPy8vRgF&#10;8V+6iUbx/Pe4GtnkkNrqsFzflfr67OZjEJ46/w6/2kutYJjA80v4AX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7d1sMAAADbAAAADwAAAAAAAAAAAAAAAACYAgAAZHJzL2Rv&#10;d25yZXYueG1sUEsFBgAAAAAEAAQA9QAAAIgDAAAAAA==&#10;" fillcolor="white [3212]" strokecolor="black [3215]" strokeweight=".85pt">
                      <v:textbox>
                        <w:txbxContent>
                          <w:p w14:paraId="3A562C79" w14:textId="77777777" w:rsidR="003149C4" w:rsidRPr="00C571F1" w:rsidRDefault="003149C4" w:rsidP="00C571F1">
                            <w:pPr>
                              <w:pStyle w:val="NormalWeb"/>
                              <w:spacing w:before="0" w:beforeAutospacing="0" w:after="0" w:afterAutospacing="0"/>
                              <w:jc w:val="center"/>
                              <w:textAlignment w:val="baseline"/>
                              <w:rPr>
                                <w:color w:val="000000" w:themeColor="text2"/>
                              </w:rPr>
                            </w:pPr>
                            <w:r w:rsidRPr="00C571F1">
                              <w:rPr>
                                <w:rFonts w:asciiTheme="minorHAnsi" w:hAnsi="Eras Medium ITC" w:cstheme="minorBidi"/>
                                <w:color w:val="000000" w:themeColor="text2"/>
                                <w:kern w:val="24"/>
                                <w:sz w:val="28"/>
                                <w:szCs w:val="28"/>
                              </w:rPr>
                              <w:t>Choisir idBalise</w:t>
                            </w:r>
                          </w:p>
                        </w:txbxContent>
                      </v:textbox>
                    </v:shape>
                    <v:shape id="Organigramme : Procédé prédéfini 58" o:spid="_x0000_s1050" type="#_x0000_t112" style="position:absolute;top:10286;width:18573;height:24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JpMAA&#10;AADbAAAADwAAAGRycy9kb3ducmV2LnhtbERPTYvCMBC9C/sfwix403QXrW1tFFkR9Kbugh6HZmyL&#10;zaQ0Wa3/3hwEj4/3nS9704gbda62rOBrHIEgLqyuuVTw97sZJSCcR9bYWCYFD3KwXHwMcsy0vfOB&#10;bkdfihDCLkMFlfdtJqUrKjLoxrYlDtzFdgZ9gF0pdYf3EG4a+R1FsTRYc2iosKWfiorr8d8oiNfJ&#10;IUrj1eS8S+3slNj6tN0/lBp+9qs5CE+9f4tf7q1WMA1jw5fw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FJpMAAAADbAAAADwAAAAAAAAAAAAAAAACYAgAAZHJzL2Rvd25y&#10;ZXYueG1sUEsFBgAAAAAEAAQA9QAAAIUDAAAAAA==&#10;" fillcolor="white [3212]" strokecolor="black [3215]" strokeweight=".85pt">
                      <v:textbox>
                        <w:txbxContent>
                          <w:p w14:paraId="4FB9146F" w14:textId="77777777" w:rsidR="003149C4" w:rsidRPr="00C571F1" w:rsidRDefault="003149C4" w:rsidP="00C571F1">
                            <w:pPr>
                              <w:pStyle w:val="NormalWeb"/>
                              <w:spacing w:before="0" w:beforeAutospacing="0" w:after="0" w:afterAutospacing="0"/>
                              <w:jc w:val="center"/>
                              <w:textAlignment w:val="baseline"/>
                              <w:rPr>
                                <w:color w:val="000000" w:themeColor="text2"/>
                              </w:rPr>
                            </w:pPr>
                            <w:r w:rsidRPr="00C571F1">
                              <w:rPr>
                                <w:rFonts w:asciiTheme="minorHAnsi" w:hAnsi="Eras Medium ITC" w:cstheme="minorBidi"/>
                                <w:color w:val="000000" w:themeColor="text2"/>
                                <w:kern w:val="24"/>
                                <w:sz w:val="28"/>
                                <w:szCs w:val="28"/>
                              </w:rPr>
                              <w:t>AttendreLeTop</w:t>
                            </w:r>
                          </w:p>
                        </w:txbxContent>
                      </v:textbox>
                    </v:shape>
                    <v:shape id="Organigramme : Procédé prédéfini 59" o:spid="_x0000_s1051" type="#_x0000_t112" style="position:absolute;top:14614;width:18573;height:25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sP8MA&#10;AADbAAAADwAAAGRycy9kb3ducmV2LnhtbESPT4vCMBTE7wt+h/AEb2uqaLetRpEVQW/rH9Djo3m2&#10;xealNFmt394IC3scZuY3zHzZmVrcqXWVZQWjYQSCOLe64kLB6bj5TEA4j6yxtkwKnuRgueh9zDHT&#10;9sF7uh98IQKEXYYKSu+bTEqXl2TQDW1DHLyrbQ36INtC6hYfAW5qOY6iWBqsOCyU2NB3Sfnt8GsU&#10;xOtkH6XxanLZpfbrnNjqvP15KjXod6sZCE+d/w//tbdawTSF9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3sP8MAAADbAAAADwAAAAAAAAAAAAAAAACYAgAAZHJzL2Rv&#10;d25yZXYueG1sUEsFBgAAAAAEAAQA9QAAAIgDAAAAAA==&#10;" fillcolor="white [3212]" strokecolor="black [3215]" strokeweight=".85pt">
                      <v:textbox>
                        <w:txbxContent>
                          <w:p w14:paraId="7F8A82CD" w14:textId="77777777" w:rsidR="003149C4" w:rsidRPr="00C571F1" w:rsidRDefault="003149C4" w:rsidP="00C571F1">
                            <w:pPr>
                              <w:pStyle w:val="NormalWeb"/>
                              <w:spacing w:before="0" w:beforeAutospacing="0" w:after="0" w:afterAutospacing="0"/>
                              <w:jc w:val="center"/>
                              <w:textAlignment w:val="baseline"/>
                              <w:rPr>
                                <w:color w:val="000000" w:themeColor="text2"/>
                              </w:rPr>
                            </w:pPr>
                            <w:r w:rsidRPr="00C571F1">
                              <w:rPr>
                                <w:rFonts w:asciiTheme="minorHAnsi" w:hAnsi="Eras Medium ITC" w:cstheme="minorBidi"/>
                                <w:color w:val="000000" w:themeColor="text2"/>
                                <w:kern w:val="24"/>
                                <w:sz w:val="28"/>
                                <w:szCs w:val="28"/>
                              </w:rPr>
                              <w:t>EnvoyerHF</w:t>
                            </w:r>
                          </w:p>
                        </w:txbxContent>
                      </v:textbox>
                    </v:shape>
                    <v:shape id="Organigramme : Procédé prédéfini 60" o:spid="_x0000_s1052" type="#_x0000_t112" style="position:absolute;top:18832;width:18573;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PH8AA&#10;AADbAAAADwAAAGRycy9kb3ducmV2LnhtbERPTWvCQBC9F/wPywje6sYiaYyuIhZBb9UW9DhkxySY&#10;nQ3ZVeO/dw6FHh/ve7HqXaPu1IXas4HJOAFFXHhbc2ng92f7noEKEdli45kMPCnAajl4W2Bu/YMP&#10;dD/GUkkIhxwNVDG2udahqMhhGPuWWLiL7xxGgV2pbYcPCXeN/kiSVDusWRoqbGlTUXE93pyB9Cs7&#10;JLN0PT3vZ/7zlPn6tPt+GjMa9us5qEh9/Bf/uXdWfLJevsgP0M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8uPH8AAAADbAAAADwAAAAAAAAAAAAAAAACYAgAAZHJzL2Rvd25y&#10;ZXYueG1sUEsFBgAAAAAEAAQA9QAAAIUDAAAAAA==&#10;" fillcolor="white [3212]" strokecolor="black [3215]" strokeweight=".85pt">
                      <v:textbox>
                        <w:txbxContent>
                          <w:p w14:paraId="5CBC1574" w14:textId="77777777" w:rsidR="003149C4" w:rsidRPr="00C571F1" w:rsidRDefault="003149C4" w:rsidP="00C571F1">
                            <w:pPr>
                              <w:pStyle w:val="NormalWeb"/>
                              <w:spacing w:before="0" w:beforeAutospacing="0" w:after="0" w:afterAutospacing="0"/>
                              <w:jc w:val="center"/>
                              <w:textAlignment w:val="baseline"/>
                              <w:rPr>
                                <w:color w:val="000000" w:themeColor="text2"/>
                              </w:rPr>
                            </w:pPr>
                            <w:r w:rsidRPr="00C571F1">
                              <w:rPr>
                                <w:rFonts w:asciiTheme="minorHAnsi" w:hAnsi="Eras Medium ITC" w:cstheme="minorBidi"/>
                                <w:color w:val="000000" w:themeColor="text2"/>
                                <w:kern w:val="24"/>
                                <w:sz w:val="28"/>
                                <w:szCs w:val="28"/>
                              </w:rPr>
                              <w:t>EnvoyerUS</w:t>
                            </w:r>
                          </w:p>
                        </w:txbxContent>
                      </v:textbox>
                    </v:shape>
                  </v:group>
                  <v:shape id="Connecteur droit avec flèche 61" o:spid="_x0000_s1053" type="#_x0000_t32" style="position:absolute;left:9286;top:2708;width:0;height:18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4isQAAADbAAAADwAAAGRycy9kb3ducmV2LnhtbESPS4sCMRCE78L+h9AL3jTjExmNIrsq&#10;C3rxcfHWTNrJ7E46wyTq+O/NguCxqKqvqNmisaW4Ue0Lxwp63QQEceZ0wbmC03HdmYDwAVlj6ZgU&#10;PMjDYv7RmmGq3Z33dDuEXEQI+xQVmBCqVEqfGbLou64ijt7F1RZDlHUudY33CLel7CfJWFosOC4Y&#10;rOjLUPZ3uFoFw01+Hmzp11y+B6Ol3g03k1XVV6r92SynIAI14R1+tX+0gnEP/r/EH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GbiKxAAAANsAAAAPAAAAAAAAAAAA&#10;AAAAAKECAABkcnMvZG93bnJldi54bWxQSwUGAAAAAAQABAD5AAAAkgMAAAAA&#10;" strokecolor="black [3215]">
                    <v:stroke endarrow="block"/>
                  </v:shape>
                  <v:shape id="Connecteur droit avec flèche 62" o:spid="_x0000_s1054" type="#_x0000_t32" style="position:absolute;left:9286;top:8450;width:0;height:18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ysycAAAADbAAAADwAAAGRycy9kb3ducmV2LnhtbESPzarCMBSE94LvEI7gTlO78KcaRQRF&#10;d/eqG3eH5tgUm5PaRK1vfyNccDnMzDfMYtXaSjyp8aVjBaNhAoI4d7rkQsH5tB1MQfiArLFyTAre&#10;5GG17HYWmGn34l96HkMhIoR9hgpMCHUmpc8NWfRDVxNH7+oaiyHKppC6wVeE20qmSTKWFkuOCwZr&#10;2hjKb8eHVXBPd/WF7A/Sgal45LODmbwvSvV77XoOIlAbvuH/9l4rGKfw+RJ/gF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08rMnAAAAA2wAAAA8AAAAAAAAAAAAAAAAA&#10;oQIAAGRycy9kb3ducmV2LnhtbFBLBQYAAAAABAAEAPkAAACOAwAAAAA=&#10;" strokecolor="black [3215]">
                    <v:stroke endarrow="block"/>
                  </v:shape>
                  <v:shape id="Connecteur droit avec flèche 63" o:spid="_x0000_s1055" type="#_x0000_t32" style="position:absolute;left:9286;top:12777;width:0;height:18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AJUsIAAADbAAAADwAAAGRycy9kb3ducmV2LnhtbESPT2sCMRTE7wW/Q3iCt5pVwbZbo4jQ&#10;4t5a7cXbY/PcLG5e1k3cP9/eFASPw8z8hllteluJlhpfOlYwmyYgiHOnSy4U/B2/Xt9B+ICssXJM&#10;CgbysFmPXlaYatfxL7WHUIgIYZ+iAhNCnUrpc0MW/dTVxNE7u8ZiiLIppG6wi3BbyXmSLKXFkuOC&#10;wZp2hvLL4WYVXOff9YnsD1LGVNzyj8y8DSelJuN++wkiUB+e4Ud7rxUsF/D/Jf4A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AJUsIAAADbAAAADwAAAAAAAAAAAAAA&#10;AAChAgAAZHJzL2Rvd25yZXYueG1sUEsFBgAAAAAEAAQA+QAAAJADAAAAAA==&#10;" strokecolor="black [3215]">
                    <v:stroke endarrow="block"/>
                  </v:shape>
                  <v:shape id="Connecteur droit avec flèche 64" o:spid="_x0000_s1056" type="#_x0000_t32" style="position:absolute;left:9286;top:17159;width:0;height:16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RJsIAAADbAAAADwAAAGRycy9kb3ducmV2LnhtbESPT2sCMRTE7wW/Q3iCt5pVxLZbo4jQ&#10;4t5a7cXbY/PcLG5e1k3cP9/eFASPw8z8hllteluJlhpfOlYwmyYgiHOnSy4U/B2/Xt9B+ICssXJM&#10;CgbysFmPXlaYatfxL7WHUIgIYZ+iAhNCnUrpc0MW/dTVxNE7u8ZiiLIppG6wi3BbyXmSLKXFkuOC&#10;wZp2hvLL4WYVXOff9YnsD1LGVNzyj8y8DSelJuN++wkiUB+e4Ud7rxUsF/D/Jf4A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RJsIAAADbAAAADwAAAAAAAAAAAAAA&#10;AAChAgAAZHJzL2Rvd25yZXYueG1sUEsFBgAAAAAEAAQA+QAAAJADAAAAAA==&#10;" strokecolor="black [3215]">
                    <v:stroke endarrow="block"/>
                  </v:shape>
                </v:group>
                <v:shape id="Organigramme : Procédé prédéfini 65" o:spid="_x0000_s1057" type="#_x0000_t112" style="position:absolute;top:23261;width:18573;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wsh8IA&#10;AADbAAAADwAAAGRycy9kb3ducmV2LnhtbESPQYvCMBSE7wv+h/AEb2uqaK1do8iKoDetgnt8NG/b&#10;ss1LabJa/70RBI/DzDfDLFadqcWVWldZVjAaRiCIc6srLhScT9vPBITzyBpry6TgTg5Wy97HAlNt&#10;b3yka+YLEUrYpaig9L5JpXR5SQbd0DbEwfu1rUEfZFtI3eItlJtajqMolgYrDgslNvRdUv6X/RsF&#10;8SY5RvN4PfnZz+3sktjqsjvclRr0u/UXCE+df4df9E4HbgrP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CyHwgAAANsAAAAPAAAAAAAAAAAAAAAAAJgCAABkcnMvZG93&#10;bnJldi54bWxQSwUGAAAAAAQABAD1AAAAhwMAAAAA&#10;" fillcolor="white [3212]" strokecolor="black [3215]" strokeweight=".85pt">
                  <v:textbox>
                    <w:txbxContent>
                      <w:p w14:paraId="49AFC8C0" w14:textId="77777777" w:rsidR="003149C4" w:rsidRPr="00C571F1" w:rsidRDefault="003149C4" w:rsidP="00C571F1">
                        <w:pPr>
                          <w:pStyle w:val="NormalWeb"/>
                          <w:spacing w:before="0" w:beforeAutospacing="0" w:after="0" w:afterAutospacing="0"/>
                          <w:jc w:val="center"/>
                          <w:textAlignment w:val="baseline"/>
                          <w:rPr>
                            <w:color w:val="000000" w:themeColor="text2"/>
                          </w:rPr>
                        </w:pPr>
                        <w:r w:rsidRPr="00C571F1">
                          <w:rPr>
                            <w:rFonts w:asciiTheme="minorHAnsi" w:hAnsi="Eras Medium ITC" w:cstheme="minorBidi"/>
                            <w:color w:val="000000" w:themeColor="text2"/>
                            <w:kern w:val="24"/>
                            <w:sz w:val="28"/>
                            <w:szCs w:val="28"/>
                          </w:rPr>
                          <w:t>EnvoyerLeTop</w:t>
                        </w:r>
                      </w:p>
                    </w:txbxContent>
                  </v:textbox>
                </v:shape>
                <v:shape id="Connecteur droit avec flèche 66" o:spid="_x0000_s1058" type="#_x0000_t32" style="position:absolute;left:9286;top:21588;width:0;height:16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eqysAAAADbAAAADwAAAGRycy9kb3ducmV2LnhtbESPQYvCMBSE74L/ITzBm6Z6qFqNIsIu&#10;enPVi7dH82yKzUttotZ/b4QFj8PMfMMsVq2txIMaXzpWMBomIIhzp0suFJyOP4MpCB+QNVaOScGL&#10;PKyW3c4CM+2e/EePQyhEhLDPUIEJoc6k9Lkhi37oauLoXVxjMUTZFFI3+IxwW8lxkqTSYslxwWBN&#10;G0P59XC3Cm7j3/pMdo+0Yyru+WxnJq+zUv1eu56DCNSGb/i/vdUK0hQ+X+IPkM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HqsrAAAAA2wAAAA8AAAAAAAAAAAAAAAAA&#10;oQIAAGRycy9kb3ducmV2LnhtbFBLBQYAAAAABAAEAPkAAACOAwAAAAA=&#10;" strokecolor="black [3215]">
                  <v:stroke endarrow="block"/>
                </v:shape>
                <v:shape id="Rogner un rectangle avec un coin du même côté 67" o:spid="_x0000_s1059" style="position:absolute;left:1809;top:27547;width:14955;height:3906;rotation:180;visibility:visible;mso-wrap-style:square;v-text-anchor:middle" coordsize="1495425,390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zwgsMA&#10;AADbAAAADwAAAGRycy9kb3ducmV2LnhtbESPT2sCMRTE7wW/Q3iFXkpN9GBla5SiKB7rn/b8mrzd&#10;LN28LJuo2356Iwg9DjPzG2a26H0jztTFOrCG0VCBIDbB1lxpOB7WL1MQMSFbbAKThl+KsJgPHmZY&#10;2HDhHZ33qRIZwrFADS6ltpAyGkce4zC0xNkrQ+cxZdlV0nZ4yXDfyLFSE+mx5rzgsKWlI/OzP3kN&#10;29Z8/K2e3cp/bcr4bUrVfI6U1k+P/fsbiER9+g/f21urYfIKty/5B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zwgsMAAADbAAAADwAAAAAAAAAAAAAAAACYAgAAZHJzL2Rv&#10;d25yZXYueG1sUEsFBgAAAAAEAAQA9QAAAIgDAAAAAA==&#10;" path="m195263,l1300163,r195262,195263l1495425,390525r,l,390525r,l,195263,195263,xe" fillcolor="white [3212]" strokecolor="black [3215]" strokeweight=".85pt">
                  <v:path arrowok="t" o:connecttype="custom" o:connectlocs="195263,0;1300163,0;1495425,195263;1495425,390525;1495425,390525;0,390525;0,390525;0,195263;195263,0" o:connectangles="0,0,0,0,0,0,0,0,0"/>
                </v:shape>
                <v:shape id="Connecteur droit avec flèche 68" o:spid="_x0000_s1060" type="#_x0000_t32" style="position:absolute;left:9258;top:25874;width:0;height:16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SbI7sAAADbAAAADwAAAGRycy9kb3ducmV2LnhtbERPuwrCMBTdBf8hXMFNUx18VKOIoOjm&#10;a3G7NNem2NzUJmr9ezMIjofzni8bW4oX1b5wrGDQT0AQZ04XnCu4nDe9CQgfkDWWjknBhzwsF+3W&#10;HFPt3nyk1ynkIoawT1GBCaFKpfSZIYu+7yriyN1cbTFEWOdS1/iO4baUwyQZSYsFxwaDFa0NZffT&#10;0yp4DLfVlewBac+UP7Pp3ow/V6W6nWY1AxGoCX/xz73TCkZxbPwSf4BcfA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81JsjuwAAANsAAAAPAAAAAAAAAAAAAAAAAKECAABk&#10;cnMvZG93bnJldi54bWxQSwUGAAAAAAQABAD5AAAAiQMAAAAA&#10;" strokecolor="black [3215]">
                  <v:stroke endarrow="block"/>
                </v:shape>
                <w10:wrap type="square" anchorx="page"/>
              </v:group>
            </w:pict>
          </mc:Fallback>
        </mc:AlternateContent>
      </w:r>
      <w:r w:rsidR="008D7DF0">
        <w:t xml:space="preserve">La carte électronique de BF sert principalement à multiplexer le mot et la fréquence de l’ultrason. Elle constitue aussi l’interface entre Arduino nano, </w:t>
      </w:r>
      <w:r w:rsidR="00C571F1">
        <w:t>émetteur</w:t>
      </w:r>
      <w:r w:rsidR="008D7DF0">
        <w:t xml:space="preserve"> US, </w:t>
      </w:r>
      <w:r w:rsidR="00C571F1">
        <w:t>m</w:t>
      </w:r>
      <w:r w:rsidR="008D7DF0">
        <w:t>odule HF et nous les humains.</w:t>
      </w:r>
    </w:p>
    <w:p w14:paraId="0DC6D8B0" w14:textId="1B5F9826" w:rsidR="00BF4D9B" w:rsidRDefault="00BF4D9B" w:rsidP="009562B3">
      <w:r>
        <w:t xml:space="preserve">Si vous ne trouvez pas que les cartes électronique sont les trois mêmes c’est vrai le U2 a été rajouté que sur 2 cartes car elle </w:t>
      </w:r>
      <w:r w:rsidR="00CA5FDA">
        <w:t>manquait</w:t>
      </w:r>
      <w:r>
        <w:t xml:space="preserve"> de puissance.</w:t>
      </w:r>
    </w:p>
    <w:p w14:paraId="1EC52A32" w14:textId="53980D39" w:rsidR="00401934" w:rsidRDefault="00401934" w:rsidP="00401934">
      <w:pPr>
        <w:rPr>
          <w:color w:val="0000FF"/>
        </w:rPr>
      </w:pPr>
      <w:r>
        <w:t xml:space="preserve">L’encadré 4 </w:t>
      </w:r>
      <w:r w:rsidR="00A97343">
        <w:t>schématise</w:t>
      </w:r>
      <w:r>
        <w:t xml:space="preserve"> le branchement en </w:t>
      </w:r>
      <w:r w:rsidR="00A97343">
        <w:t>parallèle</w:t>
      </w:r>
      <w:r>
        <w:t xml:space="preserve"> des </w:t>
      </w:r>
      <w:r w:rsidR="00A97343">
        <w:t>émetteurs. Il n’y a pas plus de 2 composants sur une porte logique</w:t>
      </w:r>
      <w:r>
        <w:t xml:space="preserve">. Il Nous allons détailler les encadrés </w:t>
      </w:r>
      <w:r w:rsidRPr="00401934">
        <w:rPr>
          <w:color w:val="FF0000"/>
        </w:rPr>
        <w:t>Rouge</w:t>
      </w:r>
      <w:r>
        <w:t xml:space="preserve"> et </w:t>
      </w:r>
      <w:r w:rsidRPr="00401934">
        <w:rPr>
          <w:color w:val="0000FF"/>
        </w:rPr>
        <w:t>Bleu</w:t>
      </w:r>
      <w:r w:rsidR="00A97343">
        <w:rPr>
          <w:color w:val="0000FF"/>
        </w:rPr>
        <w:t>.</w:t>
      </w:r>
    </w:p>
    <w:p w14:paraId="7425A247" w14:textId="7BFE6D67" w:rsidR="00401934" w:rsidRDefault="00401934" w:rsidP="009562B3"/>
    <w:p w14:paraId="32B01F75" w14:textId="5B5A3747" w:rsidR="00BF4D9B" w:rsidRDefault="00BF4D9B" w:rsidP="009562B3"/>
    <w:p w14:paraId="29B3A33F" w14:textId="12A2F795" w:rsidR="00BF4D9B" w:rsidRDefault="00BF4D9B" w:rsidP="009562B3"/>
    <w:p w14:paraId="35593E16" w14:textId="038CE61D" w:rsidR="00C571F1" w:rsidRDefault="00C571F1">
      <w:pPr>
        <w:spacing w:before="0" w:after="0"/>
        <w:jc w:val="left"/>
      </w:pPr>
      <w:r>
        <w:t>L’algorithme des BF est linéaire. Grâce aux boutons il faut choisir l’idBalise. Cet id permet de changer les mots transmis, et le mot attendu pour le top. Chaque id correspond à une couleur de la LED pour visuellement différencier les balises.</w:t>
      </w:r>
    </w:p>
    <w:p w14:paraId="02D1B24D" w14:textId="4AC4E77E" w:rsidR="00BF4D9B" w:rsidRDefault="00BF4D9B">
      <w:pPr>
        <w:spacing w:before="0" w:after="0"/>
        <w:jc w:val="left"/>
      </w:pPr>
      <w:r>
        <w:t>Grace au système d’id, le programme des 3 BF est le même.</w:t>
      </w:r>
    </w:p>
    <w:p w14:paraId="1C6DE20C" w14:textId="77777777" w:rsidR="00C571F1" w:rsidRDefault="00C571F1">
      <w:pPr>
        <w:spacing w:before="0" w:after="0"/>
        <w:jc w:val="left"/>
      </w:pPr>
    </w:p>
    <w:p w14:paraId="26F85214" w14:textId="6E0E1F4C" w:rsidR="00C571F1" w:rsidRDefault="00C571F1">
      <w:pPr>
        <w:spacing w:before="0" w:after="0"/>
        <w:jc w:val="left"/>
      </w:pPr>
      <w:r>
        <w:t>Tant qu’elle fonctionne, la balise reste dans la boucle.</w:t>
      </w:r>
      <w:r w:rsidR="00BF4D9B">
        <w:t xml:space="preserve"> Je laisse l’image parlée d’elle-même pour le reste de l’algo.</w:t>
      </w:r>
    </w:p>
    <w:p w14:paraId="2ED39FEB" w14:textId="77777777" w:rsidR="00BF4D9B" w:rsidRDefault="00BF4D9B">
      <w:pPr>
        <w:spacing w:before="0" w:after="0"/>
        <w:jc w:val="left"/>
      </w:pPr>
    </w:p>
    <w:p w14:paraId="07AAD736" w14:textId="2DE344C3" w:rsidR="00BF4D9B" w:rsidRDefault="00BF4D9B">
      <w:pPr>
        <w:spacing w:before="0" w:after="0"/>
        <w:jc w:val="left"/>
      </w:pPr>
      <w:r>
        <w:t>Entre Chaque étape il y a des temporisations. Pour optimiser le temps de transmission, vous devrez les modifier.</w:t>
      </w:r>
    </w:p>
    <w:p w14:paraId="63C346F7" w14:textId="36320065" w:rsidR="00BF4D9B" w:rsidRDefault="00BF4D9B">
      <w:pPr>
        <w:spacing w:before="0" w:after="0"/>
        <w:jc w:val="left"/>
      </w:pPr>
    </w:p>
    <w:p w14:paraId="3E6AB899" w14:textId="39ADBC5C" w:rsidR="00C571F1" w:rsidRPr="009562B3" w:rsidRDefault="00C571F1" w:rsidP="00BF4D9B">
      <w:pPr>
        <w:spacing w:before="0" w:after="0"/>
        <w:jc w:val="left"/>
      </w:pPr>
      <w:r>
        <w:br w:type="page"/>
      </w:r>
    </w:p>
    <w:p w14:paraId="7929D22A" w14:textId="13D92648" w:rsidR="00BF4D9B" w:rsidRDefault="007C222E" w:rsidP="00BF4D9B">
      <w:pPr>
        <w:pStyle w:val="Titre3"/>
      </w:pPr>
      <w:bookmarkStart w:id="48" w:name="_Toc443408672"/>
      <w:r>
        <w:rPr>
          <w:noProof/>
        </w:rPr>
        <w:lastRenderedPageBreak/>
        <w:pict w14:anchorId="480059F6">
          <v:shape id="_x0000_s1033" type="#_x0000_t75" style="position:absolute;left:0;text-align:left;margin-left:-29.95pt;margin-top:20.1pt;width:513pt;height:360.5pt;z-index:251658262;mso-position-horizontal-relative:text;mso-position-vertical-relative:text;mso-width-relative:page;mso-height-relative:page">
            <v:imagedata r:id="rId31" o:title="RCircuitComplet"/>
            <w10:wrap type="square"/>
          </v:shape>
        </w:pict>
      </w:r>
      <w:r w:rsidR="00BF4D9B" w:rsidRPr="00BF4D9B">
        <w:t>Principes</w:t>
      </w:r>
      <w:r w:rsidR="00BF4D9B">
        <w:t xml:space="preserve"> généraux de la balise fixe</w:t>
      </w:r>
      <w:bookmarkEnd w:id="48"/>
    </w:p>
    <w:p w14:paraId="4E22C2EC" w14:textId="20979794" w:rsidR="00B323D1" w:rsidRDefault="00B323D1" w:rsidP="00B323D1">
      <w:pPr>
        <w:ind w:left="2977" w:firstLine="426"/>
      </w:pPr>
      <w:r w:rsidRPr="00F0072C">
        <w:rPr>
          <w:noProof/>
          <w:lang w:eastAsia="fr-FR"/>
        </w:rPr>
        <mc:AlternateContent>
          <mc:Choice Requires="wpg">
            <w:drawing>
              <wp:anchor distT="0" distB="0" distL="114300" distR="114300" simplePos="0" relativeHeight="251658261" behindDoc="1" locked="0" layoutInCell="1" allowOverlap="1" wp14:anchorId="6EEF9249" wp14:editId="301E8C92">
                <wp:simplePos x="0" y="0"/>
                <wp:positionH relativeFrom="column">
                  <wp:posOffset>-607568</wp:posOffset>
                </wp:positionH>
                <wp:positionV relativeFrom="paragraph">
                  <wp:posOffset>4667504</wp:posOffset>
                </wp:positionV>
                <wp:extent cx="3930650" cy="4746625"/>
                <wp:effectExtent l="0" t="0" r="12700" b="15875"/>
                <wp:wrapNone/>
                <wp:docPr id="134" name="Groupe 112"/>
                <wp:cNvGraphicFramePr/>
                <a:graphic xmlns:a="http://schemas.openxmlformats.org/drawingml/2006/main">
                  <a:graphicData uri="http://schemas.microsoft.com/office/word/2010/wordprocessingGroup">
                    <wpg:wgp>
                      <wpg:cNvGrpSpPr/>
                      <wpg:grpSpPr>
                        <a:xfrm>
                          <a:off x="0" y="0"/>
                          <a:ext cx="3930650" cy="4746625"/>
                          <a:chOff x="0" y="0"/>
                          <a:chExt cx="3930927" cy="4746976"/>
                        </a:xfrm>
                      </wpg:grpSpPr>
                      <wps:wsp>
                        <wps:cNvPr id="135" name="Fin"/>
                        <wps:cNvSpPr/>
                        <wps:spPr>
                          <a:xfrm rot="10800000">
                            <a:off x="196128" y="4313501"/>
                            <a:ext cx="1639598" cy="433475"/>
                          </a:xfrm>
                          <a:prstGeom prst="snip2SameRect">
                            <a:avLst>
                              <a:gd name="adj1" fmla="val 50000"/>
                              <a:gd name="adj2" fmla="val 0"/>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36" name="CondisionPosition"/>
                        <wpg:cNvGrpSpPr/>
                        <wpg:grpSpPr>
                          <a:xfrm>
                            <a:off x="137382" y="3182790"/>
                            <a:ext cx="3793545" cy="1130711"/>
                            <a:chOff x="137382" y="3182790"/>
                            <a:chExt cx="3793545" cy="1130711"/>
                          </a:xfrm>
                        </wpg:grpSpPr>
                        <wps:wsp>
                          <wps:cNvPr id="137" name="ZoneTexte 103"/>
                          <wps:cNvSpPr txBox="1"/>
                          <wps:spPr>
                            <a:xfrm>
                              <a:off x="1893680" y="3503992"/>
                              <a:ext cx="248919" cy="111124"/>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24297EF7" w14:textId="77777777" w:rsidR="003149C4" w:rsidRPr="00F0072C" w:rsidRDefault="003149C4" w:rsidP="00F0072C">
                                <w:pPr>
                                  <w:pStyle w:val="NormalWeb"/>
                                  <w:spacing w:before="0" w:beforeAutospacing="0" w:after="0" w:afterAutospacing="0"/>
                                  <w:rPr>
                                    <w:color w:val="000000" w:themeColor="text2"/>
                                  </w:rPr>
                                </w:pPr>
                                <w:r w:rsidRPr="00F0072C">
                                  <w:rPr>
                                    <w:rFonts w:asciiTheme="minorHAnsi" w:hAnsi="Eras Medium ITC" w:cstheme="minorBidi"/>
                                    <w:color w:val="000000" w:themeColor="text2"/>
                                    <w:sz w:val="14"/>
                                    <w:szCs w:val="14"/>
                                  </w:rPr>
                                  <w:t>Oui</w:t>
                                </w:r>
                              </w:p>
                            </w:txbxContent>
                          </wps:txbx>
                          <wps:bodyPr vert="horz" wrap="square" lIns="0" tIns="0" rIns="0" bIns="0" numCol="1" rtlCol="0" anchor="t" anchorCtr="0" compatLnSpc="1">
                            <a:prstTxWarp prst="textNoShape">
                              <a:avLst/>
                            </a:prstTxWarp>
                            <a:spAutoFit/>
                          </wps:bodyPr>
                        </wps:wsp>
                        <wps:wsp>
                          <wps:cNvPr id="138" name="ZoneTexte 104"/>
                          <wps:cNvSpPr txBox="1"/>
                          <wps:spPr>
                            <a:xfrm>
                              <a:off x="1015642" y="4025044"/>
                              <a:ext cx="219074" cy="111124"/>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686EFA54" w14:textId="77777777" w:rsidR="003149C4" w:rsidRPr="00F0072C" w:rsidRDefault="003149C4" w:rsidP="00F0072C">
                                <w:pPr>
                                  <w:pStyle w:val="NormalWeb"/>
                                  <w:spacing w:before="0" w:beforeAutospacing="0" w:after="0" w:afterAutospacing="0"/>
                                  <w:rPr>
                                    <w:color w:val="000000" w:themeColor="text2"/>
                                  </w:rPr>
                                </w:pPr>
                                <w:r w:rsidRPr="00F0072C">
                                  <w:rPr>
                                    <w:rFonts w:asciiTheme="minorHAnsi" w:hAnsi="Eras Medium ITC" w:cstheme="minorBidi"/>
                                    <w:color w:val="000000" w:themeColor="text2"/>
                                    <w:sz w:val="14"/>
                                    <w:szCs w:val="14"/>
                                  </w:rPr>
                                  <w:t>Non</w:t>
                                </w:r>
                              </w:p>
                            </w:txbxContent>
                          </wps:txbx>
                          <wps:bodyPr vert="horz" wrap="square" lIns="0" tIns="0" rIns="0" bIns="0" numCol="1" rtlCol="0" anchor="t" anchorCtr="0" compatLnSpc="1">
                            <a:prstTxWarp prst="textNoShape">
                              <a:avLst/>
                            </a:prstTxWarp>
                            <a:spAutoFit/>
                          </wps:bodyPr>
                        </wps:wsp>
                        <wps:wsp>
                          <wps:cNvPr id="139" name="Connecteur droit 139"/>
                          <wps:cNvCnPr/>
                          <wps:spPr>
                            <a:xfrm flipH="1">
                              <a:off x="1015928" y="4165824"/>
                              <a:ext cx="1896773" cy="9746"/>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40" name="Connecteur droit 140"/>
                          <wps:cNvCnPr>
                            <a:endCxn id="142" idx="2"/>
                          </wps:cNvCnPr>
                          <wps:spPr>
                            <a:xfrm flipV="1">
                              <a:off x="2912701" y="3985491"/>
                              <a:ext cx="1" cy="180333"/>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41" name="Organigramme : Décision 141"/>
                          <wps:cNvSpPr/>
                          <wps:spPr>
                            <a:xfrm>
                              <a:off x="137382" y="3182790"/>
                              <a:ext cx="1757097" cy="853192"/>
                            </a:xfrm>
                            <a:prstGeom prst="flowChartDecision">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48169" w14:textId="585D0AB0"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rPr>
                                  <w:t>nbDistance=3</w:t>
                                </w:r>
                              </w:p>
                            </w:txbxContent>
                          </wps:txbx>
                          <wps:bodyPr rtlCol="0" anchor="ctr"/>
                        </wps:wsp>
                        <wps:wsp>
                          <wps:cNvPr id="142" name="Organigramme : Procédé prédéfini 142"/>
                          <wps:cNvSpPr/>
                          <wps:spPr>
                            <a:xfrm>
                              <a:off x="1894476" y="3695466"/>
                              <a:ext cx="2036451" cy="290025"/>
                            </a:xfrm>
                            <a:prstGeom prst="flowChartPredefined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58E444"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28"/>
                                    <w:szCs w:val="28"/>
                                  </w:rPr>
                                  <w:t>CalculerPosition</w:t>
                                </w:r>
                              </w:p>
                            </w:txbxContent>
                          </wps:txbx>
                          <wps:bodyPr rtlCol="0" anchor="ctr"/>
                        </wps:wsp>
                        <wps:wsp>
                          <wps:cNvPr id="143" name="Connecteur droit 143"/>
                          <wps:cNvCnPr>
                            <a:endCxn id="142" idx="0"/>
                          </wps:cNvCnPr>
                          <wps:spPr>
                            <a:xfrm>
                              <a:off x="2912701" y="3609386"/>
                              <a:ext cx="1" cy="8608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44" name="Connecteur droit 144"/>
                          <wps:cNvCnPr>
                            <a:endCxn id="141" idx="3"/>
                          </wps:cNvCnPr>
                          <wps:spPr>
                            <a:xfrm flipH="1" flipV="1">
                              <a:off x="1894479" y="3609386"/>
                              <a:ext cx="1018222" cy="3882"/>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a:stCxn id="141" idx="2"/>
                          </wps:cNvCnPr>
                          <wps:spPr>
                            <a:xfrm flipH="1">
                              <a:off x="1015927" y="4035982"/>
                              <a:ext cx="4" cy="277519"/>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6" name="CondisionDistance"/>
                        <wpg:cNvGrpSpPr/>
                        <wpg:grpSpPr>
                          <a:xfrm>
                            <a:off x="137382" y="2052079"/>
                            <a:ext cx="3793545" cy="1130711"/>
                            <a:chOff x="137382" y="2052079"/>
                            <a:chExt cx="3793545" cy="1130711"/>
                          </a:xfrm>
                        </wpg:grpSpPr>
                        <wps:wsp>
                          <wps:cNvPr id="147" name="ZoneTexte 27"/>
                          <wps:cNvSpPr txBox="1"/>
                          <wps:spPr>
                            <a:xfrm>
                              <a:off x="1893679" y="2373779"/>
                              <a:ext cx="243204" cy="111124"/>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C61229C" w14:textId="77777777" w:rsidR="003149C4" w:rsidRPr="00F0072C" w:rsidRDefault="003149C4" w:rsidP="00F0072C">
                                <w:pPr>
                                  <w:pStyle w:val="NormalWeb"/>
                                  <w:spacing w:before="0" w:beforeAutospacing="0" w:after="0" w:afterAutospacing="0"/>
                                  <w:rPr>
                                    <w:color w:val="000000" w:themeColor="text2"/>
                                  </w:rPr>
                                </w:pPr>
                                <w:r w:rsidRPr="00F0072C">
                                  <w:rPr>
                                    <w:rFonts w:asciiTheme="minorHAnsi" w:hAnsi="Eras Medium ITC" w:cstheme="minorBidi"/>
                                    <w:color w:val="000000" w:themeColor="text2"/>
                                    <w:sz w:val="14"/>
                                    <w:szCs w:val="14"/>
                                  </w:rPr>
                                  <w:t>Oui</w:t>
                                </w:r>
                              </w:p>
                            </w:txbxContent>
                          </wps:txbx>
                          <wps:bodyPr vert="horz" wrap="square" lIns="0" tIns="0" rIns="0" bIns="0" numCol="1" rtlCol="0" anchor="t" anchorCtr="0" compatLnSpc="1">
                            <a:prstTxWarp prst="textNoShape">
                              <a:avLst/>
                            </a:prstTxWarp>
                            <a:spAutoFit/>
                          </wps:bodyPr>
                        </wps:wsp>
                        <wps:wsp>
                          <wps:cNvPr id="148" name="ZoneTexte 28"/>
                          <wps:cNvSpPr txBox="1"/>
                          <wps:spPr>
                            <a:xfrm>
                              <a:off x="1015642" y="2894669"/>
                              <a:ext cx="219074" cy="111124"/>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1B3C5E08" w14:textId="77777777" w:rsidR="003149C4" w:rsidRPr="00F0072C" w:rsidRDefault="003149C4" w:rsidP="00F0072C">
                                <w:pPr>
                                  <w:pStyle w:val="NormalWeb"/>
                                  <w:spacing w:before="0" w:beforeAutospacing="0" w:after="0" w:afterAutospacing="0"/>
                                  <w:rPr>
                                    <w:color w:val="000000" w:themeColor="text2"/>
                                  </w:rPr>
                                </w:pPr>
                                <w:r w:rsidRPr="00F0072C">
                                  <w:rPr>
                                    <w:rFonts w:asciiTheme="minorHAnsi" w:hAnsi="Eras Medium ITC" w:cstheme="minorBidi"/>
                                    <w:color w:val="000000" w:themeColor="text2"/>
                                    <w:sz w:val="14"/>
                                    <w:szCs w:val="14"/>
                                  </w:rPr>
                                  <w:t>Non</w:t>
                                </w:r>
                              </w:p>
                            </w:txbxContent>
                          </wps:txbx>
                          <wps:bodyPr vert="horz" wrap="square" lIns="0" tIns="0" rIns="0" bIns="0" numCol="1" rtlCol="0" anchor="t" anchorCtr="0" compatLnSpc="1">
                            <a:prstTxWarp prst="textNoShape">
                              <a:avLst/>
                            </a:prstTxWarp>
                            <a:spAutoFit/>
                          </wps:bodyPr>
                        </wps:wsp>
                        <wps:wsp>
                          <wps:cNvPr id="149" name="Connecteur droit 149"/>
                          <wps:cNvCnPr/>
                          <wps:spPr>
                            <a:xfrm flipH="1">
                              <a:off x="1015928" y="3035113"/>
                              <a:ext cx="1896773" cy="9746"/>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50" name="Connecteur droit 150"/>
                          <wps:cNvCnPr>
                            <a:endCxn id="152" idx="2"/>
                          </wps:cNvCnPr>
                          <wps:spPr>
                            <a:xfrm flipV="1">
                              <a:off x="2912701" y="2854780"/>
                              <a:ext cx="1" cy="180333"/>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51" name="Organigramme : Décision 151"/>
                          <wps:cNvSpPr/>
                          <wps:spPr>
                            <a:xfrm>
                              <a:off x="137382" y="2052079"/>
                              <a:ext cx="1757097" cy="853192"/>
                            </a:xfrm>
                            <a:prstGeom prst="flowChartDecision">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323152" w14:textId="52FD9E1A" w:rsidR="003149C4" w:rsidRPr="00F0072C" w:rsidRDefault="003149C4" w:rsidP="00F0072C">
                                <w:pPr>
                                  <w:pStyle w:val="NormalWeb"/>
                                  <w:spacing w:before="0" w:beforeAutospacing="0" w:after="0" w:afterAutospacing="0"/>
                                  <w:jc w:val="center"/>
                                  <w:rPr>
                                    <w:color w:val="000000" w:themeColor="text2"/>
                                    <w:sz w:val="22"/>
                                  </w:rPr>
                                </w:pPr>
                                <w:r w:rsidRPr="00F0072C">
                                  <w:rPr>
                                    <w:rFonts w:asciiTheme="minorHAnsi" w:hAnsi="Eras Medium ITC" w:cstheme="minorBidi"/>
                                    <w:color w:val="000000" w:themeColor="text2"/>
                                    <w:kern w:val="24"/>
                                    <w:sz w:val="22"/>
                                  </w:rPr>
                                  <w:t>MotHF</w:t>
                                </w:r>
                                <w:r w:rsidRPr="00F0072C">
                                  <w:rPr>
                                    <w:color w:val="000000" w:themeColor="text2"/>
                                    <w:sz w:val="22"/>
                                  </w:rPr>
                                  <w:t>=</w:t>
                                </w:r>
                              </w:p>
                              <w:p w14:paraId="759AF0B3" w14:textId="77777777" w:rsidR="003149C4" w:rsidRPr="00F0072C" w:rsidRDefault="003149C4" w:rsidP="00F0072C">
                                <w:pPr>
                                  <w:pStyle w:val="NormalWeb"/>
                                  <w:spacing w:before="0" w:beforeAutospacing="0" w:after="0" w:afterAutospacing="0"/>
                                  <w:jc w:val="center"/>
                                  <w:rPr>
                                    <w:color w:val="000000" w:themeColor="text2"/>
                                    <w:sz w:val="22"/>
                                  </w:rPr>
                                </w:pPr>
                                <w:r w:rsidRPr="00F0072C">
                                  <w:rPr>
                                    <w:rFonts w:asciiTheme="minorHAnsi" w:hAnsi="Eras Medium ITC" w:cstheme="minorBidi"/>
                                    <w:color w:val="000000" w:themeColor="text2"/>
                                    <w:kern w:val="24"/>
                                    <w:sz w:val="22"/>
                                  </w:rPr>
                                  <w:t>MotUS</w:t>
                                </w:r>
                              </w:p>
                            </w:txbxContent>
                          </wps:txbx>
                          <wps:bodyPr rtlCol="0" anchor="ctr"/>
                        </wps:wsp>
                        <wps:wsp>
                          <wps:cNvPr id="152" name="Organigramme : Procédé prédéfini 152"/>
                          <wps:cNvSpPr/>
                          <wps:spPr>
                            <a:xfrm>
                              <a:off x="1894476" y="2564755"/>
                              <a:ext cx="2036451" cy="290025"/>
                            </a:xfrm>
                            <a:prstGeom prst="flowChartPredefined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7C240"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28"/>
                                    <w:szCs w:val="28"/>
                                  </w:rPr>
                                  <w:t>CalculerDistance</w:t>
                                </w:r>
                              </w:p>
                            </w:txbxContent>
                          </wps:txbx>
                          <wps:bodyPr rtlCol="0" anchor="ctr"/>
                        </wps:wsp>
                        <wps:wsp>
                          <wps:cNvPr id="153" name="Connecteur droit 153"/>
                          <wps:cNvCnPr>
                            <a:endCxn id="152" idx="0"/>
                          </wps:cNvCnPr>
                          <wps:spPr>
                            <a:xfrm>
                              <a:off x="2912701" y="2478675"/>
                              <a:ext cx="1" cy="8608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54" name="Connecteur droit 154"/>
                          <wps:cNvCnPr>
                            <a:endCxn id="151" idx="3"/>
                          </wps:cNvCnPr>
                          <wps:spPr>
                            <a:xfrm flipH="1" flipV="1">
                              <a:off x="1894479" y="2478675"/>
                              <a:ext cx="1018222" cy="3882"/>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55" name="Connecteur droit avec flèche 155"/>
                          <wps:cNvCnPr>
                            <a:stCxn id="151" idx="2"/>
                          </wps:cNvCnPr>
                          <wps:spPr>
                            <a:xfrm flipH="1">
                              <a:off x="1015927" y="2905271"/>
                              <a:ext cx="4" cy="277519"/>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6" name="Debut"/>
                        <wpg:cNvGrpSpPr/>
                        <wpg:grpSpPr>
                          <a:xfrm>
                            <a:off x="0" y="0"/>
                            <a:ext cx="2039588" cy="2052079"/>
                            <a:chOff x="0" y="0"/>
                            <a:chExt cx="2039588" cy="2052079"/>
                          </a:xfrm>
                        </wpg:grpSpPr>
                        <wps:wsp>
                          <wps:cNvPr id="157" name="Rogner un rectangle avec un coin du même côté 157"/>
                          <wps:cNvSpPr/>
                          <wps:spPr>
                            <a:xfrm>
                              <a:off x="198427" y="0"/>
                              <a:ext cx="1639598" cy="433475"/>
                            </a:xfrm>
                            <a:prstGeom prst="snip2SameRect">
                              <a:avLst>
                                <a:gd name="adj1" fmla="val 50000"/>
                                <a:gd name="adj2" fmla="val 0"/>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ACA66"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36"/>
                                    <w:szCs w:val="36"/>
                                  </w:rPr>
                                  <w:t>Boucle</w:t>
                                </w:r>
                              </w:p>
                            </w:txbxContent>
                          </wps:txbx>
                          <wps:bodyPr rtlCol="0" anchor="ctr"/>
                        </wps:wsp>
                        <wps:wsp>
                          <wps:cNvPr id="158" name="Organigramme : Procédé prédéfini 158"/>
                          <wps:cNvSpPr/>
                          <wps:spPr>
                            <a:xfrm>
                              <a:off x="3139" y="647607"/>
                              <a:ext cx="2036449" cy="276448"/>
                            </a:xfrm>
                            <a:prstGeom prst="flowChartPredefined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1EF7E"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28"/>
                                    <w:szCs w:val="28"/>
                                  </w:rPr>
                                  <w:t>ReceptionHF</w:t>
                                </w:r>
                              </w:p>
                            </w:txbxContent>
                          </wps:txbx>
                          <wps:bodyPr rtlCol="0" anchor="ctr"/>
                        </wps:wsp>
                        <wps:wsp>
                          <wps:cNvPr id="159" name="Organigramme : Procédé prédéfini 159"/>
                          <wps:cNvSpPr/>
                          <wps:spPr>
                            <a:xfrm>
                              <a:off x="0" y="1606116"/>
                              <a:ext cx="2036451" cy="282455"/>
                            </a:xfrm>
                            <a:prstGeom prst="flowChartPredefinedProcess">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E97A1"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28"/>
                                    <w:szCs w:val="28"/>
                                  </w:rPr>
                                  <w:t>ReceptionUS</w:t>
                                </w:r>
                              </w:p>
                            </w:txbxContent>
                          </wps:txbx>
                          <wps:bodyPr rtlCol="0" anchor="ctr"/>
                        </wps:wsp>
                        <wps:wsp>
                          <wps:cNvPr id="160" name="Connecteur droit avec flèche 160"/>
                          <wps:cNvCnPr>
                            <a:stCxn id="157" idx="1"/>
                            <a:endCxn id="158" idx="0"/>
                          </wps:cNvCnPr>
                          <wps:spPr>
                            <a:xfrm>
                              <a:off x="1018226" y="433475"/>
                              <a:ext cx="3138" cy="214133"/>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Connecteur droit avec flèche 161"/>
                          <wps:cNvCnPr>
                            <a:stCxn id="163" idx="2"/>
                            <a:endCxn id="159" idx="0"/>
                          </wps:cNvCnPr>
                          <wps:spPr>
                            <a:xfrm flipH="1">
                              <a:off x="1018226" y="1445635"/>
                              <a:ext cx="3137" cy="160481"/>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 name="Connecteur droit avec flèche 162"/>
                          <wps:cNvCnPr>
                            <a:stCxn id="159" idx="2"/>
                          </wps:cNvCnPr>
                          <wps:spPr>
                            <a:xfrm>
                              <a:off x="1018226" y="1888570"/>
                              <a:ext cx="0" cy="163509"/>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3137" y="1089234"/>
                              <a:ext cx="2036451" cy="356401"/>
                            </a:xfrm>
                            <a:prstGeom prst="rect">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3EE8B"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28"/>
                                    <w:szCs w:val="28"/>
                                  </w:rPr>
                                  <w:t>EnregistrerLaDate</w:t>
                                </w:r>
                              </w:p>
                            </w:txbxContent>
                          </wps:txbx>
                          <wps:bodyPr rtlCol="0" anchor="ctr"/>
                        </wps:wsp>
                        <wps:wsp>
                          <wps:cNvPr id="164" name="Connecteur droit avec flèche 164"/>
                          <wps:cNvCnPr>
                            <a:stCxn id="158" idx="2"/>
                            <a:endCxn id="163" idx="0"/>
                          </wps:cNvCnPr>
                          <wps:spPr>
                            <a:xfrm flipH="1">
                              <a:off x="1021363" y="924056"/>
                              <a:ext cx="1" cy="165178"/>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EEF9249" id="Groupe 112" o:spid="_x0000_s1061" style="position:absolute;left:0;text-align:left;margin-left:-47.85pt;margin-top:367.5pt;width:309.5pt;height:373.75pt;z-index:-251658219" coordsize="39309,47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">
                <v:shape id="Fin" o:spid="_x0000_s1062" style="position:absolute;left:1961;top:43135;width:16396;height:4334;rotation:180;visibility:visible;mso-wrap-style:square;v-text-anchor:middle" coordsize="1639598,43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l2HMMA&#10;AADcAAAADwAAAGRycy9kb3ducmV2LnhtbERPS4vCMBC+C/6HMMLeNFVR3GoUsSsIsgcfhz0Ozdh2&#10;t5mUJKtdf71ZELzNx/ecxao1tbiS85VlBcNBAoI4t7riQsH5tO3PQPiArLG2TAr+yMNq2e0sMNX2&#10;xge6HkMhYgj7FBWUITSplD4vyaAf2IY4chfrDIYIXSG1w1sMN7UcJclUGqw4NpTY0Kak/Of4axTU&#10;h8k5Q/Px/emaItu+j+92/5Up9dZr13MQgdrwEj/dOx3njyfw/0y8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l2HMMAAADcAAAADwAAAAAAAAAAAAAAAACYAgAAZHJzL2Rv&#10;d25yZXYueG1sUEsFBgAAAAAEAAQA9QAAAIgDAAAAAA==&#10;" path="m216738,l1422861,r216737,216738l1639598,433475r,l,433475r,l,216738,216738,xe" fillcolor="white [3212]" strokecolor="black [3215]" strokeweight=".85pt">
                  <v:path arrowok="t" o:connecttype="custom" o:connectlocs="216738,0;1422861,0;1639598,216738;1639598,433475;1639598,433475;0,433475;0,433475;0,216738;216738,0" o:connectangles="0,0,0,0,0,0,0,0,0"/>
                </v:shape>
                <v:group id="CondisionPosition" o:spid="_x0000_s1063" style="position:absolute;left:1373;top:31827;width:37936;height:11308" coordorigin="1373,31827" coordsize="37935,11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ZoneTexte 103" o:spid="_x0000_s1064" type="#_x0000_t202" style="position:absolute;left:18936;top:35039;width:2489;height:1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31IsEA&#10;AADcAAAADwAAAGRycy9kb3ducmV2LnhtbERPS4vCMBC+C/6HMIIX0bQKPqpRZFFY9ubj4m1oxrbY&#10;TEqTbau/fiMseJuP7zmbXWdK0VDtCssK4kkEgji1uuBMwfVyHC9BOI+ssbRMCp7kYLft9zaYaNvy&#10;iZqzz0QIYZeggtz7KpHSpTkZdBNbEQfubmuDPsA6k7rGNoSbUk6jaC4NFhwacqzoK6f0cf41Cubd&#10;oRr9rGjavtKy4dsrjj3FSg0H3X4NwlPnP+J/97cO82cLeD8TLp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d9SLBAAAA3AAAAA8AAAAAAAAAAAAAAAAAmAIAAGRycy9kb3du&#10;cmV2LnhtbFBLBQYAAAAABAAEAPUAAACGAwAAAAA=&#10;" filled="f" stroked="f">
                    <v:textbox style="mso-fit-shape-to-text:t" inset="0,0,0,0">
                      <w:txbxContent>
                        <w:p w14:paraId="24297EF7" w14:textId="77777777" w:rsidR="003149C4" w:rsidRPr="00F0072C" w:rsidRDefault="003149C4" w:rsidP="00F0072C">
                          <w:pPr>
                            <w:pStyle w:val="NormalWeb"/>
                            <w:spacing w:before="0" w:beforeAutospacing="0" w:after="0" w:afterAutospacing="0"/>
                            <w:rPr>
                              <w:color w:val="000000" w:themeColor="text2"/>
                            </w:rPr>
                          </w:pPr>
                          <w:r w:rsidRPr="00F0072C">
                            <w:rPr>
                              <w:rFonts w:asciiTheme="minorHAnsi" w:hAnsi="Eras Medium ITC" w:cstheme="minorBidi"/>
                              <w:color w:val="000000" w:themeColor="text2"/>
                              <w:sz w:val="14"/>
                              <w:szCs w:val="14"/>
                            </w:rPr>
                            <w:t>Oui</w:t>
                          </w:r>
                        </w:p>
                      </w:txbxContent>
                    </v:textbox>
                  </v:shape>
                  <v:shape id="ZoneTexte 104" o:spid="_x0000_s1065" type="#_x0000_t202" style="position:absolute;left:10156;top:40250;width:2191;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hUMQA&#10;AADcAAAADwAAAGRycy9kb3ducmV2LnhtbESPT2vCQBDF7wW/wzKCl1I3sSCauopIBfHmn4u3ITtN&#10;QrOzIbtNop/eORS8zfDevPeb1WZwteqoDZVnA+k0AUWce1txYeB62X8sQIWIbLH2TAbuFGCzHr2t&#10;MLO+5xN151goCeGQoYEyxibTOuQlOQxT3xCL9uNbh1HWttC2xV7CXa1nSTLXDiuWhhIb2pWU/57/&#10;nIH58N28H5c06x953fHtkaaRUmMm42H7BSrSEF/m/+uDFfxPoZVnZAK9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CYVDEAAAA3AAAAA8AAAAAAAAAAAAAAAAAmAIAAGRycy9k&#10;b3ducmV2LnhtbFBLBQYAAAAABAAEAPUAAACJAwAAAAA=&#10;" filled="f" stroked="f">
                    <v:textbox style="mso-fit-shape-to-text:t" inset="0,0,0,0">
                      <w:txbxContent>
                        <w:p w14:paraId="686EFA54" w14:textId="77777777" w:rsidR="003149C4" w:rsidRPr="00F0072C" w:rsidRDefault="003149C4" w:rsidP="00F0072C">
                          <w:pPr>
                            <w:pStyle w:val="NormalWeb"/>
                            <w:spacing w:before="0" w:beforeAutospacing="0" w:after="0" w:afterAutospacing="0"/>
                            <w:rPr>
                              <w:color w:val="000000" w:themeColor="text2"/>
                            </w:rPr>
                          </w:pPr>
                          <w:r w:rsidRPr="00F0072C">
                            <w:rPr>
                              <w:rFonts w:asciiTheme="minorHAnsi" w:hAnsi="Eras Medium ITC" w:cstheme="minorBidi"/>
                              <w:color w:val="000000" w:themeColor="text2"/>
                              <w:sz w:val="14"/>
                              <w:szCs w:val="14"/>
                            </w:rPr>
                            <w:t>Non</w:t>
                          </w:r>
                        </w:p>
                      </w:txbxContent>
                    </v:textbox>
                  </v:shape>
                  <v:line id="Connecteur droit 139" o:spid="_x0000_s1066" style="position:absolute;flip:x;visibility:visible;mso-wrap-style:square" from="10159,41658" to="29127,41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UNT8MAAADcAAAADwAAAGRycy9kb3ducmV2LnhtbESPT4vCMBDF74LfIYzgZdFUV0SrUYog&#10;ruBh1z/3oRnbYjMpTbT12xthwdsM7/3evFmuW1OKB9WusKxgNIxAEKdWF5wpOJ+2gxkI55E1lpZJ&#10;wZMcrFfdzhJjbRv+o8fRZyKEsItRQe59FUvp0pwMuqGtiIN2tbVBH9Y6k7rGJoSbUo6jaCoNFhwu&#10;5FjRJqf0drybUIPd/guzyWWHp2Q/+ZWHJrkdlOr32mQBwlPrP+Z/+kcH7nsO72fCBH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FDU/DAAAA3AAAAA8AAAAAAAAAAAAA&#10;AAAAoQIAAGRycy9kb3ducmV2LnhtbFBLBQYAAAAABAAEAPkAAACRAwAAAAA=&#10;" strokecolor="black [3215]"/>
                  <v:line id="Connecteur droit 140" o:spid="_x0000_s1067" style="position:absolute;flip:y;visibility:visible;mso-wrap-style:square" from="29127,39854" to="29127,4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nXr8MAAADcAAAADwAAAGRycy9kb3ducmV2LnhtbESPT2vCQBDF7wW/wzJCL0U3lVAkukoQ&#10;ShU8+Pc+ZMckmJ0N2a1Jv71zEHqbx7zfmzfL9eAa9aAu1J4NfE4TUMSFtzWXBi7n78kcVIjIFhvP&#10;ZOCPAqxXo7clZtb3fKTHKZZKQjhkaKCKsc20DkVFDsPUt8Syu/nOYRTZldp22Eu4a/QsSb60w5rl&#10;QoUtbSoq7qdfJzU47D6wTK8/eM536UHv+/y+N+Z9POQLUJGG+G9+0VsrXCr15RmZQK+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516/DAAAA3AAAAA8AAAAAAAAAAAAA&#10;AAAAoQIAAGRycy9kb3ducmV2LnhtbFBLBQYAAAAABAAEAPkAAACRAwAAAAA=&#10;" strokecolor="black [3215]"/>
                  <v:shapetype id="_x0000_t110" coordsize="21600,21600" o:spt="110" path="m10800,l,10800,10800,21600,21600,10800xe">
                    <v:stroke joinstyle="miter"/>
                    <v:path gradientshapeok="t" o:connecttype="rect" textboxrect="5400,5400,16200,16200"/>
                  </v:shapetype>
                  <v:shape id="Organigramme : Décision 141" o:spid="_x0000_s1068" type="#_x0000_t110" style="position:absolute;left:1373;top:31827;width:17571;height:8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6/d8QA&#10;AADcAAAADwAAAGRycy9kb3ducmV2LnhtbERPS2vCQBC+F/oflin0Vjc+EEndhFYISA8Vtd6H7DSb&#10;NjubZleT+utdQfA2H99zlvlgG3GizteOFYxHCQji0umaKwVf++JlAcIHZI2NY1LwTx7y7PFhial2&#10;PW/ptAuViCHsU1RgQmhTKX1pyKIfuZY4ct+usxgi7CqpO+xjuG3kJEnm0mLNscFgSytD5e/uaBW8&#10;m75qi/PivDp87DfTz7+DHn4KpZ6fhrdXEIGGcBff3Gsd58/GcH0mXiC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uv3fEAAAA3AAAAA8AAAAAAAAAAAAAAAAAmAIAAGRycy9k&#10;b3ducmV2LnhtbFBLBQYAAAAABAAEAPUAAACJAwAAAAA=&#10;" fillcolor="white [3212]" strokecolor="black [3215]" strokeweight=".85pt">
                    <v:textbox>
                      <w:txbxContent>
                        <w:p w14:paraId="2ED48169" w14:textId="585D0AB0"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rPr>
                            <w:t>nbDistance=3</w:t>
                          </w:r>
                        </w:p>
                      </w:txbxContent>
                    </v:textbox>
                  </v:shape>
                  <v:shape id="Organigramme : Procédé prédéfini 142" o:spid="_x0000_s1069" type="#_x0000_t112" style="position:absolute;left:18944;top:36954;width:20365;height:2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DmcEA&#10;AADcAAAADwAAAGRycy9kb3ducmV2LnhtbERPS4vCMBC+C/sfwix403RFau02FdlF0Jsv0OPQzLZl&#10;m0lpotZ/bwTB23x8z8kWvWnElTpXW1bwNY5AEBdW11wqOB5WowSE88gaG8uk4E4OFvnHIMNU2xvv&#10;6Lr3pQgh7FJUUHnfplK6oiKDbmxb4sD92c6gD7Arpe7wFsJNIydRFEuDNYeGClv6qaj431+Mgvg3&#10;2UXzeDk9b+Z2dkpsfVpv70oNP/vlNwhPvX+LX+61DvOnE3g+Ey6Q+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rA5nBAAAA3AAAAA8AAAAAAAAAAAAAAAAAmAIAAGRycy9kb3du&#10;cmV2LnhtbFBLBQYAAAAABAAEAPUAAACGAwAAAAA=&#10;" fillcolor="white [3212]" strokecolor="black [3215]" strokeweight=".85pt">
                    <v:textbox>
                      <w:txbxContent>
                        <w:p w14:paraId="1958E444"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28"/>
                              <w:szCs w:val="28"/>
                            </w:rPr>
                            <w:t>CalculerPosition</w:t>
                          </w:r>
                        </w:p>
                      </w:txbxContent>
                    </v:textbox>
                  </v:shape>
                  <v:line id="Connecteur droit 143" o:spid="_x0000_s1070" style="position:absolute;visibility:visible;mso-wrap-style:square" from="29127,36093" to="29127,36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OFbMIAAADcAAAADwAAAGRycy9kb3ducmV2LnhtbERPTWvCQBC9C/0PyxS86aaxiKRuQiko&#10;eipVDx7H7JgNzc6m2TWJ/75bKHibx/ucdTHaRvTU+dqxgpd5AoK4dLrmSsHpuJmtQPiArLFxTAru&#10;5KHInyZrzLQb+Iv6Q6hEDGGfoQITQptJ6UtDFv3ctcSRu7rOYoiwq6TucIjhtpFpkiylxZpjg8GW&#10;PgyV34ebVbAfbu7H4HXFn2e76LeXtHXnVKnp8/j+BiLQGB7if/dOx/mvC/h7Jl4g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zOFbMIAAADcAAAADwAAAAAAAAAAAAAA&#10;AAChAgAAZHJzL2Rvd25yZXYueG1sUEsFBgAAAAAEAAQA+QAAAJADAAAAAA==&#10;" strokecolor="black [3215]"/>
                  <v:line id="Connecteur droit 144" o:spid="_x0000_s1071" style="position:absolute;flip:x y;visibility:visible;mso-wrap-style:square" from="18944,36093" to="29127,36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p28IAAADcAAAADwAAAGRycy9kb3ducmV2LnhtbERPS2sCMRC+F/wPYQRvNatIKatRfFBQ&#10;8NKoeB024+7iZrIkqbv21zeFQm/z8T1nseptIx7kQ+1YwWScgSAunKm5VHA+fby+gwgR2WDjmBQ8&#10;KcBqOXhZYG5cx5/00LEUKYRDjgqqGNtcylBUZDGMXUucuJvzFmOCvpTGY5fCbSOnWfYmLdacGips&#10;aVtRcddfVsH1crz6w61dd8f7pNvq717r3Uap0bBfz0FE6uO/+M+9N2n+bAa/z6QL5P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Cnp28IAAADcAAAADwAAAAAAAAAAAAAA&#10;AAChAgAAZHJzL2Rvd25yZXYueG1sUEsFBgAAAAAEAAQA+QAAAJADAAAAAA==&#10;" strokecolor="black [3215]"/>
                  <v:shape id="Connecteur droit avec flèche 145" o:spid="_x0000_s1072" type="#_x0000_t32" style="position:absolute;left:10159;top:40359;width:0;height:27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fSMIAAADcAAAADwAAAGRycy9kb3ducmV2LnhtbERPTYvCMBC9L/gfwgh701Sti1SjiLuK&#10;sF5WvXgbmrGpNpPSZLX+e7Mg7G0e73Nmi9ZW4kaNLx0rGPQTEMS50yUXCo6HdW8CwgdkjZVjUvAg&#10;D4t5522GmXZ3/qHbPhQihrDPUIEJoc6k9Lkhi77vauLInV1jMUTYFFI3eI/htpLDJPmQFkuODQZr&#10;WhnKr/tfqyDdFKfRN13M+XM0Xupdupl81UOl3rvtcgoiUBv+xS/3Vsf56Rj+nokX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WfSMIAAADcAAAADwAAAAAAAAAAAAAA&#10;AAChAgAAZHJzL2Rvd25yZXYueG1sUEsFBgAAAAAEAAQA+QAAAJADAAAAAA==&#10;" strokecolor="black [3215]">
                    <v:stroke endarrow="block"/>
                  </v:shape>
                </v:group>
                <v:group id="CondisionDistance" o:spid="_x0000_s1073" style="position:absolute;left:1373;top:20520;width:37936;height:11307" coordorigin="1373,20520" coordsize="37935,11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shape id="ZoneTexte 27" o:spid="_x0000_s1074" type="#_x0000_t202" style="position:absolute;left:18936;top:23737;width:2432;height:1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uGX8EA&#10;AADcAAAADwAAAGRycy9kb3ducmV2LnhtbERPS4vCMBC+C/6HMIIX0bQiPqpRZFFY9ubj4m1oxrbY&#10;TEqTbau/fiMseJuP7zmbXWdK0VDtCssK4kkEgji1uuBMwfVyHC9BOI+ssbRMCp7kYLft9zaYaNvy&#10;iZqzz0QIYZeggtz7KpHSpTkZdBNbEQfubmuDPsA6k7rGNoSbUk6jaC4NFhwacqzoK6f0cf41Cubd&#10;oRr9rGjavtKy4dsrjj3FSg0H3X4NwlPnP+J/97cO82cLeD8TLp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bhl/BAAAA3AAAAA8AAAAAAAAAAAAAAAAAmAIAAGRycy9kb3du&#10;cmV2LnhtbFBLBQYAAAAABAAEAPUAAACGAwAAAAA=&#10;" filled="f" stroked="f">
                    <v:textbox style="mso-fit-shape-to-text:t" inset="0,0,0,0">
                      <w:txbxContent>
                        <w:p w14:paraId="7C61229C" w14:textId="77777777" w:rsidR="003149C4" w:rsidRPr="00F0072C" w:rsidRDefault="003149C4" w:rsidP="00F0072C">
                          <w:pPr>
                            <w:pStyle w:val="NormalWeb"/>
                            <w:spacing w:before="0" w:beforeAutospacing="0" w:after="0" w:afterAutospacing="0"/>
                            <w:rPr>
                              <w:color w:val="000000" w:themeColor="text2"/>
                            </w:rPr>
                          </w:pPr>
                          <w:r w:rsidRPr="00F0072C">
                            <w:rPr>
                              <w:rFonts w:asciiTheme="minorHAnsi" w:hAnsi="Eras Medium ITC" w:cstheme="minorBidi"/>
                              <w:color w:val="000000" w:themeColor="text2"/>
                              <w:sz w:val="14"/>
                              <w:szCs w:val="14"/>
                            </w:rPr>
                            <w:t>Oui</w:t>
                          </w:r>
                        </w:p>
                      </w:txbxContent>
                    </v:textbox>
                  </v:shape>
                  <v:shape id="ZoneTexte 28" o:spid="_x0000_s1075" type="#_x0000_t202" style="position:absolute;left:10156;top:28946;width:2191;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QSLcQA&#10;AADcAAAADwAAAGRycy9kb3ducmV2LnhtbESPT2vCQBDF7wW/wzKCl1I3kSKauopIBfHmn4u3ITtN&#10;QrOzIbtNop/eORS8zfDevPeb1WZwteqoDZVnA+k0AUWce1txYeB62X8sQIWIbLH2TAbuFGCzHr2t&#10;MLO+5xN151goCeGQoYEyxibTOuQlOQxT3xCL9uNbh1HWttC2xV7CXa1nSTLXDiuWhhIb2pWU/57/&#10;nIH58N28H5c06x953fHtkaaRUmMm42H7BSrSEF/m/+uDFfxPoZVnZAK9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Ei3EAAAA3AAAAA8AAAAAAAAAAAAAAAAAmAIAAGRycy9k&#10;b3ducmV2LnhtbFBLBQYAAAAABAAEAPUAAACJAwAAAAA=&#10;" filled="f" stroked="f">
                    <v:textbox style="mso-fit-shape-to-text:t" inset="0,0,0,0">
                      <w:txbxContent>
                        <w:p w14:paraId="1B3C5E08" w14:textId="77777777" w:rsidR="003149C4" w:rsidRPr="00F0072C" w:rsidRDefault="003149C4" w:rsidP="00F0072C">
                          <w:pPr>
                            <w:pStyle w:val="NormalWeb"/>
                            <w:spacing w:before="0" w:beforeAutospacing="0" w:after="0" w:afterAutospacing="0"/>
                            <w:rPr>
                              <w:color w:val="000000" w:themeColor="text2"/>
                            </w:rPr>
                          </w:pPr>
                          <w:r w:rsidRPr="00F0072C">
                            <w:rPr>
                              <w:rFonts w:asciiTheme="minorHAnsi" w:hAnsi="Eras Medium ITC" w:cstheme="minorBidi"/>
                              <w:color w:val="000000" w:themeColor="text2"/>
                              <w:sz w:val="14"/>
                              <w:szCs w:val="14"/>
                            </w:rPr>
                            <w:t>Non</w:t>
                          </w:r>
                        </w:p>
                      </w:txbxContent>
                    </v:textbox>
                  </v:shape>
                  <v:line id="Connecteur droit 149" o:spid="_x0000_s1076" style="position:absolute;flip:x;visibility:visible;mso-wrap-style:square" from="10159,30351" to="29127,30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N+MsMAAADcAAAADwAAAGRycy9kb3ducmV2LnhtbESPQYvCMBCF7wv+hzALXhZNlbJo1yhF&#10;EBU8rNW9D81sW2wmpYm2/nsjCN5meO9782ax6k0tbtS6yrKCyTgCQZxbXXGh4HzajGYgnEfWWFsm&#10;BXdysFoOPhaYaNvxkW6ZL0QIYZeggtL7JpHS5SUZdGPbEAft37YGfVjbQuoWuxBuajmNom9psOJw&#10;ocSG1iXll+xqQg12+y8s4r8tntJ9/CsPXXo5KDX87NMfEJ56/za/6J0OXDyH5zNhAr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DfjLDAAAA3AAAAA8AAAAAAAAAAAAA&#10;AAAAoQIAAGRycy9kb3ducmV2LnhtbFBLBQYAAAAABAAEAPkAAACRAwAAAAA=&#10;" strokecolor="black [3215]"/>
                  <v:line id="Connecteur droit 150" o:spid="_x0000_s1077" style="position:absolute;flip:y;visibility:visible;mso-wrap-style:square" from="29127,28547" to="29127,3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BBcsMAAADcAAAADwAAAGRycy9kb3ducmV2LnhtbESPQWvCQBCF74L/YRnBi9RNRUVSVwmF&#10;ooIHjfY+ZKdJMDsbsluT/vvOodDbPOZ9b95s94Nr1JO6UHs28DpPQBEX3tZcGrjfPl42oEJEtth4&#10;JgM/FGC/G4+2mFrf85WeeSyVhHBI0UAVY5tqHYqKHIa5b4ll9+U7h1FkV2rbYS/hrtGLJFlrhzXL&#10;hQpbeq+oeOTfTmpwOM2wXH4e8Jadlhd97rPH2ZjpZMjeQEUa4r/5jz5a4VZSX56RCfTu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gQXLDAAAA3AAAAA8AAAAAAAAAAAAA&#10;AAAAoQIAAGRycy9kb3ducmV2LnhtbFBLBQYAAAAABAAEAPkAAACRAwAAAAA=&#10;" strokecolor="black [3215]"/>
                  <v:shape id="Organigramme : Décision 151" o:spid="_x0000_s1078" type="#_x0000_t110" style="position:absolute;left:1373;top:20520;width:17571;height:8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cpqsMA&#10;AADcAAAADwAAAGRycy9kb3ducmV2LnhtbERPTWvCQBC9F/oflin0VjcqiqRuQisEpIeKWu9DdppN&#10;m51Ns6tJ/fWuIHibx/ucZT7YRpyo87VjBeNRAoK4dLrmSsHXvnhZgPABWWPjmBT8k4c8e3xYYqpd&#10;z1s67UIlYgj7FBWYENpUSl8asuhHriWO3LfrLIYIu0rqDvsYbhs5SZK5tFhzbDDY0spQ+bs7WgXv&#10;pq/a4rw4rw4f+8308++gh59Cqeen4e0VRKAh3MU391rH+bMxXJ+JF8js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cpqsMAAADcAAAADwAAAAAAAAAAAAAAAACYAgAAZHJzL2Rv&#10;d25yZXYueG1sUEsFBgAAAAAEAAQA9QAAAIgDAAAAAA==&#10;" fillcolor="white [3212]" strokecolor="black [3215]" strokeweight=".85pt">
                    <v:textbox>
                      <w:txbxContent>
                        <w:p w14:paraId="59323152" w14:textId="52FD9E1A" w:rsidR="003149C4" w:rsidRPr="00F0072C" w:rsidRDefault="003149C4" w:rsidP="00F0072C">
                          <w:pPr>
                            <w:pStyle w:val="NormalWeb"/>
                            <w:spacing w:before="0" w:beforeAutospacing="0" w:after="0" w:afterAutospacing="0"/>
                            <w:jc w:val="center"/>
                            <w:rPr>
                              <w:color w:val="000000" w:themeColor="text2"/>
                              <w:sz w:val="22"/>
                            </w:rPr>
                          </w:pPr>
                          <w:r w:rsidRPr="00F0072C">
                            <w:rPr>
                              <w:rFonts w:asciiTheme="minorHAnsi" w:hAnsi="Eras Medium ITC" w:cstheme="minorBidi"/>
                              <w:color w:val="000000" w:themeColor="text2"/>
                              <w:kern w:val="24"/>
                              <w:sz w:val="22"/>
                            </w:rPr>
                            <w:t>MotHF</w:t>
                          </w:r>
                          <w:r w:rsidRPr="00F0072C">
                            <w:rPr>
                              <w:color w:val="000000" w:themeColor="text2"/>
                              <w:sz w:val="22"/>
                            </w:rPr>
                            <w:t>=</w:t>
                          </w:r>
                        </w:p>
                        <w:p w14:paraId="759AF0B3" w14:textId="77777777" w:rsidR="003149C4" w:rsidRPr="00F0072C" w:rsidRDefault="003149C4" w:rsidP="00F0072C">
                          <w:pPr>
                            <w:pStyle w:val="NormalWeb"/>
                            <w:spacing w:before="0" w:beforeAutospacing="0" w:after="0" w:afterAutospacing="0"/>
                            <w:jc w:val="center"/>
                            <w:rPr>
                              <w:color w:val="000000" w:themeColor="text2"/>
                              <w:sz w:val="22"/>
                            </w:rPr>
                          </w:pPr>
                          <w:r w:rsidRPr="00F0072C">
                            <w:rPr>
                              <w:rFonts w:asciiTheme="minorHAnsi" w:hAnsi="Eras Medium ITC" w:cstheme="minorBidi"/>
                              <w:color w:val="000000" w:themeColor="text2"/>
                              <w:kern w:val="24"/>
                              <w:sz w:val="22"/>
                            </w:rPr>
                            <w:t>MotUS</w:t>
                          </w:r>
                        </w:p>
                      </w:txbxContent>
                    </v:textbox>
                  </v:shape>
                  <v:shape id="Organigramme : Procédé prédéfini 152" o:spid="_x0000_s1079" type="#_x0000_t112" style="position:absolute;left:18944;top:25647;width:20365;height:2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VRMIA&#10;AADcAAAADwAAAGRycy9kb3ducmV2LnhtbERPTYvCMBC9C/sfwix401TRbq1GkRVBb9pdcI9DM7bF&#10;ZlKarNZ/bwTB2zze5yxWnanFlVpXWVYwGkYgiHOrKy4U/P5sBwkI55E11pZJwZ0crJYfvQWm2t74&#10;SNfMFyKEsEtRQel9k0rp8pIMuqFtiAN3tq1BH2BbSN3iLYSbWo6jKJYGKw4NJTb0XVJ+yf6NgniT&#10;HKNZvJ787Wf265TY6rQ73JXqf3brOQhPnX+LX+6dDvOnY3g+Ey6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cpVEwgAAANwAAAAPAAAAAAAAAAAAAAAAAJgCAABkcnMvZG93&#10;bnJldi54bWxQSwUGAAAAAAQABAD1AAAAhwMAAAAA&#10;" fillcolor="white [3212]" strokecolor="black [3215]" strokeweight=".85pt">
                    <v:textbox>
                      <w:txbxContent>
                        <w:p w14:paraId="2B87C240"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28"/>
                              <w:szCs w:val="28"/>
                            </w:rPr>
                            <w:t>CalculerDistance</w:t>
                          </w:r>
                        </w:p>
                      </w:txbxContent>
                    </v:textbox>
                  </v:shape>
                  <v:line id="Connecteur droit 153" o:spid="_x0000_s1080" style="position:absolute;visibility:visible;mso-wrap-style:square" from="29127,24786" to="29127,25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oTscIAAADcAAAADwAAAGRycy9kb3ducmV2LnhtbERPTWvCQBC9C/0PyxS86aaRiqRuQiko&#10;eipVDx7H7JgNzc6m2TWJ/75bKHibx/ucdTHaRvTU+dqxgpd5AoK4dLrmSsHpuJmtQPiArLFxTAru&#10;5KHInyZrzLQb+Iv6Q6hEDGGfoQITQptJ6UtDFv3ctcSRu7rOYoiwq6TucIjhtpFpkiylxZpjg8GW&#10;PgyV34ebVbAfbu7H4HXFn2e76LeXtHXnVKnp8/j+BiLQGB7if/dOx/mvC/h7Jl4g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oTscIAAADcAAAADwAAAAAAAAAAAAAA&#10;AAChAgAAZHJzL2Rvd25yZXYueG1sUEsFBgAAAAAEAAQA+QAAAJADAAAAAA==&#10;" strokecolor="black [3215]"/>
                  <v:line id="Connecteur droit 154" o:spid="_x0000_s1081" style="position:absolute;flip:x y;visibility:visible;mso-wrap-style:square" from="18944,24786" to="29127,24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B/BsMAAADcAAAADwAAAGRycy9kb3ducmV2LnhtbERPTWsCMRC9F/ofwhS81axFpWyNYi2C&#10;BS+mLV6Hzbi7uJksSXTX/nojCN7m8T5ntuhtI87kQ+1YwWiYgSAunKm5VPD7s359BxEissHGMSm4&#10;UIDF/PlphrlxHe/orGMpUgiHHBVUMba5lKGoyGIYupY4cQfnLcYEfSmNxy6F20a+ZdlUWqw5NVTY&#10;0qqi4qhPVsH+b7v334d22W2Po26l/3utvz6VGrz0yw8Qkfr4EN/dG5PmT8ZweyZdIO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wfwbDAAAA3AAAAA8AAAAAAAAAAAAA&#10;AAAAoQIAAGRycy9kb3ducmV2LnhtbFBLBQYAAAAABAAEAPkAAACRAwAAAAA=&#10;" strokecolor="black [3215]"/>
                  <v:shape id="Connecteur droit avec flèche 155" o:spid="_x0000_s1082" type="#_x0000_t32" style="position:absolute;left:10159;top:29052;width:0;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wJlcMAAADcAAAADwAAAGRycy9kb3ducmV2LnhtbERPS4vCMBC+L/gfwgh709RHF6lGEV8s&#10;rJdVL96GZmyqzaQ0Wa3/frMg7G0+vufMFq2txJ0aXzpWMOgnIIhzp0suFJyO294EhA/IGivHpOBJ&#10;HhbzztsMM+0e/E33QyhEDGGfoQITQp1J6XNDFn3f1cSRu7jGYoiwKaRu8BHDbSWHSfIhLZYcGwzW&#10;tDKU3w4/VsF4V5xHX3Q1l/UoXer9eDfZ1EOl3rvtcgoiUBv+xS/3p47z0xT+no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8CZXDAAAA3AAAAA8AAAAAAAAAAAAA&#10;AAAAoQIAAGRycy9kb3ducmV2LnhtbFBLBQYAAAAABAAEAPkAAACRAwAAAAA=&#10;" strokecolor="black [3215]">
                    <v:stroke endarrow="block"/>
                  </v:shape>
                </v:group>
                <v:group id="Debut" o:spid="_x0000_s1083" style="position:absolute;width:20395;height:20520" coordsize="20395,20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shape id="Rogner un rectangle avec un coin du même côté 157" o:spid="_x0000_s1084" style="position:absolute;left:1984;width:16396;height:4334;visibility:visible;mso-wrap-style:square;v-text-anchor:middle" coordsize="1639598,4334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EW8MA&#10;AADcAAAADwAAAGRycy9kb3ducmV2LnhtbERPTWsCMRC9C/0PYQRvNau0WrZGWcTCXjzU9mBv0824&#10;WdxMtknUtb++EQre5vE+Z7HqbSvO5EPjWMFknIEgrpxuuFbw+fH2+AIiRGSNrWNScKUAq+XDYIG5&#10;dhd+p/Mu1iKFcMhRgYmxy6UMlSGLYew64sQdnLcYE/S11B4vKdy2cpplM2mx4dRgsKO1oeq4O1kF&#10;260sbSi+9z/aF+Vv9WU2T7pXajTsi1cQkfp4F/+7S53mP8/h9ky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DEW8MAAADcAAAADwAAAAAAAAAAAAAAAACYAgAAZHJzL2Rv&#10;d25yZXYueG1sUEsFBgAAAAAEAAQA9QAAAIgDAAAAAA==&#10;" adj="-11796480,,5400" path="m216738,l1422861,r216737,216738l1639598,433475r,l,433475r,l,216738,216738,xe" fillcolor="white [3212]" strokecolor="black [3215]" strokeweight=".85pt">
                    <v:stroke joinstyle="miter"/>
                    <v:formulas/>
                    <v:path arrowok="t" o:connecttype="custom" o:connectlocs="216738,0;1422861,0;1639598,216738;1639598,433475;1639598,433475;0,433475;0,433475;0,216738;216738,0" o:connectangles="0,0,0,0,0,0,0,0,0" textboxrect="0,0,1639598,433475"/>
                    <v:textbox>
                      <w:txbxContent>
                        <w:p w14:paraId="6C2ACA66"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36"/>
                              <w:szCs w:val="36"/>
                            </w:rPr>
                            <w:t>Boucle</w:t>
                          </w:r>
                        </w:p>
                      </w:txbxContent>
                    </v:textbox>
                  </v:shape>
                  <v:shape id="Organigramme : Procédé prédéfini 158" o:spid="_x0000_s1085" type="#_x0000_t112" style="position:absolute;left:31;top:6476;width:20364;height:2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irsUA&#10;AADcAAAADwAAAGRycy9kb3ducmV2LnhtbESPQWvCQBCF70L/wzIFb7pp0RhTV5GKoDe1BXscstMk&#10;NDsbsluN/945CN5meG/e+2ax6l2jLtSF2rOBt3ECirjwtubSwPfXdpSBChHZYuOZDNwowGr5Mlhg&#10;bv2Vj3Q5xVJJCIccDVQxtrnWoajIYRj7lli0X985jLJ2pbYdXiXcNfo9SVLtsGZpqLClz4qKv9O/&#10;M5BusmMyT9eTn/3cz86Zr8+7w82Y4Wu//gAVqY9P8+N6ZwV/KrTyjEy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qKuxQAAANwAAAAPAAAAAAAAAAAAAAAAAJgCAABkcnMv&#10;ZG93bnJldi54bWxQSwUGAAAAAAQABAD1AAAAigMAAAAA&#10;" fillcolor="white [3212]" strokecolor="black [3215]" strokeweight=".85pt">
                    <v:textbox>
                      <w:txbxContent>
                        <w:p w14:paraId="5CD1EF7E"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28"/>
                              <w:szCs w:val="28"/>
                            </w:rPr>
                            <w:t>ReceptionHF</w:t>
                          </w:r>
                        </w:p>
                      </w:txbxContent>
                    </v:textbox>
                  </v:shape>
                  <v:shape id="Organigramme : Procédé prédéfini 159" o:spid="_x0000_s1086" type="#_x0000_t112" style="position:absolute;top:16061;width:20364;height:28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HNcMA&#10;AADcAAAADwAAAGRycy9kb3ducmV2LnhtbERPTWvCQBC9C/0PyxR6001LG5PoGoKlYG9qC3ocstMk&#10;NDsbsqtJ/n23IHibx/ucdT6aVlypd41lBc+LCARxaXXDlYLvr495AsJ5ZI2tZVIwkYN88zBbY6bt&#10;wAe6Hn0lQgi7DBXU3neZlK6syaBb2I44cD+2N+gD7CupexxCuGnlSxTF0mDDoaHGjrY1lb/Hi1EQ&#10;vyeHKI2L1/NnapenxDan3X5S6ulxLFYgPI3+Lr65dzrMf0vh/5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YHNcMAAADcAAAADwAAAAAAAAAAAAAAAACYAgAAZHJzL2Rv&#10;d25yZXYueG1sUEsFBgAAAAAEAAQA9QAAAIgDAAAAAA==&#10;" fillcolor="white [3212]" strokecolor="black [3215]" strokeweight=".85pt">
                    <v:textbox>
                      <w:txbxContent>
                        <w:p w14:paraId="59EE97A1"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28"/>
                              <w:szCs w:val="28"/>
                            </w:rPr>
                            <w:t>ReceptionUS</w:t>
                          </w:r>
                        </w:p>
                      </w:txbxContent>
                    </v:textbox>
                  </v:shape>
                  <v:shape id="Connecteur droit avec flèche 160" o:spid="_x0000_s1087" type="#_x0000_t32" style="position:absolute;left:10182;top:4334;width:31;height:2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iARMMAAADcAAAADwAAAGRycy9kb3ducmV2LnhtbESPQW/CMAyF75P2HyJP2m2k49BthYAQ&#10;EojeNtiFm9WYpqJxuibQ9t/Ph0m72XrP731erkffqjv1sQls4HWWgSKugm24NvB92r28g4oJ2WIb&#10;mAxMFGG9enxYYmHDwF90P6ZaSQjHAg24lLpC61g58hhnoSMW7RJ6j0nWvta2x0HCfavnWZZrjw1L&#10;g8OOto6q6/HmDfzM992Z/CdSyVTfqo/SvU1nY56fxs0CVKIx/Zv/rg9W8HPBl2dkAr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YgETDAAAA3AAAAA8AAAAAAAAAAAAA&#10;AAAAoQIAAGRycy9kb3ducmV2LnhtbFBLBQYAAAAABAAEAPkAAACRAwAAAAA=&#10;" strokecolor="black [3215]">
                    <v:stroke endarrow="block"/>
                  </v:shape>
                  <v:shape id="Connecteur droit avec flèche 161" o:spid="_x0000_s1088" type="#_x0000_t32" style="position:absolute;left:10182;top:14456;width:31;height:16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vFK8QAAADcAAAADwAAAGRycy9kb3ducmV2LnhtbERPTWvCQBC9F/wPywi91Y2aBomuItqK&#10;0F6a9uJtyI7ZaHY2ZLcx/fddodDbPN7nrDaDbURPna8dK5hOEhDEpdM1Vwq+Pl+fFiB8QNbYOCYF&#10;P+Rhsx49rDDX7sYf1BehEjGEfY4KTAhtLqUvDVn0E9cSR+7sOoshwq6SusNbDLeNnCVJJi3WHBsM&#10;trQzVF6Lb6sgPVSn+RtdzHk/f97q9/SweGlnSj2Oh+0SRKAh/Iv/3Ecd52dTuD8TL5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68UrxAAAANwAAAAPAAAAAAAAAAAA&#10;AAAAAKECAABkcnMvZG93bnJldi54bWxQSwUGAAAAAAQABAD5AAAAkgMAAAAA&#10;" strokecolor="black [3215]">
                    <v:stroke endarrow="block"/>
                  </v:shape>
                  <v:shape id="Connecteur droit avec flèche 162" o:spid="_x0000_s1089" type="#_x0000_t32" style="position:absolute;left:10182;top:18885;width:0;height:16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a7qL4AAADcAAAADwAAAGRycy9kb3ducmV2LnhtbERPy6rCMBDdC/5DGMGdpnbhoxpFBEV3&#10;96obd0MzNsVmUpuo9e9vhAvu5nCes1i1thJPanzpWMFomIAgzp0uuVBwPm0HUxA+IGusHJOCN3lY&#10;LbudBWbavfiXnsdQiBjCPkMFJoQ6k9Lnhiz6oauJI3d1jcUQYVNI3eArhttKpkkylhZLjg0Ga9oY&#10;ym/Hh1VwT3f1hewP0oGpeOSzg5m8L0r1e+16DiJQG77if/dex/njFD7PxAvk8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fBruovgAAANwAAAAPAAAAAAAAAAAAAAAAAKEC&#10;AABkcnMvZG93bnJldi54bWxQSwUGAAAAAAQABAD5AAAAjAMAAAAA&#10;" strokecolor="black [3215]">
                    <v:stroke endarrow="block"/>
                  </v:shape>
                  <v:rect id="Rectangle 163" o:spid="_x0000_s1090" style="position:absolute;left:31;top:10892;width:20364;height:3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fS0MQA&#10;AADcAAAADwAAAGRycy9kb3ducmV2LnhtbERPTWvCQBC9F/wPywi9NRtbkBpdQxQr7aFIoyDexuyY&#10;BLOzaXar8d+7hUJv83ifM0t704gLda62rGAUxSCIC6trLhXstm9PryCcR9bYWCYFN3KQzgcPM0y0&#10;vfIXXXJfihDCLkEFlfdtIqUrKjLoItsSB+5kO4M+wK6UusNrCDeNfI7jsTRYc2iosKVlRcU5/zEK&#10;6tU6O+Qf/dp/7r+P5aTZrHixUepx2GdTEJ56/y/+c7/rMH/8Ar/PhA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30tDEAAAA3AAAAA8AAAAAAAAAAAAAAAAAmAIAAGRycy9k&#10;b3ducmV2LnhtbFBLBQYAAAAABAAEAPUAAACJAwAAAAA=&#10;" fillcolor="white [3212]" strokecolor="black [3215]" strokeweight=".85pt">
                    <v:textbox>
                      <w:txbxContent>
                        <w:p w14:paraId="61C3EE8B" w14:textId="77777777" w:rsidR="003149C4" w:rsidRPr="00F0072C" w:rsidRDefault="003149C4" w:rsidP="00F0072C">
                          <w:pPr>
                            <w:pStyle w:val="NormalWeb"/>
                            <w:spacing w:before="0" w:beforeAutospacing="0" w:after="0" w:afterAutospacing="0"/>
                            <w:jc w:val="center"/>
                            <w:rPr>
                              <w:color w:val="000000" w:themeColor="text2"/>
                            </w:rPr>
                          </w:pPr>
                          <w:r w:rsidRPr="00F0072C">
                            <w:rPr>
                              <w:rFonts w:asciiTheme="minorHAnsi" w:hAnsi="Eras Medium ITC" w:cstheme="minorBidi"/>
                              <w:color w:val="000000" w:themeColor="text2"/>
                              <w:kern w:val="24"/>
                              <w:sz w:val="28"/>
                              <w:szCs w:val="28"/>
                            </w:rPr>
                            <w:t>EnregistrerLaDate</w:t>
                          </w:r>
                        </w:p>
                      </w:txbxContent>
                    </v:textbox>
                  </v:rect>
                  <v:shape id="Connecteur droit avec flèche 164" o:spid="_x0000_s1091" type="#_x0000_t32" style="position:absolute;left:10213;top:9240;width:0;height:16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xms8MAAADcAAAADwAAAGRycy9kb3ducmV2LnhtbERPS2vCQBC+F/oflil40001FYluRFqV&#10;Qr34uHgbspNsbHY2ZFdN/323IPQ2H99zFsveNuJGna8dK3gdJSCIC6drrhScjpvhDIQPyBobx6Tg&#10;hzws8+enBWba3XlPt0OoRAxhn6ECE0KbSekLQxb9yLXEkStdZzFE2FVSd3iP4baR4ySZSos1xwaD&#10;Lb0bKr4PV6sg3VbnyRddTPkxeVvpXbqdrduxUoOXfjUHEagP/+KH+1PH+dMU/p6JF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cZrPDAAAA3AAAAA8AAAAAAAAAAAAA&#10;AAAAoQIAAGRycy9kb3ducmV2LnhtbFBLBQYAAAAABAAEAPkAAACRAwAAAAA=&#10;" strokecolor="black [3215]">
                    <v:stroke endarrow="block"/>
                  </v:shape>
                </v:group>
              </v:group>
            </w:pict>
          </mc:Fallback>
        </mc:AlternateContent>
      </w:r>
    </w:p>
    <w:p w14:paraId="325D29DE" w14:textId="269CBB77" w:rsidR="00795A3B" w:rsidRDefault="00795A3B" w:rsidP="00B323D1">
      <w:pPr>
        <w:ind w:left="2977" w:firstLine="426"/>
      </w:pPr>
      <w:r>
        <w:t xml:space="preserve">La carte électronique de BM est aussi une interface mais seulement entre Arduino, </w:t>
      </w:r>
      <w:r w:rsidR="00CA5FDA">
        <w:t>récepteurs</w:t>
      </w:r>
      <w:r>
        <w:t xml:space="preserve"> US et module HF. L’interface homme-balise est faite via le port USB de l’Arduino uniquement.</w:t>
      </w:r>
    </w:p>
    <w:p w14:paraId="205017DA" w14:textId="77777777" w:rsidR="00795A3B" w:rsidRDefault="00795A3B" w:rsidP="00B323D1">
      <w:pPr>
        <w:spacing w:before="0" w:after="0"/>
        <w:ind w:left="2977"/>
        <w:jc w:val="left"/>
      </w:pPr>
    </w:p>
    <w:p w14:paraId="3D6E9D44" w14:textId="720279EE" w:rsidR="00795A3B" w:rsidRDefault="00795A3B" w:rsidP="00B323D1">
      <w:pPr>
        <w:spacing w:before="0" w:after="0"/>
        <w:ind w:left="2977"/>
        <w:jc w:val="left"/>
      </w:pPr>
      <w:r>
        <w:t xml:space="preserve">Sur le </w:t>
      </w:r>
      <w:r w:rsidR="00CA5FDA">
        <w:t>schéma</w:t>
      </w:r>
      <w:r>
        <w:t xml:space="preserve"> seul deux </w:t>
      </w:r>
      <w:r w:rsidR="00CA5FDA">
        <w:t>récepteurs</w:t>
      </w:r>
      <w:r>
        <w:t xml:space="preserve"> (X1 et X2) sont symbolisés mais il y en a 6 dans la réalité. Le signal est capté par X1-6. Apres traitement, en 6, nous retrouvons le signal en créneaux de mot </w:t>
      </w:r>
      <w:r w:rsidR="00CA5FDA">
        <w:t>émis</w:t>
      </w:r>
      <w:r>
        <w:t xml:space="preserve">. </w:t>
      </w:r>
      <w:r w:rsidR="00A97343">
        <w:t xml:space="preserve">Dans l’encadré 1 le câblage des récepteurs : une patte a la masse et l’autre a des point différents du circuit pour faire la somme. Les Encadrés </w:t>
      </w:r>
      <w:r w:rsidR="00A97343" w:rsidRPr="00A97343">
        <w:rPr>
          <w:color w:val="FF0000"/>
        </w:rPr>
        <w:t>Rouge</w:t>
      </w:r>
      <w:r w:rsidR="00A97343">
        <w:t xml:space="preserve"> seront détaillés dans une partie dédiée.</w:t>
      </w:r>
    </w:p>
    <w:p w14:paraId="01F0514B" w14:textId="08B84765" w:rsidR="00CA5FDA" w:rsidRDefault="00CA5FDA" w:rsidP="00B323D1">
      <w:pPr>
        <w:spacing w:before="0" w:after="0"/>
        <w:ind w:left="2977"/>
        <w:jc w:val="left"/>
      </w:pPr>
    </w:p>
    <w:p w14:paraId="17532C90" w14:textId="77777777" w:rsidR="00A97343" w:rsidRDefault="00A97343" w:rsidP="00A97343">
      <w:pPr>
        <w:spacing w:before="0" w:after="0"/>
        <w:ind w:left="5529" w:firstLine="426"/>
        <w:jc w:val="left"/>
      </w:pPr>
    </w:p>
    <w:p w14:paraId="3AB80B54" w14:textId="77777777" w:rsidR="00A97343" w:rsidRDefault="00A97343" w:rsidP="00A97343">
      <w:pPr>
        <w:spacing w:before="0" w:after="0"/>
        <w:ind w:left="5529" w:firstLine="426"/>
        <w:jc w:val="left"/>
      </w:pPr>
    </w:p>
    <w:p w14:paraId="62A3A09C" w14:textId="4DA2A495" w:rsidR="00CA5FDA" w:rsidRDefault="00CA5FDA" w:rsidP="00A97343">
      <w:pPr>
        <w:spacing w:before="0" w:after="0"/>
        <w:ind w:left="5529" w:firstLine="426"/>
        <w:jc w:val="left"/>
      </w:pPr>
      <w:r>
        <w:t>Pour l’algorithme ci-contre, la boucle est encore une boucle infini dans la limite de l</w:t>
      </w:r>
      <w:r w:rsidR="0074440F">
        <w:t>’</w:t>
      </w:r>
      <w:r>
        <w:t xml:space="preserve">alimentation. </w:t>
      </w:r>
    </w:p>
    <w:p w14:paraId="3C9C25A2" w14:textId="77777777" w:rsidR="00795A3B" w:rsidRDefault="00795A3B" w:rsidP="00A97343">
      <w:pPr>
        <w:spacing w:before="0" w:after="0"/>
        <w:ind w:left="5529"/>
        <w:jc w:val="left"/>
      </w:pPr>
    </w:p>
    <w:p w14:paraId="0BB725A0" w14:textId="6489692A" w:rsidR="00CA5FDA" w:rsidRDefault="00CA5FDA" w:rsidP="00A97343">
      <w:pPr>
        <w:spacing w:before="0" w:after="0"/>
        <w:ind w:left="5529"/>
        <w:jc w:val="left"/>
      </w:pPr>
      <w:r>
        <w:t>Les décisions serves à éviter du calcul sur des mauvaises valeurs. Pour obtenir plus rapidement une position, il possible de diminuer à 2 distances pour une position.</w:t>
      </w:r>
    </w:p>
    <w:p w14:paraId="4D5C9C54" w14:textId="77777777" w:rsidR="00795A3B" w:rsidRDefault="00795A3B" w:rsidP="00B323D1">
      <w:pPr>
        <w:spacing w:before="0" w:after="0"/>
        <w:ind w:left="2977"/>
        <w:jc w:val="left"/>
      </w:pPr>
    </w:p>
    <w:p w14:paraId="21749382" w14:textId="3B1C0297" w:rsidR="00BF4D9B" w:rsidRDefault="00BF4D9B" w:rsidP="00795A3B">
      <w:pPr>
        <w:spacing w:before="0" w:after="0"/>
        <w:ind w:left="2410"/>
        <w:jc w:val="left"/>
      </w:pPr>
      <w:r>
        <w:br w:type="page"/>
      </w:r>
    </w:p>
    <w:p w14:paraId="6316806E" w14:textId="2392214F" w:rsidR="00DD4FC7" w:rsidRPr="00DD4FC7" w:rsidRDefault="00DD4FC7" w:rsidP="00972AAB">
      <w:pPr>
        <w:pStyle w:val="Titre2"/>
      </w:pPr>
      <w:bookmarkStart w:id="49" w:name="_Toc443408673"/>
      <w:r>
        <w:lastRenderedPageBreak/>
        <w:t>Electronique</w:t>
      </w:r>
      <w:bookmarkEnd w:id="49"/>
    </w:p>
    <w:p w14:paraId="64157F89" w14:textId="081294FB" w:rsidR="00CE046C" w:rsidRDefault="00CE046C" w:rsidP="00CE046C">
      <w:pPr>
        <w:pStyle w:val="Titre3"/>
      </w:pPr>
      <w:bookmarkStart w:id="50" w:name="_Toc443408674"/>
      <w:r>
        <w:t>L</w:t>
      </w:r>
      <w:r w:rsidR="006A0AB1">
        <w:t>e circuit des balises</w:t>
      </w:r>
      <w:r>
        <w:t xml:space="preserve"> fixes (</w:t>
      </w:r>
      <w:r w:rsidR="00C440FF">
        <w:t>émettrices</w:t>
      </w:r>
      <w:r>
        <w:t xml:space="preserve"> US)</w:t>
      </w:r>
      <w:bookmarkEnd w:id="50"/>
    </w:p>
    <w:p w14:paraId="30A3FEBD" w14:textId="625295A6" w:rsidR="00494C04" w:rsidRDefault="009005F3" w:rsidP="00DD4FC7">
      <w:pPr>
        <w:ind w:left="2835" w:firstLine="710"/>
      </w:pPr>
      <w:r>
        <w:rPr>
          <w:noProof/>
          <w:lang w:eastAsia="fr-FR"/>
        </w:rPr>
        <w:drawing>
          <wp:anchor distT="0" distB="0" distL="114300" distR="114300" simplePos="0" relativeHeight="251658244" behindDoc="0" locked="0" layoutInCell="1" allowOverlap="1" wp14:anchorId="5CA633B1" wp14:editId="202A733F">
            <wp:simplePos x="0" y="0"/>
            <wp:positionH relativeFrom="margin">
              <wp:align>left</wp:align>
            </wp:positionH>
            <wp:positionV relativeFrom="paragraph">
              <wp:posOffset>41326</wp:posOffset>
            </wp:positionV>
            <wp:extent cx="1845945" cy="1485900"/>
            <wp:effectExtent l="0" t="0" r="1905" b="0"/>
            <wp:wrapThrough wrapText="bothSides">
              <wp:wrapPolygon edited="0">
                <wp:start x="0" y="0"/>
                <wp:lineTo x="0" y="21323"/>
                <wp:lineTo x="21399" y="21323"/>
                <wp:lineTo x="21399" y="0"/>
                <wp:lineTo x="0"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1 40KHz.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5945" cy="1485900"/>
                    </a:xfrm>
                    <a:prstGeom prst="rect">
                      <a:avLst/>
                    </a:prstGeom>
                  </pic:spPr>
                </pic:pic>
              </a:graphicData>
            </a:graphic>
            <wp14:sizeRelH relativeFrom="page">
              <wp14:pctWidth>0</wp14:pctWidth>
            </wp14:sizeRelH>
            <wp14:sizeRelV relativeFrom="page">
              <wp14:pctHeight>0</wp14:pctHeight>
            </wp14:sizeRelV>
          </wp:anchor>
        </w:drawing>
      </w:r>
      <w:r w:rsidR="00CE046C">
        <w:t>L</w:t>
      </w:r>
      <w:r w:rsidR="006A0AB1">
        <w:t>e signal 4</w:t>
      </w:r>
      <w:r w:rsidR="00C440FF">
        <w:t xml:space="preserve">0 </w:t>
      </w:r>
      <w:r w:rsidR="006A0AB1">
        <w:t xml:space="preserve">KHz est générer </w:t>
      </w:r>
      <w:r w:rsidR="00C440FF">
        <w:t>grâce</w:t>
      </w:r>
      <w:r w:rsidR="004743FD">
        <w:t xml:space="preserve"> à l’instabilité des portes NON </w:t>
      </w:r>
      <w:r w:rsidR="004743FD" w:rsidRPr="004743FD">
        <w:rPr>
          <w:i/>
        </w:rPr>
        <w:t>U0</w:t>
      </w:r>
      <w:r w:rsidR="006A0AB1">
        <w:t xml:space="preserve">. </w:t>
      </w:r>
    </w:p>
    <w:p w14:paraId="15E772DD" w14:textId="6B4687E3" w:rsidR="006A0AB1" w:rsidRDefault="00C440FF" w:rsidP="00DD4FC7">
      <w:pPr>
        <w:ind w:left="2835"/>
      </w:pPr>
      <w:r>
        <w:t xml:space="preserve">Par une action sur le potentiomètre </w:t>
      </w:r>
      <w:r w:rsidR="004743FD" w:rsidRPr="004743FD">
        <w:rPr>
          <w:i/>
        </w:rPr>
        <w:t>POT1</w:t>
      </w:r>
      <w:r w:rsidR="004743FD">
        <w:t xml:space="preserve"> </w:t>
      </w:r>
      <w:r>
        <w:t xml:space="preserve">il est possible de réglé le signal dans une fourchette </w:t>
      </w:r>
      <w:r w:rsidRPr="00C440FF">
        <w:rPr>
          <w:highlight w:val="yellow"/>
        </w:rPr>
        <w:t>de 30KHz</w:t>
      </w:r>
      <w:r w:rsidR="00DD4FC7">
        <w:t>.</w:t>
      </w:r>
    </w:p>
    <w:p w14:paraId="43F02D21" w14:textId="0B0B2D87" w:rsidR="00DD4FC7" w:rsidRDefault="00DD4FC7" w:rsidP="00DD4FC7">
      <w:pPr>
        <w:ind w:left="2835"/>
      </w:pPr>
    </w:p>
    <w:p w14:paraId="3C27B663" w14:textId="4483C67B" w:rsidR="00DD4FC7" w:rsidRDefault="00DD4FC7" w:rsidP="00DD4FC7">
      <w:pPr>
        <w:ind w:left="2835"/>
      </w:pPr>
    </w:p>
    <w:p w14:paraId="1FDDD447" w14:textId="06DB4EF8" w:rsidR="00DD4FC7" w:rsidRDefault="00DD4FC7" w:rsidP="00DD4FC7">
      <w:pPr>
        <w:ind w:left="2835"/>
      </w:pPr>
    </w:p>
    <w:p w14:paraId="45794DAB" w14:textId="33365E6E" w:rsidR="004743FD" w:rsidRDefault="009005F3" w:rsidP="00DD4FC7">
      <w:pPr>
        <w:ind w:left="2835"/>
      </w:pPr>
      <w:r>
        <w:rPr>
          <w:noProof/>
          <w:lang w:eastAsia="fr-FR"/>
        </w:rPr>
        <w:drawing>
          <wp:anchor distT="0" distB="0" distL="114300" distR="114300" simplePos="0" relativeHeight="251658245" behindDoc="0" locked="0" layoutInCell="1" allowOverlap="1" wp14:anchorId="74F44F58" wp14:editId="453FF6D5">
            <wp:simplePos x="0" y="0"/>
            <wp:positionH relativeFrom="column">
              <wp:posOffset>3488665</wp:posOffset>
            </wp:positionH>
            <wp:positionV relativeFrom="paragraph">
              <wp:posOffset>82423</wp:posOffset>
            </wp:positionV>
            <wp:extent cx="1854200" cy="584200"/>
            <wp:effectExtent l="0" t="0" r="0" b="6350"/>
            <wp:wrapThrough wrapText="bothSides">
              <wp:wrapPolygon edited="0">
                <wp:start x="0" y="0"/>
                <wp:lineTo x="0" y="21130"/>
                <wp:lineTo x="21304" y="21130"/>
                <wp:lineTo x="21304" y="0"/>
                <wp:lineTo x="0" y="0"/>
              </wp:wrapPolygon>
            </wp:wrapThrough>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2 Modulation.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54200" cy="584200"/>
                    </a:xfrm>
                    <a:prstGeom prst="rect">
                      <a:avLst/>
                    </a:prstGeom>
                  </pic:spPr>
                </pic:pic>
              </a:graphicData>
            </a:graphic>
            <wp14:sizeRelH relativeFrom="page">
              <wp14:pctWidth>0</wp14:pctWidth>
            </wp14:sizeRelH>
            <wp14:sizeRelV relativeFrom="page">
              <wp14:pctHeight>0</wp14:pctHeight>
            </wp14:sizeRelV>
          </wp:anchor>
        </w:drawing>
      </w:r>
    </w:p>
    <w:p w14:paraId="1A1BF844" w14:textId="03321403" w:rsidR="00DD4FC7" w:rsidRDefault="00DD4FC7" w:rsidP="006E1988">
      <w:pPr>
        <w:ind w:right="3116"/>
      </w:pPr>
      <w:r>
        <w:t xml:space="preserve">Grace à </w:t>
      </w:r>
      <w:r w:rsidRPr="00AC5E73">
        <w:rPr>
          <w:i/>
        </w:rPr>
        <w:t>U1</w:t>
      </w:r>
      <w:r>
        <w:t xml:space="preserve"> il y a une </w:t>
      </w:r>
      <w:r w:rsidR="0060060B">
        <w:t>superposition</w:t>
      </w:r>
      <w:r>
        <w:t xml:space="preserve"> des signaux </w:t>
      </w:r>
      <w:r w:rsidR="00AC5E73">
        <w:t>à</w:t>
      </w:r>
      <w:r>
        <w:t xml:space="preserve"> 40KHz</w:t>
      </w:r>
      <w:r w:rsidR="006E1988">
        <w:t xml:space="preserve"> (Fréquence US)</w:t>
      </w:r>
      <w:r>
        <w:t xml:space="preserve"> et </w:t>
      </w:r>
      <w:r w:rsidR="00AC5E73">
        <w:t>à</w:t>
      </w:r>
      <w:r>
        <w:t xml:space="preserve"> 40Hz</w:t>
      </w:r>
      <w:r w:rsidR="006E1988">
        <w:t xml:space="preserve"> (Mot arduino)</w:t>
      </w:r>
      <w:r>
        <w:t xml:space="preserve"> </w:t>
      </w:r>
      <w:r w:rsidR="006E1988">
        <w:t>sans les inverser.</w:t>
      </w:r>
    </w:p>
    <w:p w14:paraId="38340DF5" w14:textId="3BB423EF" w:rsidR="0060060B" w:rsidRDefault="00AC5E73" w:rsidP="006E1988">
      <w:pPr>
        <w:ind w:right="3116"/>
      </w:pPr>
      <w:r>
        <w:rPr>
          <w:noProof/>
          <w:lang w:eastAsia="fr-FR"/>
        </w:rPr>
        <mc:AlternateContent>
          <mc:Choice Requires="wpg">
            <w:drawing>
              <wp:anchor distT="0" distB="0" distL="114300" distR="114300" simplePos="0" relativeHeight="251658246" behindDoc="0" locked="0" layoutInCell="1" allowOverlap="1" wp14:anchorId="0FF14B55" wp14:editId="1EA06C2B">
                <wp:simplePos x="0" y="0"/>
                <wp:positionH relativeFrom="column">
                  <wp:posOffset>352417</wp:posOffset>
                </wp:positionH>
                <wp:positionV relativeFrom="paragraph">
                  <wp:posOffset>36244</wp:posOffset>
                </wp:positionV>
                <wp:extent cx="4744193" cy="2028200"/>
                <wp:effectExtent l="0" t="0" r="18415" b="0"/>
                <wp:wrapNone/>
                <wp:docPr id="43" name="Groupe 43"/>
                <wp:cNvGraphicFramePr/>
                <a:graphic xmlns:a="http://schemas.openxmlformats.org/drawingml/2006/main">
                  <a:graphicData uri="http://schemas.microsoft.com/office/word/2010/wordprocessingGroup">
                    <wpg:wgp>
                      <wpg:cNvGrpSpPr/>
                      <wpg:grpSpPr>
                        <a:xfrm>
                          <a:off x="0" y="0"/>
                          <a:ext cx="4744193" cy="2028200"/>
                          <a:chOff x="0" y="0"/>
                          <a:chExt cx="4744193" cy="2028200"/>
                        </a:xfrm>
                      </wpg:grpSpPr>
                      <wps:wsp>
                        <wps:cNvPr id="1" name="Zone de texte 1"/>
                        <wps:cNvSpPr txBox="1"/>
                        <wps:spPr>
                          <a:xfrm>
                            <a:off x="0" y="1732925"/>
                            <a:ext cx="4744085" cy="295275"/>
                          </a:xfrm>
                          <a:prstGeom prst="rect">
                            <a:avLst/>
                          </a:prstGeom>
                          <a:solidFill>
                            <a:prstClr val="white"/>
                          </a:solidFill>
                          <a:ln>
                            <a:noFill/>
                          </a:ln>
                          <a:effectLst/>
                        </wps:spPr>
                        <wps:txbx>
                          <w:txbxContent>
                            <w:p w14:paraId="3BED0078" w14:textId="007425DC" w:rsidR="003149C4" w:rsidRPr="00A87524" w:rsidRDefault="003149C4" w:rsidP="00AC5E73">
                              <w:pPr>
                                <w:pStyle w:val="Lgende"/>
                              </w:pPr>
                              <w:r>
                                <w:t xml:space="preserve">Figure </w:t>
                              </w:r>
                              <w:r w:rsidR="007C222E">
                                <w:fldChar w:fldCharType="begin"/>
                              </w:r>
                              <w:r w:rsidR="007C222E">
                                <w:instrText xml:space="preserve"> SEQ Figure \* ARABIC </w:instrText>
                              </w:r>
                              <w:r w:rsidR="007C222E">
                                <w:fldChar w:fldCharType="separate"/>
                              </w:r>
                              <w:r w:rsidR="00404E71">
                                <w:rPr>
                                  <w:noProof/>
                                </w:rPr>
                                <w:t>2</w:t>
                              </w:r>
                              <w:r w:rsidR="007C222E">
                                <w:rPr>
                                  <w:noProof/>
                                </w:rPr>
                                <w:fldChar w:fldCharType="end"/>
                              </w:r>
                              <w:r>
                                <w:t xml:space="preserve"> Schéma blocs de la modulation du 40KHz et du 40Hz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4" name="Groupe 44"/>
                        <wpg:cNvGrpSpPr/>
                        <wpg:grpSpPr>
                          <a:xfrm>
                            <a:off x="0" y="0"/>
                            <a:ext cx="4744193" cy="1784350"/>
                            <a:chOff x="-45869" y="-400056"/>
                            <a:chExt cx="4744322" cy="1784522"/>
                          </a:xfrm>
                        </wpg:grpSpPr>
                        <wps:wsp>
                          <wps:cNvPr id="33" name="Rectangle 33"/>
                          <wps:cNvSpPr/>
                          <wps:spPr>
                            <a:xfrm>
                              <a:off x="-45869" y="-400056"/>
                              <a:ext cx="1604507" cy="879894"/>
                            </a:xfrm>
                            <a:prstGeom prst="rect">
                              <a:avLst/>
                            </a:prstGeom>
                            <a:blipFill>
                              <a:blip r:embed="rId34"/>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Ellipse 34"/>
                          <wps:cNvSpPr/>
                          <wps:spPr>
                            <a:xfrm>
                              <a:off x="1881655" y="110996"/>
                              <a:ext cx="736979" cy="76855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A9E5126" w14:textId="06841AEF" w:rsidR="003149C4" w:rsidRPr="002D6885" w:rsidRDefault="003149C4" w:rsidP="002D6885">
                                <w:pPr>
                                  <w:jc w:val="center"/>
                                  <w:rPr>
                                    <w:sz w:val="44"/>
                                  </w:rPr>
                                </w:pPr>
                                <w:r w:rsidRPr="002D6885">
                                  <w:rPr>
                                    <w:sz w:val="4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5868" y="544123"/>
                              <a:ext cx="1604472" cy="840343"/>
                            </a:xfrm>
                            <a:prstGeom prst="rect">
                              <a:avLst/>
                            </a:prstGeom>
                            <a:blipFill>
                              <a:blip r:embed="rId35"/>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910832" y="-204094"/>
                              <a:ext cx="1787621" cy="1378667"/>
                            </a:xfrm>
                            <a:prstGeom prst="rect">
                              <a:avLst/>
                            </a:prstGeom>
                            <a:blipFill>
                              <a:blip r:embed="rId36"/>
                              <a:stretch>
                                <a:fillRect/>
                              </a:stretch>
                            </a:blipFill>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onnecteur droit avec flèche 37"/>
                          <wps:cNvCnPr>
                            <a:stCxn id="33" idx="3"/>
                            <a:endCxn id="34" idx="1"/>
                          </wps:cNvCnPr>
                          <wps:spPr>
                            <a:xfrm>
                              <a:off x="1558638" y="39891"/>
                              <a:ext cx="430945" cy="183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Connecteur droit avec flèche 41"/>
                          <wps:cNvCnPr>
                            <a:stCxn id="35" idx="3"/>
                            <a:endCxn id="34" idx="3"/>
                          </wps:cNvCnPr>
                          <wps:spPr>
                            <a:xfrm flipV="1">
                              <a:off x="1558570" y="767002"/>
                              <a:ext cx="431014" cy="1972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Connecteur droit avec flèche 42"/>
                          <wps:cNvCnPr>
                            <a:stCxn id="34" idx="6"/>
                            <a:endCxn id="36" idx="1"/>
                          </wps:cNvCnPr>
                          <wps:spPr>
                            <a:xfrm flipV="1">
                              <a:off x="2618634" y="485239"/>
                              <a:ext cx="292198" cy="1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FF14B55" id="Groupe 43" o:spid="_x0000_s1092" style="position:absolute;left:0;text-align:left;margin-left:27.75pt;margin-top:2.85pt;width:373.55pt;height:159.7pt;z-index:251658246;mso-height-relative:margin" coordsize="47441,202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AAAAgEAAAAUAAACBQAAAA4AAAIP&#10;AAAADwCAAgoAAAAvAIACBAAAAC8AgAIEAAAAKQAAAgAFAAAqAIACwAMAACsAgAIAAAAALACAAgAA&#10;AAAXAAACDAIAABgAgAJsAQAAGQCAAucAAAAaAIAC5wAAAAoAAAK0AAAAAgCAAgAAAAACAIACLw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D/6AZW+Pb08gAAAQAMAAAAQAYAALAEAADv&#10;vq3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sAQwACAQECAQECAgICAgICAgMFAwMDAwMGBAQDBQcGBwcHBgcHCAkLCQgICggHBwoNCgoL&#10;DAwMDAcJDg8NDA4LDAwM/9sAQwECAgIDAwMGAwMGDAgHCAwMDAwMDAwMDAwMDAwMDAwMDAwMDAwM&#10;DAwMDAwMDAwMDAwMDAwMDAwMDAwMDAwMDAwM/8AAEQgDdAa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D/6AZW&#10;+Pb08gAAAQAMAAAAQAYAALAEAADvvq3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sAQwACAQECAQECAgICAgICAgMFAwMDAwMGBAQDBQcG&#10;BwcHBgcHCAkLCQgICggHBwoNCgoLDAwMDAcJDg8NDA4LDAwM/9sAQwECAgIDAwMGAwMGDAgHCAwM&#10;DAwMDAwMDAwMDAwMDAwMDAwMDAwMDAwMDAwMDAwMDAwMDAwMDAwMDAwMDAwMDAwM/8AAEQgDvge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D/6AZW+Pb08gAAAQAMAAAAQAYAALAEAADv&#10;vq3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sAQwACAQECAQECAgICAgICAgMFAwMDAwMGBAQDBQcGBwcHBgcHCAkLCQgICggHBwoNCgoL&#10;DAwMDAcJDg8NDA4LDAwM/9sAQwECAgIDAwMGAwMGDAgHCAwMDAwMDAwMDAwMDAwMDAwMDAwMDAwM&#10;DAwMDAwMDAwMDAwMDAwMDAwMDAwMDAwMDAwM/8AAEQgDmAe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">
                <v:shape id="Zone de texte 1" o:spid="_x0000_s1093" type="#_x0000_t202" style="position:absolute;top:17329;width:4744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3BED0078" w14:textId="007425DC" w:rsidR="003149C4" w:rsidRPr="00A87524" w:rsidRDefault="003149C4" w:rsidP="00AC5E73">
                        <w:pPr>
                          <w:pStyle w:val="Lgende"/>
                        </w:pPr>
                        <w:r>
                          <w:t xml:space="preserve">Figure </w:t>
                        </w:r>
                        <w:r w:rsidR="007C222E">
                          <w:fldChar w:fldCharType="begin"/>
                        </w:r>
                        <w:r w:rsidR="007C222E">
                          <w:instrText xml:space="preserve"> SEQ Figure \* ARABIC </w:instrText>
                        </w:r>
                        <w:r w:rsidR="007C222E">
                          <w:fldChar w:fldCharType="separate"/>
                        </w:r>
                        <w:r w:rsidR="00404E71">
                          <w:rPr>
                            <w:noProof/>
                          </w:rPr>
                          <w:t>2</w:t>
                        </w:r>
                        <w:r w:rsidR="007C222E">
                          <w:rPr>
                            <w:noProof/>
                          </w:rPr>
                          <w:fldChar w:fldCharType="end"/>
                        </w:r>
                        <w:r>
                          <w:t xml:space="preserve"> Schéma blocs de la modulation du 40KHz et du 40Hz</w:t>
                        </w:r>
                      </w:p>
                    </w:txbxContent>
                  </v:textbox>
                </v:shape>
                <v:group id="Groupe 44" o:spid="_x0000_s1094" style="position:absolute;width:47441;height:17843" coordorigin="-458,-4000" coordsize="47443,17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angle 33" o:spid="_x0000_s1095" style="position:absolute;left:-458;top:-4000;width:16044;height:8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RD8QA&#10;AADbAAAADwAAAGRycy9kb3ducmV2LnhtbESPwWrDMBBE74H8g9hCb7HcmKbGiRJCIJAeeqjrQ4+L&#10;tbVFrJWxFNvt11eFQo7DzLxhdofZdmKkwRvHCp6SFARx7bThRkH1cV7lIHxA1tg5JgXf5OGwXy52&#10;WGg38TuNZWhEhLAvUEEbQl9I6euWLPrE9cTR+3KDxRDl0Eg94BThtpPrNN1Ii4bjQos9nVqqr+XN&#10;Kjj6/NNI92Mro8c+e3Zvr/5FK/X4MB+3IALN4R7+b1+0giyDvy/xB8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PkQ/EAAAA2wAAAA8AAAAAAAAAAAAAAAAAmAIAAGRycy9k&#10;b3ducmV2LnhtbFBLBQYAAAAABAAEAPUAAACJAwAAAAA=&#10;" strokecolor="#005677 [1604]" strokeweight=".85pt">
                    <v:fill r:id="rId37" o:title="" recolor="t" rotate="t" type="frame"/>
                  </v:rect>
                  <v:oval id="Ellipse 34" o:spid="_x0000_s1096" style="position:absolute;left:18816;top:1109;width:7370;height:7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t+P8YA&#10;AADbAAAADwAAAGRycy9kb3ducmV2LnhtbESPT2vCQBTE70K/w/IK3szGP1WJrlIVUQQPtS30+Mg+&#10;k9js25BdNfrpXaHQ4zAzv2Gm88aU4kK1Kywr6EYxCOLU6oIzBV+f684YhPPIGkvLpOBGDuazl9YU&#10;E22v/EGXg89EgLBLUEHufZVI6dKcDLrIVsTBO9raoA+yzqSu8RrgppS9OB5KgwWHhRwrWuaU/h7O&#10;RoEd3atiu99t+t8jGt8WP6fj22mlVPu1eZ+A8NT4//Bfe6sV9Afw/BJ+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t+P8YAAADbAAAADwAAAAAAAAAAAAAAAACYAgAAZHJz&#10;L2Rvd25yZXYueG1sUEsFBgAAAAAEAAQA9QAAAIsDAAAAAA==&#10;" fillcolor="#a6ce39 [3205]" strokecolor="#53681a [1605]" strokeweight=".85pt">
                    <v:textbox>
                      <w:txbxContent>
                        <w:p w14:paraId="3A9E5126" w14:textId="06841AEF" w:rsidR="003149C4" w:rsidRPr="002D6885" w:rsidRDefault="003149C4" w:rsidP="002D6885">
                          <w:pPr>
                            <w:jc w:val="center"/>
                            <w:rPr>
                              <w:sz w:val="44"/>
                            </w:rPr>
                          </w:pPr>
                          <w:r w:rsidRPr="002D6885">
                            <w:rPr>
                              <w:sz w:val="44"/>
                            </w:rPr>
                            <w:t>+</w:t>
                          </w:r>
                        </w:p>
                      </w:txbxContent>
                    </v:textbox>
                  </v:oval>
                  <v:rect id="Rectangle 35" o:spid="_x0000_s1097" style="position:absolute;left:-458;top:5441;width:16044;height:8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2oQ8UA&#10;AADbAAAADwAAAGRycy9kb3ducmV2LnhtbESPQWvCQBSE74L/YXlCL1I3tSg2dSNWKOilUE3B4yP7&#10;TJZk34bsatL++q5Q6HGYmW+Y9WawjbhR541jBU+zBARx4bThUkF+en9cgfABWWPjmBR8k4dNNh6t&#10;MdWu50+6HUMpIoR9igqqENpUSl9UZNHPXEscvYvrLIYou1LqDvsIt42cJ8lSWjQcFypsaVdRUR+v&#10;VsHLj1km5nr+2L+daXGYfuV97XKlHibD9hVEoCH8h//ae63geQH3L/EH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ahDxQAAANsAAAAPAAAAAAAAAAAAAAAAAJgCAABkcnMv&#10;ZG93bnJldi54bWxQSwUGAAAAAAQABAD1AAAAigMAAAAA&#10;" strokecolor="#005677 [1604]" strokeweight=".85pt">
                    <v:fill r:id="rId38" o:title="" recolor="t" rotate="t" type="frame"/>
                  </v:rect>
                  <v:rect id="Rectangle 36" o:spid="_x0000_s1098" style="position:absolute;left:29108;top:-2040;width:17876;height:1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2kg8MA&#10;AADbAAAADwAAAGRycy9kb3ducmV2LnhtbESPQWvCQBSE74X+h+UVequ7rRBqmo1Ii0WlF6PQ6yP7&#10;TILZtyG7xvjvXUHwOMzMN0w2H20rBup941jD+0SBIC6dabjSsN8t3z5B+IBssHVMGi7kYZ4/P2WY&#10;GnfmLQ1FqESEsE9RQx1Cl0rpy5os+onriKN3cL3FEGVfSdPjOcJtKz+USqTFhuNCjR1911Qei5PV&#10;UMhq+j8k6/FXbTe7n0Qd/3imtH59GRdfIAKN4RG+t1dGwzSB25f4A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2kg8MAAADbAAAADwAAAAAAAAAAAAAAAACYAgAAZHJzL2Rv&#10;d25yZXYueG1sUEsFBgAAAAAEAAQA9QAAAIgDAAAAAA==&#10;" strokecolor="#f2f2f2 [3041]" strokeweight="1.35pt">
                    <v:fill r:id="rId39" o:title="" recolor="t" rotate="t" type="frame"/>
                    <v:stroke opacity="32896f"/>
                  </v:rect>
                  <v:shapetype id="_x0000_t32" coordsize="21600,21600" o:spt="32" o:oned="t" path="m,l21600,21600e" filled="f">
                    <v:path arrowok="t" fillok="f" o:connecttype="none"/>
                    <o:lock v:ext="edit" shapetype="t"/>
                  </v:shapetype>
                  <v:shape id="Connecteur droit avec flèche 37" o:spid="_x0000_s1099" type="#_x0000_t32" style="position:absolute;left:15586;top:398;width:4309;height:18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oAf8MAAADbAAAADwAAAGRycy9kb3ducmV2LnhtbESPT2vCQBTE7wW/w/KE3uqmtahEN1IK&#10;Bb21aaDXZ/blj82+jbtrjN++WxA8DjPzG2azHU0nBnK+tazgeZaAIC6tbrlWUHx/PK1A+ICssbNM&#10;Cq7kYZtNHjaYanvhLxryUIsIYZ+igiaEPpXSlw0Z9DPbE0evss5giNLVUju8RLjp5EuSLKTBluNC&#10;gz29N1T+5mejYHk45fvr6bU4smNX2U8+76sfpR6n49saRKAx3MO39k4rmC/h/0v8AT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aAH/DAAAA2wAAAA8AAAAAAAAAAAAA&#10;AAAAoQIAAGRycy9kb3ducmV2LnhtbFBLBQYAAAAABAAEAPkAAACRAwAAAAA=&#10;" strokecolor="#00aeef [3204]">
                    <v:stroke endarrow="block"/>
                  </v:shape>
                  <v:shape id="Connecteur droit avec flèche 41" o:spid="_x0000_s1100" type="#_x0000_t32" style="position:absolute;left:15585;top:7670;width:4310;height:19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Xn18AAAADbAAAADwAAAGRycy9kb3ducmV2LnhtbESPT4vCMBTE7wt+h/CEvSyaKqJSjbKI&#10;glf/gNdn82yKzUtpspp++40geBxm5jfMch1tLR7U+sqxgtEwA0FcOF1xqeB82g3mIHxA1lg7JgUd&#10;eVivel9LzLV78oEex1CKBGGfowITQpNL6QtDFv3QNcTJu7nWYkiyLaVu8ZngtpbjLJtKixWnBYMN&#10;bQwV9+OfVRDN9SeepOTruMNZEy/d9rCplPrux98FiEAxfMLv9l4rmIzg9SX9ALn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0l59fAAAAA2wAAAA8AAAAAAAAAAAAAAAAA&#10;oQIAAGRycy9kb3ducmV2LnhtbFBLBQYAAAAABAAEAPkAAACOAwAAAAA=&#10;" strokecolor="#00aeef [3204]">
                    <v:stroke endarrow="block"/>
                  </v:shape>
                  <v:shape id="Connecteur droit avec flèche 42" o:spid="_x0000_s1101" type="#_x0000_t32" style="position:absolute;left:26186;top:4852;width:2922;height:1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d5oMEAAADbAAAADwAAAGRycy9kb3ducmV2LnhtbESPT4vCMBTE78J+h/AEL7KmFnGXapRF&#10;dsGrf2Cvz+bZFJuX0kRNv70RBI/DzPyGWa6jbcSNOl87VjCdZCCIS6drrhQcD3+f3yB8QNbYOCYF&#10;PXlYrz4GSyy0u/OObvtQiQRhX6ACE0JbSOlLQxb9xLXEyTu7zmJIsquk7vCe4LaReZbNpcWa04LB&#10;ljaGysv+ahVEcxrHg5R8ynv8auN//7vb1EqNhvFnASJQDO/wq73VCmY5PL+kHy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93mgwQAAANsAAAAPAAAAAAAAAAAAAAAA&#10;AKECAABkcnMvZG93bnJldi54bWxQSwUGAAAAAAQABAD5AAAAjwMAAAAA&#10;" strokecolor="#00aeef [3204]">
                    <v:stroke endarrow="block"/>
                  </v:shape>
                </v:group>
              </v:group>
            </w:pict>
          </mc:Fallback>
        </mc:AlternateContent>
      </w:r>
    </w:p>
    <w:p w14:paraId="1C89D81C" w14:textId="1E944B61" w:rsidR="0060060B" w:rsidRDefault="0060060B" w:rsidP="006E1988">
      <w:pPr>
        <w:ind w:right="3116"/>
      </w:pPr>
    </w:p>
    <w:p w14:paraId="7E2E1F5C" w14:textId="0F61395F" w:rsidR="007A4F65" w:rsidRDefault="007A4F65" w:rsidP="006E1988">
      <w:pPr>
        <w:ind w:right="3116"/>
      </w:pPr>
    </w:p>
    <w:p w14:paraId="4010AB2A" w14:textId="5FCC68E3" w:rsidR="007A4F65" w:rsidRDefault="007A4F65" w:rsidP="006E1988">
      <w:pPr>
        <w:ind w:right="3116"/>
      </w:pPr>
    </w:p>
    <w:p w14:paraId="5A834F56" w14:textId="398AC5D8" w:rsidR="007A4F65" w:rsidRDefault="007A4F65" w:rsidP="006E1988">
      <w:pPr>
        <w:ind w:right="3116"/>
      </w:pPr>
    </w:p>
    <w:p w14:paraId="7A87715A" w14:textId="2B4E3952" w:rsidR="007A4F65" w:rsidRDefault="007A4F65" w:rsidP="006E1988">
      <w:pPr>
        <w:ind w:right="3116"/>
      </w:pPr>
    </w:p>
    <w:p w14:paraId="3914851A" w14:textId="18D8537D" w:rsidR="007A4F65" w:rsidRDefault="007A4F65" w:rsidP="006E1988">
      <w:pPr>
        <w:ind w:right="3116"/>
      </w:pPr>
    </w:p>
    <w:p w14:paraId="63431694" w14:textId="6C9194A8" w:rsidR="007A4F65" w:rsidRDefault="007A4F65" w:rsidP="006E1988">
      <w:pPr>
        <w:ind w:right="3116"/>
      </w:pPr>
    </w:p>
    <w:p w14:paraId="1FC60755" w14:textId="4A7A7216" w:rsidR="007A4F65" w:rsidRDefault="007A4F65" w:rsidP="006E1988">
      <w:pPr>
        <w:ind w:right="3116"/>
      </w:pPr>
    </w:p>
    <w:p w14:paraId="0B13FA02" w14:textId="5677917B" w:rsidR="007A4F65" w:rsidRDefault="00A83BDA" w:rsidP="006E1988">
      <w:pPr>
        <w:ind w:right="3116"/>
      </w:pPr>
      <w:r>
        <w:rPr>
          <w:noProof/>
          <w:lang w:eastAsia="fr-FR"/>
        </w:rPr>
        <w:drawing>
          <wp:anchor distT="0" distB="0" distL="114300" distR="114300" simplePos="0" relativeHeight="251658240" behindDoc="1" locked="0" layoutInCell="1" allowOverlap="1" wp14:anchorId="4C83F992" wp14:editId="2D595950">
            <wp:simplePos x="0" y="0"/>
            <wp:positionH relativeFrom="margin">
              <wp:posOffset>-703529</wp:posOffset>
            </wp:positionH>
            <wp:positionV relativeFrom="paragraph">
              <wp:posOffset>162586</wp:posOffset>
            </wp:positionV>
            <wp:extent cx="4112260" cy="1137285"/>
            <wp:effectExtent l="0" t="0" r="2540" b="5715"/>
            <wp:wrapThrough wrapText="bothSides">
              <wp:wrapPolygon edited="0">
                <wp:start x="0" y="0"/>
                <wp:lineTo x="0" y="21347"/>
                <wp:lineTo x="21513" y="21347"/>
                <wp:lineTo x="21513" y="0"/>
                <wp:lineTo x="0"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3 Amplitude.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2260" cy="1137285"/>
                    </a:xfrm>
                    <a:prstGeom prst="rect">
                      <a:avLst/>
                    </a:prstGeom>
                  </pic:spPr>
                </pic:pic>
              </a:graphicData>
            </a:graphic>
            <wp14:sizeRelH relativeFrom="page">
              <wp14:pctWidth>0</wp14:pctWidth>
            </wp14:sizeRelH>
            <wp14:sizeRelV relativeFrom="page">
              <wp14:pctHeight>0</wp14:pctHeight>
            </wp14:sizeRelV>
          </wp:anchor>
        </w:drawing>
      </w:r>
    </w:p>
    <w:p w14:paraId="73C9A696" w14:textId="72F8EC72" w:rsidR="0060060B" w:rsidRDefault="0060060B" w:rsidP="006E1988">
      <w:pPr>
        <w:ind w:right="3116"/>
      </w:pPr>
    </w:p>
    <w:p w14:paraId="5D927ADC" w14:textId="2619961D" w:rsidR="0060060B" w:rsidRDefault="0060060B" w:rsidP="002B6270">
      <w:pPr>
        <w:ind w:left="5103" w:right="139"/>
      </w:pPr>
      <w:r>
        <w:t>Cette partie du circuit transforme l’amplitude 0/10V en -10V/+10V</w:t>
      </w:r>
    </w:p>
    <w:p w14:paraId="1B679BF5" w14:textId="762B01BF" w:rsidR="0060060B" w:rsidRDefault="0060060B" w:rsidP="006E1988">
      <w:pPr>
        <w:ind w:right="3116"/>
      </w:pPr>
    </w:p>
    <w:p w14:paraId="3E313D5F" w14:textId="4FF3FC5C" w:rsidR="00221188" w:rsidRDefault="00221188" w:rsidP="006E1988">
      <w:pPr>
        <w:ind w:right="3116"/>
      </w:pPr>
    </w:p>
    <w:p w14:paraId="020C3DB5" w14:textId="5E252C43" w:rsidR="00221188" w:rsidRDefault="00A83BDA" w:rsidP="006E1988">
      <w:pPr>
        <w:ind w:right="3116"/>
      </w:pPr>
      <w:r>
        <w:rPr>
          <w:noProof/>
          <w:lang w:eastAsia="fr-FR"/>
        </w:rPr>
        <w:drawing>
          <wp:anchor distT="0" distB="0" distL="114300" distR="114300" simplePos="0" relativeHeight="251658251" behindDoc="0" locked="0" layoutInCell="1" allowOverlap="1" wp14:anchorId="10EF79B0" wp14:editId="5EAE56ED">
            <wp:simplePos x="0" y="0"/>
            <wp:positionH relativeFrom="column">
              <wp:posOffset>5290997</wp:posOffset>
            </wp:positionH>
            <wp:positionV relativeFrom="paragraph">
              <wp:posOffset>95072</wp:posOffset>
            </wp:positionV>
            <wp:extent cx="1105535" cy="1772285"/>
            <wp:effectExtent l="0" t="0" r="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6 SelectionNum.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05535" cy="1772285"/>
                    </a:xfrm>
                    <a:prstGeom prst="rect">
                      <a:avLst/>
                    </a:prstGeom>
                  </pic:spPr>
                </pic:pic>
              </a:graphicData>
            </a:graphic>
            <wp14:sizeRelH relativeFrom="page">
              <wp14:pctWidth>0</wp14:pctWidth>
            </wp14:sizeRelH>
            <wp14:sizeRelV relativeFrom="page">
              <wp14:pctHeight>0</wp14:pctHeight>
            </wp14:sizeRelV>
          </wp:anchor>
        </w:drawing>
      </w:r>
      <w:r w:rsidR="00AC5E73">
        <w:rPr>
          <w:noProof/>
          <w:lang w:eastAsia="fr-FR"/>
        </w:rPr>
        <w:drawing>
          <wp:anchor distT="0" distB="0" distL="114300" distR="114300" simplePos="0" relativeHeight="251658247" behindDoc="1" locked="0" layoutInCell="1" allowOverlap="1" wp14:anchorId="68440783" wp14:editId="1D115CBB">
            <wp:simplePos x="0" y="0"/>
            <wp:positionH relativeFrom="column">
              <wp:posOffset>3947515</wp:posOffset>
            </wp:positionH>
            <wp:positionV relativeFrom="paragraph">
              <wp:posOffset>115393</wp:posOffset>
            </wp:positionV>
            <wp:extent cx="1169035" cy="838835"/>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5 LED Temoin.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69035" cy="838835"/>
                    </a:xfrm>
                    <a:prstGeom prst="rect">
                      <a:avLst/>
                    </a:prstGeom>
                  </pic:spPr>
                </pic:pic>
              </a:graphicData>
            </a:graphic>
            <wp14:sizeRelH relativeFrom="page">
              <wp14:pctWidth>0</wp14:pctWidth>
            </wp14:sizeRelH>
            <wp14:sizeRelV relativeFrom="page">
              <wp14:pctHeight>0</wp14:pctHeight>
            </wp14:sizeRelV>
          </wp:anchor>
        </w:drawing>
      </w:r>
    </w:p>
    <w:p w14:paraId="2AA7F437" w14:textId="1BA58174" w:rsidR="00221188" w:rsidRDefault="00221188" w:rsidP="006E1988">
      <w:pPr>
        <w:ind w:right="3116"/>
      </w:pPr>
    </w:p>
    <w:p w14:paraId="6BAE7D72" w14:textId="3FFCD594" w:rsidR="009005F3" w:rsidRDefault="009B7EA3" w:rsidP="006E1988">
      <w:pPr>
        <w:ind w:right="3116"/>
      </w:pPr>
      <w:r>
        <w:t xml:space="preserve">Une partie interface homme machine pour </w:t>
      </w:r>
      <w:r w:rsidR="009005F3">
        <w:t>debug</w:t>
      </w:r>
      <w:r>
        <w:t xml:space="preserve"> et</w:t>
      </w:r>
      <w:r w:rsidR="009562B3">
        <w:t xml:space="preserve"> </w:t>
      </w:r>
      <w:r>
        <w:t>pour choisir l’identifiant</w:t>
      </w:r>
      <w:r w:rsidR="00AC5E73">
        <w:t xml:space="preserve"> par les boutons </w:t>
      </w:r>
      <w:r w:rsidR="00AC5E73" w:rsidRPr="00AC5E73">
        <w:rPr>
          <w:i/>
        </w:rPr>
        <w:t>S2-4</w:t>
      </w:r>
      <w:r w:rsidR="009005F3">
        <w:t xml:space="preserve"> et une LED RGB</w:t>
      </w:r>
      <w:r w:rsidR="00AC5E73">
        <w:t>.</w:t>
      </w:r>
      <w:r w:rsidR="009005F3">
        <w:t xml:space="preserve"> Les interrupteurs doivent être déclarés dans le programme en Pull-Up. Quand on appuis sur le bouton l’entrée passe donc à LOW.</w:t>
      </w:r>
    </w:p>
    <w:p w14:paraId="443F006F" w14:textId="61B083AF" w:rsidR="003071D2" w:rsidRDefault="009005F3" w:rsidP="009005F3">
      <w:pPr>
        <w:ind w:right="3116"/>
      </w:pPr>
      <w:r>
        <w:t>Pour la LED, La commande se fait par des LOW aussi. Par contre par manque de place nous n’avons mis qu’une résistance pour les 3 couleurs donc si vous voulez allumer plusieurs couleurs, faites un test simple au début pour voir la réaction de la LED.</w:t>
      </w:r>
    </w:p>
    <w:p w14:paraId="45C73AF8" w14:textId="5E615376" w:rsidR="009005F3" w:rsidRDefault="007C222E" w:rsidP="009005F3">
      <w:pPr>
        <w:ind w:right="3116"/>
      </w:pPr>
      <w:r>
        <w:rPr>
          <w:noProof/>
        </w:rPr>
        <w:pict w14:anchorId="1DE747D7">
          <v:shape id="_x0000_s1034" type="#_x0000_t75" style="position:absolute;left:0;text-align:left;margin-left:0;margin-top:10.65pt;width:167.6pt;height:82.35pt;z-index:251658263;mso-position-horizontal-relative:text;mso-position-vertical-relative:text;mso-width-relative:page;mso-height-relative:page">
            <v:imagedata r:id="rId43" o:title="E7 HF"/>
            <w10:wrap type="square"/>
          </v:shape>
        </w:pict>
      </w:r>
    </w:p>
    <w:p w14:paraId="6149A7A0" w14:textId="35176A9A" w:rsidR="009005F3" w:rsidRDefault="009005F3" w:rsidP="009005F3">
      <w:pPr>
        <w:ind w:right="3116"/>
      </w:pPr>
    </w:p>
    <w:p w14:paraId="7F974F32" w14:textId="3BBED50A" w:rsidR="0062447C" w:rsidRDefault="009005F3" w:rsidP="0062447C">
      <w:r>
        <w:t xml:space="preserve">La partie 7 est simplement le câblage du module HF </w:t>
      </w:r>
    </w:p>
    <w:p w14:paraId="0A914994" w14:textId="05475407" w:rsidR="00ED5010" w:rsidRDefault="00ED5010">
      <w:pPr>
        <w:spacing w:before="0" w:after="0"/>
        <w:jc w:val="left"/>
      </w:pPr>
      <w:r>
        <w:br w:type="page"/>
      </w:r>
    </w:p>
    <w:p w14:paraId="765E90DB" w14:textId="0311CD1D" w:rsidR="00ED5010" w:rsidRDefault="00ED5010" w:rsidP="00ED5010">
      <w:pPr>
        <w:pStyle w:val="Titre3"/>
        <w:numPr>
          <w:ilvl w:val="2"/>
          <w:numId w:val="24"/>
        </w:numPr>
      </w:pPr>
      <w:bookmarkStart w:id="51" w:name="_Toc443408675"/>
      <w:r>
        <w:lastRenderedPageBreak/>
        <w:t>Le circuit de la balise mobile (</w:t>
      </w:r>
      <w:r w:rsidR="007D334A">
        <w:t>réceptrice</w:t>
      </w:r>
      <w:r>
        <w:t xml:space="preserve"> US)</w:t>
      </w:r>
      <w:bookmarkEnd w:id="51"/>
    </w:p>
    <w:p w14:paraId="1085E4B4" w14:textId="4266920C" w:rsidR="00ED5010" w:rsidRDefault="00A74C60">
      <w:pPr>
        <w:spacing w:before="0" w:after="0"/>
        <w:jc w:val="left"/>
      </w:pPr>
      <w:r>
        <w:rPr>
          <w:noProof/>
          <w:lang w:eastAsia="fr-FR"/>
        </w:rPr>
        <w:drawing>
          <wp:anchor distT="0" distB="0" distL="114300" distR="114300" simplePos="0" relativeHeight="251660320" behindDoc="0" locked="0" layoutInCell="1" allowOverlap="1" wp14:anchorId="447FED39" wp14:editId="63287D7A">
            <wp:simplePos x="0" y="0"/>
            <wp:positionH relativeFrom="column">
              <wp:posOffset>3883826</wp:posOffset>
            </wp:positionH>
            <wp:positionV relativeFrom="paragraph">
              <wp:posOffset>36719</wp:posOffset>
            </wp:positionV>
            <wp:extent cx="2672715" cy="1772920"/>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2 Sommateur+4,5 x20.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72715" cy="1772920"/>
                    </a:xfrm>
                    <a:prstGeom prst="rect">
                      <a:avLst/>
                    </a:prstGeom>
                  </pic:spPr>
                </pic:pic>
              </a:graphicData>
            </a:graphic>
          </wp:anchor>
        </w:drawing>
      </w:r>
    </w:p>
    <w:p w14:paraId="7BA382F6" w14:textId="4B6A24E2" w:rsidR="00ED5010" w:rsidRDefault="00ED5010">
      <w:pPr>
        <w:spacing w:before="0" w:after="0"/>
        <w:jc w:val="left"/>
      </w:pPr>
    </w:p>
    <w:p w14:paraId="3AEE2615" w14:textId="3192330D" w:rsidR="001E53BA" w:rsidRDefault="00A74C60" w:rsidP="007F1A56">
      <w:pPr>
        <w:spacing w:before="0" w:after="0"/>
        <w:jc w:val="left"/>
      </w:pPr>
      <w:r>
        <w:rPr>
          <w:noProof/>
          <w:lang w:eastAsia="fr-FR"/>
        </w:rPr>
        <w:drawing>
          <wp:anchor distT="0" distB="0" distL="114300" distR="114300" simplePos="0" relativeHeight="251664416" behindDoc="0" locked="0" layoutInCell="1" allowOverlap="1" wp14:anchorId="72549F52" wp14:editId="5764ABCA">
            <wp:simplePos x="0" y="0"/>
            <wp:positionH relativeFrom="column">
              <wp:posOffset>60822</wp:posOffset>
            </wp:positionH>
            <wp:positionV relativeFrom="paragraph">
              <wp:posOffset>459299</wp:posOffset>
            </wp:positionV>
            <wp:extent cx="1923415" cy="1572260"/>
            <wp:effectExtent l="0" t="0" r="635" b="889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15-12-14 entrée toute seul.BMP"/>
                    <pic:cNvPicPr/>
                  </pic:nvPicPr>
                  <pic:blipFill rotWithShape="1">
                    <a:blip r:embed="rId45">
                      <a:extLst>
                        <a:ext uri="{28A0092B-C50C-407E-A947-70E740481C1C}">
                          <a14:useLocalDpi xmlns:a14="http://schemas.microsoft.com/office/drawing/2010/main" val="0"/>
                        </a:ext>
                      </a:extLst>
                    </a:blip>
                    <a:srcRect l="1579" t="14670" r="22073"/>
                    <a:stretch/>
                  </pic:blipFill>
                  <pic:spPr bwMode="auto">
                    <a:xfrm>
                      <a:off x="0" y="0"/>
                      <a:ext cx="1923415" cy="1572260"/>
                    </a:xfrm>
                    <a:prstGeom prst="rect">
                      <a:avLst/>
                    </a:prstGeom>
                    <a:ln>
                      <a:noFill/>
                    </a:ln>
                    <a:extLst>
                      <a:ext uri="{53640926-AAD7-44D8-BBD7-CCE9431645EC}">
                        <a14:shadowObscured xmlns:a14="http://schemas.microsoft.com/office/drawing/2010/main"/>
                      </a:ext>
                    </a:extLst>
                  </pic:spPr>
                </pic:pic>
              </a:graphicData>
            </a:graphic>
          </wp:anchor>
        </w:drawing>
      </w:r>
      <w:r w:rsidR="007F1A56">
        <w:t xml:space="preserve">La </w:t>
      </w:r>
      <w:r w:rsidR="007F1A56" w:rsidRPr="007F1A56">
        <w:rPr>
          <w:color w:val="FF0000"/>
        </w:rPr>
        <w:t xml:space="preserve">zone2 </w:t>
      </w:r>
      <w:r w:rsidR="007F1A56" w:rsidRPr="007F1A56">
        <w:t>est la plus co</w:t>
      </w:r>
      <w:r w:rsidR="007F1A56">
        <w:t xml:space="preserve">mpliquée car il y a 3 fonction </w:t>
      </w:r>
      <w:r>
        <w:t>relativement</w:t>
      </w:r>
      <w:r w:rsidR="007F1A56">
        <w:t xml:space="preserve"> peu sécable : il n’est pas possible de les mesurés </w:t>
      </w:r>
      <w:r>
        <w:t>séparément</w:t>
      </w:r>
      <w:r w:rsidR="007F1A56">
        <w:t xml:space="preserve">. </w:t>
      </w:r>
      <w:r w:rsidR="004D1D67">
        <w:t xml:space="preserve">Le composant </w:t>
      </w:r>
      <w:r w:rsidR="004D1D67">
        <w:rPr>
          <w:i/>
        </w:rPr>
        <w:t xml:space="preserve">X1 </w:t>
      </w:r>
      <w:r w:rsidR="004D1D67">
        <w:t>est le recepteur. Si vous le branchez tel quel à un oscilloscope,</w:t>
      </w:r>
      <w:r>
        <w:t xml:space="preserve"> vous obtenez l’écran ci-dessus. I</w:t>
      </w:r>
      <w:r w:rsidR="004D1D67">
        <w:t xml:space="preserve">l </w:t>
      </w:r>
      <w:r>
        <w:t>génère</w:t>
      </w:r>
      <w:r w:rsidR="004D1D67">
        <w:t xml:space="preserve"> une </w:t>
      </w:r>
      <w:r>
        <w:t>tension</w:t>
      </w:r>
      <w:r w:rsidR="004D1D67">
        <w:t xml:space="preserve"> </w:t>
      </w:r>
      <w:r w:rsidR="001A7850">
        <w:t>alternative</w:t>
      </w:r>
      <w:r w:rsidR="004D1D67">
        <w:t xml:space="preserve"> lors qu’il </w:t>
      </w:r>
      <w:r>
        <w:t>reçoit</w:t>
      </w:r>
      <w:r w:rsidR="004D1D67">
        <w:t xml:space="preserve"> des ultra</w:t>
      </w:r>
      <w:r>
        <w:t>son</w:t>
      </w:r>
      <w:r w:rsidR="0074401F">
        <w:t>s</w:t>
      </w:r>
      <w:r>
        <w:t>, d’environ 40mV.</w:t>
      </w:r>
      <w:r w:rsidR="004D1D67">
        <w:t xml:space="preserve"> </w:t>
      </w:r>
      <w:r w:rsidR="007F1A56" w:rsidRPr="004D1D67">
        <w:t>L’ensemble</w:t>
      </w:r>
      <w:r w:rsidR="007F1A56">
        <w:t xml:space="preserve"> {</w:t>
      </w:r>
      <w:r w:rsidR="007F1A56" w:rsidRPr="007F1A56">
        <w:rPr>
          <w:i/>
        </w:rPr>
        <w:t>Xi </w:t>
      </w:r>
      <w:r w:rsidR="001A7850">
        <w:t>,</w:t>
      </w:r>
      <w:r w:rsidR="007F1A56">
        <w:t xml:space="preserve"> </w:t>
      </w:r>
      <w:r w:rsidR="007F1A56" w:rsidRPr="007F1A56">
        <w:rPr>
          <w:i/>
        </w:rPr>
        <w:t>C1i</w:t>
      </w:r>
      <w:r w:rsidR="007F1A56">
        <w:t> </w:t>
      </w:r>
      <w:r w:rsidR="001A7850">
        <w:t>,</w:t>
      </w:r>
      <w:r w:rsidR="007F1A56">
        <w:t xml:space="preserve"> </w:t>
      </w:r>
      <w:r w:rsidR="007F1A56" w:rsidRPr="007F1A56">
        <w:rPr>
          <w:i/>
        </w:rPr>
        <w:t>R1i</w:t>
      </w:r>
      <w:r w:rsidR="007F1A56">
        <w:t> </w:t>
      </w:r>
      <w:r w:rsidR="001A7850">
        <w:t>,</w:t>
      </w:r>
      <w:r w:rsidR="007F1A56">
        <w:t xml:space="preserve"> </w:t>
      </w:r>
      <w:r w:rsidR="007F1A56" w:rsidRPr="007F1A56">
        <w:rPr>
          <w:i/>
        </w:rPr>
        <w:t>R2i</w:t>
      </w:r>
      <w:r w:rsidR="007F1A56">
        <w:t xml:space="preserve"> } est reproduit pour chaque </w:t>
      </w:r>
      <w:r>
        <w:t>récepteur</w:t>
      </w:r>
      <w:r w:rsidR="007F1A56">
        <w:t xml:space="preserve">. Afin de couvrir les 360°, il est réalisé 6 fois. Cet ensemble avec </w:t>
      </w:r>
      <w:r w:rsidR="007F1A56">
        <w:rPr>
          <w:i/>
        </w:rPr>
        <w:t>R1</w:t>
      </w:r>
      <w:r w:rsidR="007F1A56">
        <w:t xml:space="preserve"> </w:t>
      </w:r>
      <w:r w:rsidR="001E53BA">
        <w:t xml:space="preserve">et </w:t>
      </w:r>
      <w:r w:rsidR="001E53BA">
        <w:rPr>
          <w:i/>
        </w:rPr>
        <w:t xml:space="preserve">U10:B </w:t>
      </w:r>
      <w:r w:rsidR="001E53BA">
        <w:t xml:space="preserve"> constitue un montage sommateur</w:t>
      </w:r>
      <w:r w:rsidR="001A7850">
        <w:t xml:space="preserve"> inverseur</w:t>
      </w:r>
      <w:r w:rsidR="001E53BA">
        <w:t xml:space="preserve"> amplificateur. Qui </w:t>
      </w:r>
      <w:r w:rsidR="001A7850">
        <w:t>répond</w:t>
      </w:r>
      <w:r w:rsidR="001E53BA">
        <w:t xml:space="preserve"> a l’équation :</w:t>
      </w:r>
      <w:r w:rsidR="001A7850">
        <w:t xml:space="preserve"> (cf </w:t>
      </w:r>
      <w:hyperlink r:id="rId46" w:history="1">
        <w:r w:rsidR="001A7850" w:rsidRPr="001A7850">
          <w:rPr>
            <w:rStyle w:val="Lienhypertexte"/>
            <w:rFonts w:ascii="Eras Medium ITC" w:hAnsi="Eras Medium ITC"/>
          </w:rPr>
          <w:t>ici</w:t>
        </w:r>
      </w:hyperlink>
      <w:r w:rsidR="001A7850">
        <w:t>)</w:t>
      </w:r>
    </w:p>
    <w:p w14:paraId="1B228566" w14:textId="6B485637" w:rsidR="001E53BA" w:rsidRPr="004D1D67" w:rsidRDefault="007C222E" w:rsidP="001E53BA">
      <w:pPr>
        <w:pStyle w:val="Equation"/>
        <w:rPr>
          <w:rFonts w:eastAsiaTheme="minorEastAsia"/>
          <w:i w:val="0"/>
        </w:rPr>
      </w:pPr>
      <m:oMathPara>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 -</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11</m:t>
                          </m:r>
                        </m:sub>
                      </m:sSub>
                    </m:den>
                  </m:f>
                </m:e>
              </m:d>
              <m:r>
                <w:rPr>
                  <w:rFonts w:ascii="Cambria Math" w:hAnsi="Cambria Math"/>
                </w:rPr>
                <m:t xml:space="preserve"> </m:t>
              </m:r>
              <m:sSub>
                <m:sSubPr>
                  <m:ctrlPr>
                    <w:rPr>
                      <w:rFonts w:ascii="Cambria Math" w:hAnsi="Cambria Math"/>
                    </w:rPr>
                  </m:ctrlPr>
                </m:sSubPr>
                <m:e>
                  <m:r>
                    <w:rPr>
                      <w:rFonts w:ascii="Cambria Math" w:hAnsi="Cambria Math"/>
                    </w:rPr>
                    <m:t>+ V</m:t>
                  </m:r>
                </m:e>
                <m:sub>
                  <m:r>
                    <w:rPr>
                      <w:rFonts w:ascii="Cambria Math" w:hAnsi="Cambria Math"/>
                    </w:rPr>
                    <m:t>2</m:t>
                  </m:r>
                </m:sub>
              </m:sSub>
              <m:r>
                <w:rPr>
                  <w:rFonts w:ascii="Cambria Math" w:hAnsi="Cambria Math"/>
                </w:rPr>
                <m:t>*</m:t>
              </m:r>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12</m:t>
                          </m:r>
                        </m:sub>
                      </m:sSub>
                    </m:den>
                  </m:f>
                </m:e>
              </m:d>
              <m:r>
                <w:rPr>
                  <w:rFonts w:ascii="Cambria Math" w:hAnsi="Cambria Math"/>
                </w:rPr>
                <m:t xml:space="preserve"> </m:t>
              </m:r>
              <m:sSub>
                <m:sSubPr>
                  <m:ctrlPr>
                    <w:rPr>
                      <w:rFonts w:ascii="Cambria Math" w:hAnsi="Cambria Math"/>
                    </w:rPr>
                  </m:ctrlPr>
                </m:sSubPr>
                <m:e>
                  <m:r>
                    <w:rPr>
                      <w:rFonts w:ascii="Cambria Math" w:hAnsi="Cambria Math"/>
                    </w:rPr>
                    <m:t>+ V</m:t>
                  </m:r>
                </m:e>
                <m:sub>
                  <m:r>
                    <w:rPr>
                      <w:rFonts w:ascii="Cambria Math" w:hAnsi="Cambria Math"/>
                    </w:rPr>
                    <m:t>3</m:t>
                  </m:r>
                </m:sub>
              </m:sSub>
              <m:r>
                <w:rPr>
                  <w:rFonts w:ascii="Cambria Math" w:hAnsi="Cambria Math"/>
                </w:rPr>
                <m:t>*</m:t>
              </m:r>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13</m:t>
                          </m:r>
                        </m:sub>
                      </m:sSub>
                    </m:den>
                  </m:f>
                </m:e>
              </m:d>
              <m:r>
                <w:rPr>
                  <w:rFonts w:ascii="Cambria Math" w:hAnsi="Cambria Math"/>
                </w:rPr>
                <m:t xml:space="preserve"> </m:t>
              </m:r>
              <m:sSub>
                <m:sSubPr>
                  <m:ctrlPr>
                    <w:rPr>
                      <w:rFonts w:ascii="Cambria Math" w:hAnsi="Cambria Math"/>
                    </w:rPr>
                  </m:ctrlPr>
                </m:sSubPr>
                <m:e>
                  <m:r>
                    <w:rPr>
                      <w:rFonts w:ascii="Cambria Math" w:hAnsi="Cambria Math"/>
                    </w:rPr>
                    <m:t>+ V</m:t>
                  </m:r>
                </m:e>
                <m:sub>
                  <m:r>
                    <w:rPr>
                      <w:rFonts w:ascii="Cambria Math" w:hAnsi="Cambria Math"/>
                    </w:rPr>
                    <m:t>4</m:t>
                  </m:r>
                </m:sub>
              </m:sSub>
              <m:r>
                <w:rPr>
                  <w:rFonts w:ascii="Cambria Math" w:hAnsi="Cambria Math"/>
                </w:rPr>
                <m:t>*</m:t>
              </m:r>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14</m:t>
                          </m:r>
                        </m:sub>
                      </m:sSub>
                    </m:den>
                  </m:f>
                </m:e>
              </m:d>
              <m:r>
                <w:rPr>
                  <w:rFonts w:ascii="Cambria Math" w:hAnsi="Cambria Math"/>
                </w:rPr>
                <m:t xml:space="preserve"> </m:t>
              </m:r>
              <m:sSub>
                <m:sSubPr>
                  <m:ctrlPr>
                    <w:rPr>
                      <w:rFonts w:ascii="Cambria Math" w:hAnsi="Cambria Math"/>
                    </w:rPr>
                  </m:ctrlPr>
                </m:sSubPr>
                <m:e>
                  <m:r>
                    <w:rPr>
                      <w:rFonts w:ascii="Cambria Math" w:hAnsi="Cambria Math"/>
                    </w:rPr>
                    <m:t>+ V</m:t>
                  </m:r>
                </m:e>
                <m:sub>
                  <m:r>
                    <w:rPr>
                      <w:rFonts w:ascii="Cambria Math" w:hAnsi="Cambria Math"/>
                    </w:rPr>
                    <m:t>5</m:t>
                  </m:r>
                </m:sub>
              </m:sSub>
              <m:r>
                <w:rPr>
                  <w:rFonts w:ascii="Cambria Math" w:hAnsi="Cambria Math"/>
                </w:rPr>
                <m:t>*</m:t>
              </m:r>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15</m:t>
                          </m:r>
                        </m:sub>
                      </m:sSub>
                    </m:den>
                  </m:f>
                </m:e>
              </m:d>
              <m:r>
                <w:rPr>
                  <w:rFonts w:ascii="Cambria Math" w:hAnsi="Cambria Math"/>
                </w:rPr>
                <m:t xml:space="preserve"> </m:t>
              </m:r>
              <m:sSub>
                <m:sSubPr>
                  <m:ctrlPr>
                    <w:rPr>
                      <w:rFonts w:ascii="Cambria Math" w:hAnsi="Cambria Math"/>
                    </w:rPr>
                  </m:ctrlPr>
                </m:sSubPr>
                <m:e>
                  <m:r>
                    <w:rPr>
                      <w:rFonts w:ascii="Cambria Math" w:hAnsi="Cambria Math"/>
                    </w:rPr>
                    <m:t>+ V</m:t>
                  </m:r>
                </m:e>
                <m:sub>
                  <m:r>
                    <w:rPr>
                      <w:rFonts w:ascii="Cambria Math" w:hAnsi="Cambria Math"/>
                    </w:rPr>
                    <m:t>6</m:t>
                  </m:r>
                </m:sub>
              </m:sSub>
              <m:r>
                <w:rPr>
                  <w:rFonts w:ascii="Cambria Math" w:hAnsi="Cambria Math"/>
                </w:rPr>
                <m:t>*</m:t>
              </m:r>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16</m:t>
                          </m:r>
                        </m:sub>
                      </m:sSub>
                    </m:den>
                  </m:f>
                </m:e>
              </m:d>
            </m:e>
          </m:d>
        </m:oMath>
      </m:oMathPara>
    </w:p>
    <w:p w14:paraId="2C704D0A" w14:textId="45F68969" w:rsidR="004D1D67" w:rsidRPr="00EB7949" w:rsidRDefault="004D1D67" w:rsidP="004D1D67">
      <w:pPr>
        <w:rPr>
          <w:lang w:val="en-US"/>
        </w:rPr>
      </w:pPr>
      <w:r w:rsidRPr="00EB7949">
        <w:rPr>
          <w:lang w:val="en-US"/>
        </w:rPr>
        <w:t xml:space="preserve">Or </w:t>
      </w:r>
      <m:oMath>
        <m:sSub>
          <m:sSubPr>
            <m:ctrlPr>
              <w:rPr>
                <w:rFonts w:ascii="Cambria Math" w:hAnsi="Cambria Math"/>
              </w:rPr>
            </m:ctrlPr>
          </m:sSubPr>
          <m:e>
            <m:r>
              <w:rPr>
                <w:rFonts w:ascii="Cambria Math" w:hAnsi="Cambria Math"/>
              </w:rPr>
              <m:t>R</m:t>
            </m:r>
          </m:e>
          <m:sub>
            <m:r>
              <m:rPr>
                <m:sty m:val="p"/>
              </m:rPr>
              <w:rPr>
                <w:rFonts w:ascii="Cambria Math" w:hAnsi="Cambria Math"/>
                <w:lang w:val="en-US"/>
              </w:rPr>
              <m:t>1</m:t>
            </m:r>
            <m:r>
              <w:rPr>
                <w:rFonts w:ascii="Cambria Math" w:hAnsi="Cambria Math"/>
                <w:lang w:val="en-US"/>
              </w:rPr>
              <m:t>1</m:t>
            </m:r>
          </m:sub>
        </m:sSub>
        <m:r>
          <m:rPr>
            <m:sty m:val="p"/>
          </m:rPr>
          <w:rPr>
            <w:rFonts w:ascii="Cambria Math" w:hAnsi="Cambria Math"/>
            <w:lang w:val="en-US"/>
          </w:rPr>
          <m:t>=</m:t>
        </m:r>
        <m:sSub>
          <m:sSubPr>
            <m:ctrlPr>
              <w:rPr>
                <w:rFonts w:ascii="Cambria Math" w:hAnsi="Cambria Math"/>
              </w:rPr>
            </m:ctrlPr>
          </m:sSubPr>
          <m:e>
            <m:r>
              <w:rPr>
                <w:rFonts w:ascii="Cambria Math" w:hAnsi="Cambria Math"/>
              </w:rPr>
              <m:t>R</m:t>
            </m:r>
          </m:e>
          <m:sub>
            <m:r>
              <m:rPr>
                <m:sty m:val="p"/>
              </m:rPr>
              <w:rPr>
                <w:rFonts w:ascii="Cambria Math" w:hAnsi="Cambria Math"/>
                <w:lang w:val="en-US"/>
              </w:rPr>
              <m:t>12</m:t>
            </m:r>
          </m:sub>
        </m:sSub>
        <m:r>
          <m:rPr>
            <m:sty m:val="p"/>
          </m:rPr>
          <w:rPr>
            <w:rFonts w:ascii="Cambria Math" w:hAnsi="Cambria Math"/>
            <w:lang w:val="en-US"/>
          </w:rPr>
          <m:t>=</m:t>
        </m:r>
        <m:sSub>
          <m:sSubPr>
            <m:ctrlPr>
              <w:rPr>
                <w:rFonts w:ascii="Cambria Math" w:hAnsi="Cambria Math"/>
              </w:rPr>
            </m:ctrlPr>
          </m:sSubPr>
          <m:e>
            <m:r>
              <w:rPr>
                <w:rFonts w:ascii="Cambria Math" w:hAnsi="Cambria Math"/>
              </w:rPr>
              <m:t>R</m:t>
            </m:r>
          </m:e>
          <m:sub>
            <m:r>
              <m:rPr>
                <m:sty m:val="p"/>
              </m:rPr>
              <w:rPr>
                <w:rFonts w:ascii="Cambria Math" w:hAnsi="Cambria Math"/>
                <w:lang w:val="en-US"/>
              </w:rPr>
              <m:t>13</m:t>
            </m:r>
          </m:sub>
        </m:sSub>
        <m:r>
          <m:rPr>
            <m:sty m:val="p"/>
          </m:rPr>
          <w:rPr>
            <w:rFonts w:ascii="Cambria Math" w:hAnsi="Cambria Math"/>
            <w:lang w:val="en-US"/>
          </w:rPr>
          <m:t>=</m:t>
        </m:r>
        <m:sSub>
          <m:sSubPr>
            <m:ctrlPr>
              <w:rPr>
                <w:rFonts w:ascii="Cambria Math" w:hAnsi="Cambria Math"/>
              </w:rPr>
            </m:ctrlPr>
          </m:sSubPr>
          <m:e>
            <m:r>
              <w:rPr>
                <w:rFonts w:ascii="Cambria Math" w:hAnsi="Cambria Math"/>
              </w:rPr>
              <m:t>R</m:t>
            </m:r>
          </m:e>
          <m:sub>
            <m:r>
              <m:rPr>
                <m:sty m:val="p"/>
              </m:rPr>
              <w:rPr>
                <w:rFonts w:ascii="Cambria Math" w:hAnsi="Cambria Math"/>
                <w:lang w:val="en-US"/>
              </w:rPr>
              <m:t>14</m:t>
            </m:r>
          </m:sub>
        </m:sSub>
        <m:r>
          <m:rPr>
            <m:sty m:val="p"/>
          </m:rPr>
          <w:rPr>
            <w:rFonts w:ascii="Cambria Math" w:hAnsi="Cambria Math"/>
            <w:lang w:val="en-US"/>
          </w:rPr>
          <m:t>=</m:t>
        </m:r>
        <m:sSub>
          <m:sSubPr>
            <m:ctrlPr>
              <w:rPr>
                <w:rFonts w:ascii="Cambria Math" w:hAnsi="Cambria Math"/>
              </w:rPr>
            </m:ctrlPr>
          </m:sSubPr>
          <m:e>
            <m:r>
              <w:rPr>
                <w:rFonts w:ascii="Cambria Math" w:hAnsi="Cambria Math"/>
              </w:rPr>
              <m:t>R</m:t>
            </m:r>
          </m:e>
          <m:sub>
            <m:r>
              <m:rPr>
                <m:sty m:val="p"/>
              </m:rPr>
              <w:rPr>
                <w:rFonts w:ascii="Cambria Math" w:hAnsi="Cambria Math"/>
                <w:lang w:val="en-US"/>
              </w:rPr>
              <m:t>15</m:t>
            </m:r>
          </m:sub>
        </m:sSub>
        <m:r>
          <m:rPr>
            <m:sty m:val="p"/>
          </m:rPr>
          <w:rPr>
            <w:rFonts w:ascii="Cambria Math" w:hAnsi="Cambria Math"/>
            <w:lang w:val="en-US"/>
          </w:rPr>
          <m:t>=</m:t>
        </m:r>
        <m:sSub>
          <m:sSubPr>
            <m:ctrlPr>
              <w:rPr>
                <w:rFonts w:ascii="Cambria Math" w:hAnsi="Cambria Math"/>
              </w:rPr>
            </m:ctrlPr>
          </m:sSubPr>
          <m:e>
            <m:r>
              <w:rPr>
                <w:rFonts w:ascii="Cambria Math" w:hAnsi="Cambria Math"/>
              </w:rPr>
              <m:t>R</m:t>
            </m:r>
          </m:e>
          <m:sub>
            <m:r>
              <m:rPr>
                <m:sty m:val="p"/>
              </m:rPr>
              <w:rPr>
                <w:rFonts w:ascii="Cambria Math" w:hAnsi="Cambria Math"/>
                <w:lang w:val="en-US"/>
              </w:rPr>
              <m:t>16</m:t>
            </m:r>
          </m:sub>
        </m:sSub>
        <m:r>
          <m:rPr>
            <m:sty m:val="p"/>
          </m:rPr>
          <w:rPr>
            <w:rFonts w:ascii="Cambria Math" w:hAnsi="Cambria Math"/>
            <w:lang w:val="en-US"/>
          </w:rPr>
          <m:t>=1</m:t>
        </m:r>
        <m:r>
          <w:rPr>
            <w:rFonts w:ascii="Cambria Math" w:hAnsi="Cambria Math"/>
          </w:rPr>
          <m:t>K</m:t>
        </m:r>
        <m:r>
          <m:rPr>
            <m:sty m:val="p"/>
          </m:rPr>
          <w:rPr>
            <w:rFonts w:ascii="Cambria Math" w:hAnsi="Cambria Math"/>
            <w:lang w:val="en-US"/>
          </w:rPr>
          <m:t xml:space="preserve">Ω </m:t>
        </m:r>
        <m:r>
          <w:rPr>
            <w:rFonts w:ascii="Cambria Math" w:hAnsi="Cambria Math"/>
          </w:rPr>
          <m:t>et</m:t>
        </m:r>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R</m:t>
            </m:r>
          </m:e>
          <m:sub>
            <m:r>
              <w:rPr>
                <w:rFonts w:ascii="Cambria Math" w:hAnsi="Cambria Math"/>
                <w:lang w:val="en-US"/>
              </w:rPr>
              <m:t>1</m:t>
            </m:r>
          </m:sub>
        </m:sSub>
        <m:r>
          <m:rPr>
            <m:sty m:val="p"/>
          </m:rPr>
          <w:rPr>
            <w:rFonts w:ascii="Cambria Math" w:hAnsi="Cambria Math"/>
            <w:lang w:val="en-US"/>
          </w:rPr>
          <m:t>=22</m:t>
        </m:r>
        <m:r>
          <w:rPr>
            <w:rFonts w:ascii="Cambria Math" w:hAnsi="Cambria Math"/>
          </w:rPr>
          <m:t>K</m:t>
        </m:r>
        <m:r>
          <m:rPr>
            <m:sty m:val="p"/>
          </m:rPr>
          <w:rPr>
            <w:rFonts w:ascii="Cambria Math" w:hAnsi="Cambria Math"/>
            <w:lang w:val="en-US"/>
          </w:rPr>
          <m:t xml:space="preserve">Ω </m:t>
        </m:r>
        <m:r>
          <w:rPr>
            <w:rFonts w:ascii="Cambria Math" w:hAnsi="Cambria Math"/>
          </w:rPr>
          <m:t>donc</m:t>
        </m:r>
        <m:r>
          <m:rPr>
            <m:sty m:val="p"/>
          </m:rPr>
          <w:rPr>
            <w:rFonts w:ascii="Cambria Math" w:hAnsi="Cambria Math"/>
            <w:lang w:val="en-US"/>
          </w:rPr>
          <m:t> :</m:t>
        </m:r>
      </m:oMath>
    </w:p>
    <w:p w14:paraId="341287F5" w14:textId="48428093" w:rsidR="004D1D67" w:rsidRPr="004D1D67" w:rsidRDefault="007C222E" w:rsidP="001E53BA">
      <w:pPr>
        <w:pStyle w:val="Equation"/>
        <w:rPr>
          <w:rFonts w:eastAsiaTheme="minorEastAsia"/>
          <w:i w:val="0"/>
        </w:rPr>
      </w:pPr>
      <m:oMathPara>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 -22*</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 V</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 V</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 V</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 V</m:t>
                  </m:r>
                </m:e>
                <m:sub>
                  <m:r>
                    <w:rPr>
                      <w:rFonts w:ascii="Cambria Math" w:hAnsi="Cambria Math"/>
                    </w:rPr>
                    <m:t>5</m:t>
                  </m:r>
                </m:sub>
              </m:sSub>
              <m:r>
                <w:rPr>
                  <w:rFonts w:ascii="Cambria Math" w:hAnsi="Cambria Math"/>
                </w:rPr>
                <m:t xml:space="preserve"> </m:t>
              </m:r>
              <m:sSub>
                <m:sSubPr>
                  <m:ctrlPr>
                    <w:rPr>
                      <w:rFonts w:ascii="Cambria Math" w:hAnsi="Cambria Math"/>
                    </w:rPr>
                  </m:ctrlPr>
                </m:sSubPr>
                <m:e>
                  <m:r>
                    <w:rPr>
                      <w:rFonts w:ascii="Cambria Math" w:hAnsi="Cambria Math"/>
                    </w:rPr>
                    <m:t>+ V</m:t>
                  </m:r>
                </m:e>
                <m:sub>
                  <m:r>
                    <w:rPr>
                      <w:rFonts w:ascii="Cambria Math" w:hAnsi="Cambria Math"/>
                    </w:rPr>
                    <m:t>6</m:t>
                  </m:r>
                </m:sub>
              </m:sSub>
            </m:e>
          </m:d>
        </m:oMath>
      </m:oMathPara>
    </w:p>
    <w:p w14:paraId="4AE412B3" w14:textId="1909678E" w:rsidR="00ED5010" w:rsidRDefault="007C222E" w:rsidP="007F1A56">
      <w:pPr>
        <w:spacing w:before="0" w:after="0"/>
        <w:jc w:val="left"/>
      </w:pPr>
      <w:r>
        <w:rPr>
          <w:noProof/>
        </w:rPr>
        <w:pict w14:anchorId="2D7E8024">
          <v:shape id="_x0000_s1035" type="#_x0000_t75" style="position:absolute;margin-left:0;margin-top:50.3pt;width:141.9pt;height:130.7pt;z-index:251666464;mso-position-horizontal:center;mso-position-horizontal-relative:margin;mso-position-vertical-relative:text;mso-width-relative:page;mso-height-relative:page">
            <v:imagedata r:id="rId47" o:title="2015-12-14 sortie avec 4,5v ref 2 à entendre" croptop="2823f" cropleft="847f" cropright="14881f"/>
            <w10:wrap type="topAndBottom" anchorx="margin"/>
          </v:shape>
        </w:pict>
      </w:r>
      <w:r w:rsidR="007F1A56">
        <w:t xml:space="preserve">  </w:t>
      </w:r>
      <w:r w:rsidR="001A7850">
        <w:t xml:space="preserve">En </w:t>
      </w:r>
      <w:r w:rsidR="00A15A2A">
        <w:t>conclusion,</w:t>
      </w:r>
      <w:r w:rsidR="001A7850">
        <w:t xml:space="preserve"> la sortie est la somme des </w:t>
      </w:r>
      <w:r w:rsidR="00A15A2A">
        <w:t>tensions</w:t>
      </w:r>
      <w:r w:rsidR="001A7850">
        <w:t xml:space="preserve"> amplifiée 22</w:t>
      </w:r>
      <w:r w:rsidR="00A15A2A">
        <w:t xml:space="preserve"> fois</w:t>
      </w:r>
      <w:r w:rsidR="001A7850">
        <w:t>. Notre amplificateur étant alimenté par du +9V</w:t>
      </w:r>
      <w:r w:rsidR="00A15A2A">
        <w:t>, 0V</w:t>
      </w:r>
      <w:r w:rsidR="001A7850">
        <w:t xml:space="preserve"> il ne </w:t>
      </w:r>
      <w:r w:rsidR="00A15A2A">
        <w:t>peut</w:t>
      </w:r>
      <w:r w:rsidR="001A7850">
        <w:t xml:space="preserve"> pas produire une sortie </w:t>
      </w:r>
      <w:r w:rsidR="00A15A2A">
        <w:t>négative</w:t>
      </w:r>
      <w:r w:rsidR="001A7850">
        <w:t xml:space="preserve">. Pour </w:t>
      </w:r>
      <w:r w:rsidR="00A15A2A">
        <w:t>pallier</w:t>
      </w:r>
      <w:r w:rsidR="001A7850">
        <w:t xml:space="preserve"> cette difficulté, nous avons rajouté une tension continu de 4,5V avec l’ensemble {</w:t>
      </w:r>
      <w:r w:rsidR="007F1A56">
        <w:rPr>
          <w:i/>
        </w:rPr>
        <w:t xml:space="preserve">R6 </w:t>
      </w:r>
      <w:r w:rsidR="001A7850">
        <w:t>,</w:t>
      </w:r>
      <w:r w:rsidR="007F1A56">
        <w:t xml:space="preserve"> </w:t>
      </w:r>
      <w:r w:rsidR="007F1A56">
        <w:rPr>
          <w:i/>
        </w:rPr>
        <w:t>R7</w:t>
      </w:r>
      <w:r w:rsidR="007F1A56">
        <w:t xml:space="preserve"> </w:t>
      </w:r>
      <w:r w:rsidR="001A7850">
        <w:t>}. La so</w:t>
      </w:r>
      <w:r w:rsidR="00A15A2A">
        <w:t>r</w:t>
      </w:r>
      <w:r w:rsidR="001A7850">
        <w:t xml:space="preserve">tie finale doit donc </w:t>
      </w:r>
      <w:r w:rsidR="00B857F0">
        <w:t>ressembler</w:t>
      </w:r>
      <w:r w:rsidR="001A7850">
        <w:t xml:space="preserve"> </w:t>
      </w:r>
      <w:r w:rsidR="00A15A2A">
        <w:t>à</w:t>
      </w:r>
      <w:r w:rsidR="001A7850">
        <w:t xml:space="preserve"> cela :</w:t>
      </w:r>
    </w:p>
    <w:p w14:paraId="2AAE3645" w14:textId="03BAE0A2" w:rsidR="00ED5010" w:rsidRDefault="00ED5010">
      <w:pPr>
        <w:spacing w:before="0" w:after="0"/>
        <w:jc w:val="left"/>
      </w:pPr>
    </w:p>
    <w:p w14:paraId="7864B55A" w14:textId="3896FB38" w:rsidR="00ED5010" w:rsidRDefault="007C222E">
      <w:pPr>
        <w:spacing w:before="0" w:after="0"/>
        <w:jc w:val="left"/>
      </w:pPr>
      <w:r>
        <w:rPr>
          <w:noProof/>
        </w:rPr>
        <w:pict w14:anchorId="2BAC0B03">
          <v:shape id="_x0000_s1036" type="#_x0000_t75" style="position:absolute;margin-left:272.5pt;margin-top:55.1pt;width:202.65pt;height:151.9pt;z-index:251668512;mso-position-horizontal-relative:text;mso-position-vertical-relative:text;mso-width-relative:page;mso-height-relative:page">
            <v:imagedata r:id="rId48" o:title="2015-12-10 18h11"/>
          </v:shape>
        </w:pict>
      </w:r>
      <w:r w:rsidR="00B857F0">
        <w:rPr>
          <w:noProof/>
          <w:lang w:eastAsia="fr-FR"/>
        </w:rPr>
        <w:drawing>
          <wp:anchor distT="0" distB="0" distL="114300" distR="114300" simplePos="0" relativeHeight="251661344" behindDoc="0" locked="0" layoutInCell="1" allowOverlap="1" wp14:anchorId="5D940D43" wp14:editId="1E55285C">
            <wp:simplePos x="0" y="0"/>
            <wp:positionH relativeFrom="margin">
              <wp:align>left</wp:align>
            </wp:positionH>
            <wp:positionV relativeFrom="paragraph">
              <wp:posOffset>61419</wp:posOffset>
            </wp:positionV>
            <wp:extent cx="946150" cy="1693545"/>
            <wp:effectExtent l="0" t="0" r="6350" b="1905"/>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3 x100 sauf le constant.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46150" cy="1693545"/>
                    </a:xfrm>
                    <a:prstGeom prst="rect">
                      <a:avLst/>
                    </a:prstGeom>
                  </pic:spPr>
                </pic:pic>
              </a:graphicData>
            </a:graphic>
          </wp:anchor>
        </w:drawing>
      </w:r>
      <w:r w:rsidR="00FC5B94">
        <w:rPr>
          <w:i/>
        </w:rPr>
        <w:t>U10:A</w:t>
      </w:r>
      <w:r w:rsidR="00FC5B94">
        <w:t xml:space="preserve"> est branché en </w:t>
      </w:r>
      <w:hyperlink r:id="rId50" w:anchor="aop_1-02" w:history="1">
        <w:r w:rsidR="00FC5B94" w:rsidRPr="00FC5B94">
          <w:rPr>
            <w:rStyle w:val="Lienhypertexte"/>
            <w:rFonts w:ascii="Eras Medium ITC" w:hAnsi="Eras Medium ITC"/>
          </w:rPr>
          <w:t>montage amplificateur</w:t>
        </w:r>
      </w:hyperlink>
      <w:r w:rsidR="00505992">
        <w:t xml:space="preserve"> le sortie respecte donc l’équation :</w:t>
      </w:r>
    </w:p>
    <w:p w14:paraId="52ECA0BE" w14:textId="4B4FF5DE" w:rsidR="00505992" w:rsidRPr="00282DFF" w:rsidRDefault="007C222E" w:rsidP="00505992">
      <w:pPr>
        <w:pStyle w:val="Equation"/>
        <w:rPr>
          <w:rFonts w:eastAsiaTheme="minorEastAsia"/>
          <w:i w:val="0"/>
        </w:rP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m:t>
          </m:r>
          <m:d>
            <m:dPr>
              <m:ctrlPr>
                <w:rPr>
                  <w:rFonts w:ascii="Cambria Math" w:eastAsiaTheme="minorEastAsia" w:hAnsi="Cambria Math"/>
                </w:rPr>
              </m:ctrlPr>
            </m:dPr>
            <m:e>
              <m: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2</m:t>
                      </m:r>
                    </m:sub>
                  </m:sSub>
                </m:num>
                <m:den>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3</m:t>
                      </m:r>
                    </m:sub>
                  </m:sSub>
                </m:den>
              </m:f>
            </m:e>
          </m:d>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m:t>
          </m:r>
          <m:r>
            <w:rPr>
              <w:rFonts w:ascii="Cambria Math" w:eastAsiaTheme="minorEastAsia" w:hAnsi="Cambria Math"/>
            </w:rPr>
            <m:t>101</m:t>
          </m:r>
        </m:oMath>
      </m:oMathPara>
    </w:p>
    <w:p w14:paraId="31D0FB02" w14:textId="406B4C5B" w:rsidR="00505992" w:rsidRDefault="00505992" w:rsidP="00A76E3C">
      <w:pPr>
        <w:spacing w:before="0" w:after="0"/>
        <w:ind w:right="4108"/>
        <w:jc w:val="left"/>
      </w:pPr>
      <w:r>
        <w:t xml:space="preserve">Pour affecter ce coefficient sur la composante variable et pas sur la composante continue, nous avons </w:t>
      </w:r>
      <w:r w:rsidR="00A76E3C">
        <w:t>rajouté</w:t>
      </w:r>
      <w:r>
        <w:t xml:space="preserve"> </w:t>
      </w:r>
      <w:r w:rsidRPr="00505992">
        <w:rPr>
          <w:i/>
        </w:rPr>
        <w:t>C2</w:t>
      </w:r>
      <w:r>
        <w:rPr>
          <w:i/>
        </w:rPr>
        <w:t xml:space="preserve"> </w:t>
      </w:r>
      <w:r w:rsidR="00A76E3C">
        <w:t>. À droite, voici une copie d’écran de la sortie.</w:t>
      </w:r>
    </w:p>
    <w:p w14:paraId="1F41F546" w14:textId="77777777" w:rsidR="00A76E3C" w:rsidRDefault="00A76E3C" w:rsidP="00A76E3C">
      <w:pPr>
        <w:spacing w:before="0" w:after="0"/>
        <w:ind w:right="4108"/>
        <w:jc w:val="left"/>
      </w:pPr>
    </w:p>
    <w:p w14:paraId="6103DDE6" w14:textId="77777777" w:rsidR="00A76E3C" w:rsidRDefault="00A76E3C" w:rsidP="00A76E3C">
      <w:pPr>
        <w:spacing w:before="0" w:after="0"/>
        <w:ind w:right="4108"/>
        <w:jc w:val="left"/>
      </w:pPr>
    </w:p>
    <w:p w14:paraId="58F6EC1F" w14:textId="77777777" w:rsidR="00A76E3C" w:rsidRDefault="00A76E3C" w:rsidP="00A76E3C">
      <w:pPr>
        <w:spacing w:before="0" w:after="0"/>
        <w:ind w:right="4108"/>
        <w:jc w:val="left"/>
      </w:pPr>
    </w:p>
    <w:p w14:paraId="4FBB8731" w14:textId="77777777" w:rsidR="00A76E3C" w:rsidRDefault="00A76E3C" w:rsidP="00A76E3C">
      <w:pPr>
        <w:spacing w:before="0" w:after="0"/>
        <w:ind w:right="4108"/>
        <w:jc w:val="left"/>
      </w:pPr>
    </w:p>
    <w:p w14:paraId="01B9B8B9" w14:textId="13AE4EFE" w:rsidR="00A76E3C" w:rsidRDefault="00731ED5" w:rsidP="00A76E3C">
      <w:pPr>
        <w:spacing w:before="0" w:after="0"/>
        <w:ind w:right="4108"/>
        <w:jc w:val="left"/>
      </w:pPr>
      <w:r>
        <w:rPr>
          <w:noProof/>
          <w:lang w:eastAsia="fr-FR"/>
        </w:rPr>
        <w:lastRenderedPageBreak/>
        <w:drawing>
          <wp:anchor distT="0" distB="0" distL="114300" distR="114300" simplePos="0" relativeHeight="251670560" behindDoc="0" locked="0" layoutInCell="1" allowOverlap="1" wp14:anchorId="681A484B" wp14:editId="5DC1CDDF">
            <wp:simplePos x="0" y="0"/>
            <wp:positionH relativeFrom="margin">
              <wp:align>left</wp:align>
            </wp:positionH>
            <wp:positionV relativeFrom="paragraph">
              <wp:posOffset>635</wp:posOffset>
            </wp:positionV>
            <wp:extent cx="586105" cy="1953260"/>
            <wp:effectExtent l="0" t="0" r="4445" b="889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4 filtre continu.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6105" cy="1953260"/>
                    </a:xfrm>
                    <a:prstGeom prst="rect">
                      <a:avLst/>
                    </a:prstGeom>
                  </pic:spPr>
                </pic:pic>
              </a:graphicData>
            </a:graphic>
          </wp:anchor>
        </w:drawing>
      </w:r>
    </w:p>
    <w:p w14:paraId="6F5254A9" w14:textId="244B84DC" w:rsidR="00731ED5" w:rsidRPr="00731ED5" w:rsidRDefault="00282DFF" w:rsidP="000E29DF">
      <w:pPr>
        <w:spacing w:before="0" w:after="0"/>
        <w:ind w:firstLine="709"/>
        <w:jc w:val="left"/>
      </w:pPr>
      <w:r>
        <w:t>Dans cette section le sign</w:t>
      </w:r>
      <w:r w:rsidR="00D33DE1">
        <w:t>al traverse un filtre passe haut qui supprime les fréquence inferieure à f</w:t>
      </w:r>
      <w:r w:rsidR="00D33DE1">
        <w:rPr>
          <w:vertAlign w:val="subscript"/>
        </w:rPr>
        <w:t>c </w:t>
      </w:r>
      <w:r w:rsidR="00D33DE1">
        <w:t>. La principale composante supprimée sera celle continue.</w:t>
      </w:r>
      <w:r w:rsidR="00731ED5">
        <w:t xml:space="preserve"> Ainsi nous avons un signal alternatif. Centré sur le 0 comme </w:t>
      </w:r>
      <w:r w:rsidR="00BC360C">
        <w:t>à la</w:t>
      </w:r>
      <w:r w:rsidR="00731ED5">
        <w:t xml:space="preserve"> sor</w:t>
      </w:r>
      <w:r w:rsidR="00BC360C">
        <w:t>ti</w:t>
      </w:r>
      <w:r w:rsidR="00731ED5">
        <w:t xml:space="preserve">e de </w:t>
      </w:r>
      <w:r w:rsidR="00731ED5" w:rsidRPr="00731ED5">
        <w:rPr>
          <w:i/>
        </w:rPr>
        <w:t>X1</w:t>
      </w:r>
      <w:r w:rsidR="00731ED5">
        <w:rPr>
          <w:i/>
        </w:rPr>
        <w:t xml:space="preserve"> </w:t>
      </w:r>
      <w:r w:rsidR="00731ED5">
        <w:t>Mais amplifié.</w:t>
      </w:r>
    </w:p>
    <w:p w14:paraId="281606E7" w14:textId="77777777" w:rsidR="00D33DE1" w:rsidRDefault="007C222E" w:rsidP="00282DFF">
      <w:pPr>
        <w:pStyle w:val="Equation"/>
        <w:jc w:val="center"/>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8</m:t>
                  </m:r>
                </m:sub>
              </m:sSub>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4</m:t>
                  </m:r>
                </m:sub>
              </m:sSub>
            </m:den>
          </m:f>
          <m:r>
            <w:rPr>
              <w:rFonts w:ascii="Cambria Math" w:hAnsi="Cambria Math"/>
            </w:rPr>
            <m:t xml:space="preserve">=29,5Hz </m:t>
          </m:r>
        </m:oMath>
      </m:oMathPara>
    </w:p>
    <w:p w14:paraId="01B82CF9" w14:textId="4A160904" w:rsidR="00731ED5" w:rsidRDefault="007C222E" w:rsidP="000E29DF">
      <w:pPr>
        <w:ind w:left="2835" w:firstLine="709"/>
      </w:pPr>
      <w:r>
        <w:rPr>
          <w:noProof/>
        </w:rPr>
        <w:pict w14:anchorId="55BA01FC">
          <v:shape id="_x0000_s1037" type="#_x0000_t75" style="position:absolute;left:0;text-align:left;margin-left:268.2pt;margin-top:27.75pt;width:185.2pt;height:138.85pt;z-index:251673632;mso-position-horizontal-relative:text;mso-position-vertical-relative:text;mso-width-relative:page;mso-height-relative:page">
            <v:imagedata r:id="rId52" o:title="2015-12-10 18h13"/>
            <w10:wrap type="square"/>
          </v:shape>
        </w:pict>
      </w:r>
      <w:r w:rsidR="000E29DF">
        <w:rPr>
          <w:noProof/>
          <w:lang w:eastAsia="fr-FR"/>
        </w:rPr>
        <w:drawing>
          <wp:anchor distT="0" distB="0" distL="114300" distR="114300" simplePos="0" relativeHeight="251671584" behindDoc="0" locked="0" layoutInCell="1" allowOverlap="1" wp14:anchorId="2F3409DA" wp14:editId="73B6EFCF">
            <wp:simplePos x="0" y="0"/>
            <wp:positionH relativeFrom="column">
              <wp:posOffset>641709</wp:posOffset>
            </wp:positionH>
            <wp:positionV relativeFrom="paragraph">
              <wp:posOffset>12838</wp:posOffset>
            </wp:positionV>
            <wp:extent cx="972185" cy="1950085"/>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5 filtre 40khz.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72185" cy="1950085"/>
                    </a:xfrm>
                    <a:prstGeom prst="rect">
                      <a:avLst/>
                    </a:prstGeom>
                  </pic:spPr>
                </pic:pic>
              </a:graphicData>
            </a:graphic>
          </wp:anchor>
        </w:drawing>
      </w:r>
      <w:r w:rsidR="00731ED5">
        <w:t>Dans la section 5</w:t>
      </w:r>
      <w:r w:rsidR="00BC360C">
        <w:t>,</w:t>
      </w:r>
      <w:r w:rsidR="00731ED5">
        <w:t xml:space="preserve"> </w:t>
      </w:r>
      <w:r w:rsidR="00731ED5">
        <w:rPr>
          <w:i/>
        </w:rPr>
        <w:t xml:space="preserve">D1 </w:t>
      </w:r>
      <w:r w:rsidR="00BC360C">
        <w:t>laisse passer uniquement l’enveloppe du 40KHz à cause de son temps de polarisation. P</w:t>
      </w:r>
      <w:r w:rsidR="00731ED5">
        <w:t xml:space="preserve">our que la diode fonctionne bien il faut la polarisé </w:t>
      </w:r>
      <w:r w:rsidR="00BC360C">
        <w:t>grâce</w:t>
      </w:r>
      <w:r w:rsidR="00731ED5">
        <w:t xml:space="preserve"> à </w:t>
      </w:r>
      <w:r w:rsidR="00731ED5">
        <w:rPr>
          <w:i/>
        </w:rPr>
        <w:t xml:space="preserve">C1 </w:t>
      </w:r>
      <w:r w:rsidR="00731ED5">
        <w:t xml:space="preserve">et </w:t>
      </w:r>
      <w:r w:rsidR="00731ED5">
        <w:rPr>
          <w:i/>
        </w:rPr>
        <w:t>R4</w:t>
      </w:r>
      <w:r w:rsidR="00731ED5">
        <w:t xml:space="preserve">. </w:t>
      </w:r>
      <w:r w:rsidR="00BC360C">
        <w:t xml:space="preserve">À la sortie de cette partie, nous retrouvons en théorie le mot transmis par ultrason. </w:t>
      </w:r>
      <w:r w:rsidR="00731ED5">
        <w:t>Ci-dessous voici une capture du signal :</w:t>
      </w:r>
    </w:p>
    <w:p w14:paraId="200057CE" w14:textId="679B7906" w:rsidR="00731ED5" w:rsidRPr="00731ED5" w:rsidRDefault="00731ED5" w:rsidP="00D33DE1">
      <w:r>
        <w:t xml:space="preserve"> </w:t>
      </w:r>
    </w:p>
    <w:p w14:paraId="4835419E" w14:textId="2B5A20E3" w:rsidR="00731ED5" w:rsidRDefault="00731ED5" w:rsidP="00D33DE1"/>
    <w:p w14:paraId="2740B90A" w14:textId="05BA953B" w:rsidR="00BC360C" w:rsidRDefault="00BC360C" w:rsidP="00D33DE1"/>
    <w:p w14:paraId="08B263FB" w14:textId="5CE09585" w:rsidR="00BC360C" w:rsidRDefault="00BC360C" w:rsidP="00D33DE1">
      <w:r>
        <w:rPr>
          <w:noProof/>
          <w:lang w:eastAsia="fr-FR"/>
        </w:rPr>
        <w:drawing>
          <wp:anchor distT="0" distB="0" distL="114300" distR="114300" simplePos="0" relativeHeight="251669536" behindDoc="0" locked="0" layoutInCell="1" allowOverlap="1" wp14:anchorId="7668560C" wp14:editId="6A9E8B2B">
            <wp:simplePos x="0" y="0"/>
            <wp:positionH relativeFrom="margin">
              <wp:align>left</wp:align>
            </wp:positionH>
            <wp:positionV relativeFrom="paragraph">
              <wp:posOffset>176654</wp:posOffset>
            </wp:positionV>
            <wp:extent cx="1551940" cy="1936750"/>
            <wp:effectExtent l="0" t="0" r="0" b="635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6 nettoyage des fronts.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51940" cy="1936750"/>
                    </a:xfrm>
                    <a:prstGeom prst="rect">
                      <a:avLst/>
                    </a:prstGeom>
                  </pic:spPr>
                </pic:pic>
              </a:graphicData>
            </a:graphic>
          </wp:anchor>
        </w:drawing>
      </w:r>
    </w:p>
    <w:p w14:paraId="3EB2524D" w14:textId="38C2A827" w:rsidR="00BC360C" w:rsidRDefault="007C222E" w:rsidP="00D33DE1">
      <w:r>
        <w:rPr>
          <w:noProof/>
        </w:rPr>
        <w:pict w14:anchorId="67BE7A03">
          <v:shape id="_x0000_s1038" type="#_x0000_t75" style="position:absolute;left:0;text-align:left;margin-left:277.85pt;margin-top:9.35pt;width:176.2pt;height:132.1pt;z-index:251675680;mso-position-horizontal-relative:text;mso-position-vertical-relative:text;mso-width-relative:page;mso-height-relative:page">
            <v:imagedata r:id="rId55" o:title="2015-12-10 18h18"/>
            <w10:wrap type="square"/>
          </v:shape>
        </w:pict>
      </w:r>
    </w:p>
    <w:p w14:paraId="5A0C1DB3" w14:textId="19C1BED5" w:rsidR="00BC360C" w:rsidRDefault="000E29DF" w:rsidP="000E29DF">
      <w:pPr>
        <w:ind w:firstLine="709"/>
      </w:pPr>
      <w:r>
        <w:t>Cette dernière étape trans</w:t>
      </w:r>
      <w:r w:rsidR="00BC360C">
        <w:t xml:space="preserve">forme </w:t>
      </w:r>
      <w:r>
        <w:t>les pseudos</w:t>
      </w:r>
      <w:r w:rsidR="00BC360C">
        <w:t xml:space="preserve"> front de l’étape précédente en vrai front </w:t>
      </w:r>
      <w:r>
        <w:t>exploitable</w:t>
      </w:r>
      <w:r w:rsidR="00BC360C">
        <w:t xml:space="preserve"> par l’</w:t>
      </w:r>
      <w:r>
        <w:t>Arduino</w:t>
      </w:r>
      <w:r w:rsidR="00BC360C">
        <w:t>. Le seuil est réglable car il dépend de l’électronique</w:t>
      </w:r>
      <w:r>
        <w:t xml:space="preserve"> et de leurs défauts.</w:t>
      </w:r>
    </w:p>
    <w:p w14:paraId="5F4DEB5A" w14:textId="20A47FB4" w:rsidR="00BC360C" w:rsidRDefault="00BC360C" w:rsidP="00D33DE1"/>
    <w:p w14:paraId="40E45486" w14:textId="32E08EF6" w:rsidR="00ED5010" w:rsidRDefault="00ED5010" w:rsidP="00D33DE1"/>
    <w:p w14:paraId="6BD93BAC" w14:textId="77777777" w:rsidR="000E29DF" w:rsidRDefault="000E29DF" w:rsidP="00D33DE1"/>
    <w:p w14:paraId="27BCBFC4" w14:textId="5CE4C857" w:rsidR="006C6B83" w:rsidRDefault="00E62819" w:rsidP="006C6B83">
      <w:pPr>
        <w:pStyle w:val="Titre2"/>
      </w:pPr>
      <w:bookmarkStart w:id="52" w:name="_Toc443408676"/>
      <w:r>
        <w:t>Mécanique</w:t>
      </w:r>
      <w:bookmarkEnd w:id="52"/>
    </w:p>
    <w:p w14:paraId="6724ABD6" w14:textId="4B9A1EC3" w:rsidR="006D7A43" w:rsidRDefault="006D7A43" w:rsidP="006D7A43">
      <w:r>
        <w:t>Pour respecter les dimensions on assemble les balises dans des plaques de 8 cm x 8 cm. On assemble en couche (de bas en haut) :</w:t>
      </w:r>
    </w:p>
    <w:p w14:paraId="36417D7A" w14:textId="7BC5C6A3" w:rsidR="006D7A43" w:rsidRDefault="006D7A43" w:rsidP="006D7A43">
      <w:pPr>
        <w:ind w:firstLine="709"/>
      </w:pPr>
      <w:r>
        <w:t xml:space="preserve">- </w:t>
      </w:r>
      <w:r w:rsidR="00CB7B8A">
        <w:t>(une deuxième plaque pour la balise mobile, pour pouvoir accueillir une balise sur elle, si elle est installée sur notre robot)</w:t>
      </w:r>
    </w:p>
    <w:p w14:paraId="7DE70C5E" w14:textId="32306682" w:rsidR="006D7A43" w:rsidRDefault="006D7A43" w:rsidP="00CB7B8A">
      <w:pPr>
        <w:ind w:firstLine="709"/>
      </w:pPr>
      <w:r>
        <w:t xml:space="preserve">- </w:t>
      </w:r>
      <w:r w:rsidR="00CB7B8A">
        <w:t>carte électronique</w:t>
      </w:r>
    </w:p>
    <w:p w14:paraId="1A3FD7E2" w14:textId="01839178" w:rsidR="006D7A43" w:rsidRDefault="006D7A43" w:rsidP="006D7A43">
      <w:pPr>
        <w:ind w:firstLine="709"/>
      </w:pPr>
      <w:r>
        <w:t xml:space="preserve">- </w:t>
      </w:r>
      <w:r w:rsidR="00F02A75">
        <w:t>entretoise de hauteur suffisante pour placer une pile 9V</w:t>
      </w:r>
    </w:p>
    <w:p w14:paraId="145031D9" w14:textId="7D7FC5A2" w:rsidR="00F02A75" w:rsidRDefault="00C40657" w:rsidP="006D7A43">
      <w:pPr>
        <w:ind w:firstLine="709"/>
      </w:pPr>
      <w:r w:rsidRPr="000E4B97">
        <w:rPr>
          <w:noProof/>
          <w:lang w:eastAsia="fr-FR"/>
        </w:rPr>
        <w:drawing>
          <wp:anchor distT="0" distB="0" distL="114300" distR="114300" simplePos="0" relativeHeight="251658250" behindDoc="0" locked="0" layoutInCell="1" allowOverlap="1" wp14:anchorId="69E10142" wp14:editId="533A4E08">
            <wp:simplePos x="0" y="0"/>
            <wp:positionH relativeFrom="margin">
              <wp:posOffset>3280310</wp:posOffset>
            </wp:positionH>
            <wp:positionV relativeFrom="paragraph">
              <wp:posOffset>143711</wp:posOffset>
            </wp:positionV>
            <wp:extent cx="2913380" cy="2018665"/>
            <wp:effectExtent l="0" t="0" r="0" b="0"/>
            <wp:wrapSquare wrapText="bothSides"/>
            <wp:docPr id="49" name="Image 49" descr="C:\Users\GEANT\Dropbox\PRD Balises\Photos\2016-01-14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ANT\Dropbox\PRD Balises\Photos\2016-01-14 07.jp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ackgroundRemoval t="13750" b="60096" l="21197" r="71089">
                                  <a14:foregroundMark x1="34247" y1="19038" x2="36986" y2="20769"/>
                                  <a14:foregroundMark x1="48017" y1="18750" x2="46359" y2="18750"/>
                                  <a14:foregroundMark x1="25883" y1="28365" x2="34535" y2="28558"/>
                                  <a14:foregroundMark x1="36626" y1="39135" x2="37491" y2="29038"/>
                                  <a14:foregroundMark x1="59841" y1="27596" x2="59048" y2="35865"/>
                                  <a14:foregroundMark x1="53353" y1="19423" x2="59048" y2="19231"/>
                                  <a14:foregroundMark x1="59986" y1="27019" x2="59769" y2="24615"/>
                                  <a14:foregroundMark x1="58544" y1="24327" x2="58544" y2="24327"/>
                                  <a14:foregroundMark x1="60346" y1="24327" x2="60346" y2="24327"/>
                                  <a14:foregroundMark x1="50613" y1="38942" x2="50613" y2="24327"/>
                                  <a14:foregroundMark x1="45422" y1="38942" x2="45999" y2="23846"/>
                                  <a14:foregroundMark x1="54218" y1="28269" x2="58472" y2="28846"/>
                                  <a14:foregroundMark x1="55011" y1="26538" x2="55227" y2="26538"/>
                                  <a14:foregroundMark x1="24946" y1="37212" x2="24946" y2="20962"/>
                                  <a14:foregroundMark x1="59913" y1="27500" x2="59769" y2="18942"/>
                                  <a14:foregroundMark x1="46936" y1="39231" x2="46864" y2="31827"/>
                                  <a14:foregroundMark x1="52509" y1="55744" x2="59251" y2="52647"/>
                                  <a14:foregroundMark x1="60449" y1="52847" x2="61049" y2="52847"/>
                                  <a14:foregroundMark x1="44644" y1="39660" x2="44869" y2="31768"/>
                                  <a14:backgroundMark x1="34030" y1="36154" x2="28911" y2="30577"/>
                                  <a14:backgroundMark x1="28911" y1="22692" x2="31795" y2="17981"/>
                                  <a14:backgroundMark x1="66547" y1="39423" x2="62004" y2="27885"/>
                                  <a14:backgroundMark x1="64528" y1="21635" x2="62725" y2="28269"/>
                                  <a14:backgroundMark x1="29560" y1="25673" x2="27758" y2="22404"/>
                                  <a14:backgroundMark x1="30714" y1="26154" x2="29993" y2="24615"/>
                                  <a14:backgroundMark x1="31074" y1="29808" x2="31074" y2="29808"/>
                                  <a14:backgroundMark x1="30930" y1="26827" x2="30930" y2="26827"/>
                                  <a14:backgroundMark x1="59553" y1="45481" x2="69575" y2="40288"/>
                                  <a14:backgroundMark x1="27614" y1="37404" x2="32372" y2="36731"/>
                                  <a14:backgroundMark x1="28839" y1="38942" x2="28839" y2="38942"/>
                                  <a14:backgroundMark x1="30281" y1="38942" x2="30281" y2="38942"/>
                                  <a14:backgroundMark x1="33670" y1="36731" x2="30714" y2="35481"/>
                                  <a14:backgroundMark x1="42105" y1="38654" x2="41961" y2="32308"/>
                                  <a14:backgroundMark x1="40807" y1="31058" x2="43764" y2="32500"/>
                                  <a14:backgroundMark x1="40447" y1="39904" x2="41601" y2="38654"/>
                                  <a14:backgroundMark x1="39582" y1="38942" x2="40880" y2="37115"/>
                                  <a14:backgroundMark x1="54290" y1="39327" x2="54218" y2="31538"/>
                                  <a14:backgroundMark x1="57174" y1="38558" x2="57534" y2="33462"/>
                                  <a14:backgroundMark x1="57895" y1="27885" x2="56453" y2="27308"/>
                                  <a14:backgroundMark x1="58111" y1="26827" x2="56309" y2="25577"/>
                                  <a14:backgroundMark x1="55732" y1="23462" x2="61788" y2="22404"/>
                                  <a14:backgroundMark x1="34030" y1="39423" x2="34030" y2="39423"/>
                                  <a14:backgroundMark x1="34607" y1="39808" x2="34535" y2="35385"/>
                                  <a14:backgroundMark x1="29993" y1="45481" x2="30281" y2="43558"/>
                                  <a14:backgroundMark x1="48234" y1="38846" x2="48161" y2="32308"/>
                                  <a14:backgroundMark x1="48522" y1="33942" x2="48522" y2="33942"/>
                                  <a14:backgroundMark x1="48882" y1="35962" x2="48882" y2="32981"/>
                                  <a14:backgroundMark x1="26099" y1="49808" x2="31507" y2="49615"/>
                                  <a14:backgroundMark x1="47801" y1="37212" x2="47801" y2="37212"/>
                                  <a14:backgroundMark x1="47801" y1="37981" x2="47801" y2="37981"/>
                                  <a14:backgroundMark x1="55805" y1="43157" x2="59101" y2="43057"/>
                                  <a14:backgroundMark x1="55206" y1="44056" x2="56704" y2="44056"/>
                                  <a14:backgroundMark x1="61348" y1="39061" x2="61873" y2="39660"/>
                                </a14:backgroundRemoval>
                              </a14:imgEffect>
                            </a14:imgLayer>
                          </a14:imgProps>
                        </a:ext>
                        <a:ext uri="{28A0092B-C50C-407E-A947-70E740481C1C}">
                          <a14:useLocalDpi xmlns:a14="http://schemas.microsoft.com/office/drawing/2010/main" val="0"/>
                        </a:ext>
                      </a:extLst>
                    </a:blip>
                    <a:srcRect l="19939" t="11812" r="27628" b="39704"/>
                    <a:stretch/>
                  </pic:blipFill>
                  <pic:spPr bwMode="auto">
                    <a:xfrm>
                      <a:off x="0" y="0"/>
                      <a:ext cx="2913380" cy="2018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2A75">
        <w:t xml:space="preserve">- </w:t>
      </w:r>
      <w:r w:rsidR="00CB7B8A">
        <w:t>plaque séparant les supports du reste (pour guider un peu les US, servir de support pour les piles)</w:t>
      </w:r>
    </w:p>
    <w:p w14:paraId="57F78A8B" w14:textId="48C9B70A" w:rsidR="00F02A75" w:rsidRDefault="00F02A75" w:rsidP="006D7A43">
      <w:pPr>
        <w:ind w:firstLine="709"/>
      </w:pPr>
      <w:r>
        <w:t xml:space="preserve">- </w:t>
      </w:r>
      <w:r w:rsidR="00CB7B8A">
        <w:t>support avec émetteur (ou récepteur)</w:t>
      </w:r>
    </w:p>
    <w:p w14:paraId="08B2342A" w14:textId="135D2F63" w:rsidR="00CB7B8A" w:rsidRDefault="00CB7B8A" w:rsidP="006D7A43">
      <w:pPr>
        <w:ind w:firstLine="709"/>
      </w:pPr>
      <w:r>
        <w:t>- plaque (pour fixer scratch)</w:t>
      </w:r>
    </w:p>
    <w:p w14:paraId="60CD9289" w14:textId="2A5D727E" w:rsidR="00F02A75" w:rsidRDefault="003A53F9" w:rsidP="00F02A75">
      <w:r>
        <w:rPr>
          <w:noProof/>
          <w:lang w:eastAsia="fr-FR"/>
        </w:rPr>
        <w:lastRenderedPageBreak/>
        <w:drawing>
          <wp:anchor distT="0" distB="0" distL="114300" distR="114300" simplePos="0" relativeHeight="251658249" behindDoc="0" locked="0" layoutInCell="1" allowOverlap="1" wp14:anchorId="39D28A5B" wp14:editId="4B80A39A">
            <wp:simplePos x="0" y="0"/>
            <wp:positionH relativeFrom="column">
              <wp:posOffset>3224841</wp:posOffset>
            </wp:positionH>
            <wp:positionV relativeFrom="paragraph">
              <wp:posOffset>189599</wp:posOffset>
            </wp:positionV>
            <wp:extent cx="1445895" cy="861060"/>
            <wp:effectExtent l="0" t="0" r="1905" b="0"/>
            <wp:wrapThrough wrapText="bothSides">
              <wp:wrapPolygon edited="0">
                <wp:start x="0" y="0"/>
                <wp:lineTo x="0" y="21027"/>
                <wp:lineTo x="21344" y="21027"/>
                <wp:lineTo x="21344"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4584" t="39406" r="60303" b="33990"/>
                    <a:stretch/>
                  </pic:blipFill>
                  <pic:spPr bwMode="auto">
                    <a:xfrm>
                      <a:off x="0" y="0"/>
                      <a:ext cx="1445895" cy="86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8" behindDoc="1" locked="0" layoutInCell="1" allowOverlap="1" wp14:anchorId="52C60E66" wp14:editId="2111235D">
            <wp:simplePos x="0" y="0"/>
            <wp:positionH relativeFrom="column">
              <wp:posOffset>4851474</wp:posOffset>
            </wp:positionH>
            <wp:positionV relativeFrom="paragraph">
              <wp:posOffset>203569</wp:posOffset>
            </wp:positionV>
            <wp:extent cx="1424305" cy="1743710"/>
            <wp:effectExtent l="0" t="0" r="4445" b="8890"/>
            <wp:wrapTight wrapText="bothSides">
              <wp:wrapPolygon edited="0">
                <wp:start x="0" y="0"/>
                <wp:lineTo x="0" y="21474"/>
                <wp:lineTo x="21379" y="21474"/>
                <wp:lineTo x="21379"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1291" t="34152" r="13965" b="11980"/>
                    <a:stretch/>
                  </pic:blipFill>
                  <pic:spPr bwMode="auto">
                    <a:xfrm>
                      <a:off x="0" y="0"/>
                      <a:ext cx="1424305" cy="174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E44C04" w14:textId="20B91CA1" w:rsidR="00F02A75" w:rsidRPr="006D7A43" w:rsidRDefault="00F02A75" w:rsidP="00F02A75">
      <w:r>
        <w:t xml:space="preserve">Les supports sont issus d’une même pièce paramétrable, bien qu’ils existent en pièces séparées, car il fallait différend fichier pour </w:t>
      </w:r>
      <w:r w:rsidR="00242E70">
        <w:t>les imprimer en 3D. Les supports son</w:t>
      </w:r>
      <w:r w:rsidR="003A53F9">
        <w:t>t</w:t>
      </w:r>
      <w:r w:rsidR="00242E70">
        <w:t xml:space="preserve"> composé</w:t>
      </w:r>
      <w:r w:rsidR="003A53F9">
        <w:t>s</w:t>
      </w:r>
      <w:r w:rsidR="00242E70">
        <w:t xml:space="preserve"> des mêmes pièce</w:t>
      </w:r>
      <w:r w:rsidR="003A53F9">
        <w:t>s,</w:t>
      </w:r>
      <w:r w:rsidR="00242E70">
        <w:t xml:space="preserve"> une dessus et une dessous, il n’y a pas de s</w:t>
      </w:r>
      <w:r w:rsidR="003A53F9">
        <w:t>ens, juste un nombre d’émetteur. Les émetteurs ont un champ d’action à pleine puissance d’émission (de réception pour les récepteurs) de 60°, 30 ° de chaque côté de leur axe. Donc les supports 180° et 360° maintiennent les émetteurs/récepteurs à 60° les uns des autres pour avoir une pleine puissance n’importe où. Pour des raisons de placement des vis pour l’assemblage des supports à 90°, les émetteurs ne sont écartés que de 45°, mais on conserve l’idée de pleine puissance dans toute la direction souhaitée pour les balises d’angle.</w:t>
      </w:r>
      <w:r w:rsidR="003A53F9" w:rsidRPr="003A53F9">
        <w:rPr>
          <w:noProof/>
          <w:lang w:eastAsia="fr-FR"/>
        </w:rPr>
        <w:t xml:space="preserve"> </w:t>
      </w:r>
    </w:p>
    <w:p w14:paraId="6DF9A608" w14:textId="622D88A9" w:rsidR="005F7490" w:rsidRDefault="005F7490" w:rsidP="005F7490">
      <w:pPr>
        <w:pStyle w:val="Titre2"/>
      </w:pPr>
      <w:bookmarkStart w:id="53" w:name="_Structure_de_communication"/>
      <w:bookmarkStart w:id="54" w:name="_Toc435628653"/>
      <w:bookmarkStart w:id="55" w:name="_Toc443408677"/>
      <w:bookmarkEnd w:id="53"/>
      <w:r>
        <w:t>Structure de communication</w:t>
      </w:r>
      <w:bookmarkEnd w:id="54"/>
      <w:bookmarkEnd w:id="55"/>
    </w:p>
    <w:p w14:paraId="4FD43D40" w14:textId="1163C65D" w:rsidR="00924ECF" w:rsidRDefault="00803042" w:rsidP="00924ECF">
      <w:r>
        <w:t xml:space="preserve">Le principe de communication </w:t>
      </w:r>
      <w:r w:rsidR="00F33C90">
        <w:t xml:space="preserve">entre </w:t>
      </w:r>
      <w:r w:rsidR="00924ECF">
        <w:t>les différentes balises</w:t>
      </w:r>
      <w:r w:rsidR="00F33C90">
        <w:t xml:space="preserve"> </w:t>
      </w:r>
      <w:r>
        <w:t>est cyclique.</w:t>
      </w:r>
      <w:r w:rsidR="00924ECF">
        <w:t xml:space="preserve"> Nous en avons </w:t>
      </w:r>
      <w:r w:rsidR="004D1617">
        <w:t>parlé</w:t>
      </w:r>
      <w:r w:rsidR="00924ECF">
        <w:t xml:space="preserve"> </w:t>
      </w:r>
      <w:r w:rsidR="004D1617">
        <w:t>brièvement</w:t>
      </w:r>
      <w:r w:rsidR="00924ECF">
        <w:t xml:space="preserve"> dans les principes </w:t>
      </w:r>
      <w:r w:rsidR="004D1617">
        <w:t>généraux</w:t>
      </w:r>
      <w:r w:rsidR="00924ECF">
        <w:t xml:space="preserve">. Ici il va </w:t>
      </w:r>
      <w:r w:rsidR="004D1617">
        <w:t>être</w:t>
      </w:r>
      <w:r w:rsidR="00924ECF">
        <w:t xml:space="preserve"> décortiqué en détail.</w:t>
      </w:r>
    </w:p>
    <w:p w14:paraId="2616528D" w14:textId="1C3EAE52" w:rsidR="001E5FCB" w:rsidRDefault="001E5FCB" w:rsidP="00924ECF">
      <w:pPr>
        <w:ind w:firstLine="360"/>
      </w:pPr>
      <w:r>
        <w:t>O</w:t>
      </w:r>
      <w:r w:rsidR="002B4179">
        <w:t xml:space="preserve">n commence </w:t>
      </w:r>
      <w:r w:rsidR="00972AAB">
        <w:t>avec</w:t>
      </w:r>
      <w:r w:rsidR="002B4179">
        <w:t xml:space="preserve"> </w:t>
      </w:r>
      <w:r w:rsidR="00972AAB">
        <w:t>BF</w:t>
      </w:r>
      <w:r w:rsidR="002B4179">
        <w:t xml:space="preserve"> 1. </w:t>
      </w:r>
      <w:r>
        <w:t xml:space="preserve">Deux </w:t>
      </w:r>
      <w:r w:rsidR="00972AAB">
        <w:t>évènements</w:t>
      </w:r>
      <w:r>
        <w:t xml:space="preserve"> peuvent provoquer </w:t>
      </w:r>
      <w:r w:rsidR="00F33C90">
        <w:t>la sortie de l’attente</w:t>
      </w:r>
      <w:r>
        <w:t>:</w:t>
      </w:r>
    </w:p>
    <w:p w14:paraId="5B566E42" w14:textId="2B5DB886" w:rsidR="001E5FCB" w:rsidRDefault="001E5FCB" w:rsidP="00924ECF">
      <w:pPr>
        <w:pStyle w:val="Paragraphedeliste"/>
        <w:numPr>
          <w:ilvl w:val="0"/>
          <w:numId w:val="15"/>
        </w:numPr>
        <w:ind w:left="993"/>
      </w:pPr>
      <w:r>
        <w:t>Un timeout</w:t>
      </w:r>
      <w:r w:rsidR="002B4179">
        <w:t xml:space="preserve">, </w:t>
      </w:r>
    </w:p>
    <w:p w14:paraId="7204DA02" w14:textId="1DC4E736" w:rsidR="001E5FCB" w:rsidRDefault="001E5FCB" w:rsidP="00924ECF">
      <w:pPr>
        <w:pStyle w:val="Paragraphedeliste"/>
        <w:numPr>
          <w:ilvl w:val="0"/>
          <w:numId w:val="15"/>
        </w:numPr>
        <w:ind w:left="993"/>
      </w:pPr>
      <w:r>
        <w:t>La</w:t>
      </w:r>
      <w:r w:rsidR="00972AAB">
        <w:t xml:space="preserve"> réception du signal de</w:t>
      </w:r>
      <w:r w:rsidR="002B4179">
        <w:t xml:space="preserve"> </w:t>
      </w:r>
      <w:r w:rsidR="00972AAB">
        <w:t>BF</w:t>
      </w:r>
      <w:r w:rsidR="002B4179">
        <w:t xml:space="preserve"> 3</w:t>
      </w:r>
      <w:r w:rsidR="00C978F1">
        <w:t xml:space="preserve"> (sign</w:t>
      </w:r>
      <w:r>
        <w:t>al que l’on évoquera plus tard)</w:t>
      </w:r>
    </w:p>
    <w:p w14:paraId="1EDA0371" w14:textId="77777777" w:rsidR="00924ECF" w:rsidRDefault="00924ECF" w:rsidP="00924ECF">
      <w:pPr>
        <w:pStyle w:val="Paragraphedeliste"/>
        <w:ind w:left="993"/>
      </w:pPr>
    </w:p>
    <w:p w14:paraId="4A3C7D29" w14:textId="1461847E" w:rsidR="00972AAB" w:rsidRDefault="00972AAB" w:rsidP="00972AAB">
      <w:pPr>
        <w:ind w:firstLine="360"/>
      </w:pPr>
      <w:r>
        <w:t xml:space="preserve">Ensuite BF </w:t>
      </w:r>
      <w:r w:rsidR="00C978F1">
        <w:t xml:space="preserve">1 émet un mot en </w:t>
      </w:r>
      <w:r>
        <w:t>haute fréquence</w:t>
      </w:r>
      <w:r w:rsidR="00C978F1">
        <w:t xml:space="preserve"> pour </w:t>
      </w:r>
      <w:r>
        <w:t>BM</w:t>
      </w:r>
      <w:r w:rsidR="00C978F1">
        <w:t xml:space="preserve">. Après une temporisation, </w:t>
      </w:r>
      <w:r>
        <w:t xml:space="preserve">BF </w:t>
      </w:r>
      <w:r w:rsidR="00C978F1">
        <w:t xml:space="preserve">1 émet le même mot en ultrason. Après une seconde temporisation, </w:t>
      </w:r>
      <w:r>
        <w:t xml:space="preserve">BF </w:t>
      </w:r>
      <w:r w:rsidR="00C978F1">
        <w:t xml:space="preserve">1 émet un </w:t>
      </w:r>
      <w:r w:rsidR="007C03A3">
        <w:t xml:space="preserve">signal  pour la </w:t>
      </w:r>
      <w:r>
        <w:t>BF 2.</w:t>
      </w:r>
      <w:r w:rsidR="00F33C90">
        <w:t xml:space="preserve"> Elle retourne à l’état d’attente.</w:t>
      </w:r>
    </w:p>
    <w:p w14:paraId="31EBB5D7" w14:textId="0D9A7167" w:rsidR="005F7490" w:rsidRDefault="007C03A3" w:rsidP="00972AAB">
      <w:pPr>
        <w:ind w:firstLine="360"/>
      </w:pPr>
      <w:r>
        <w:t>Et c’est au tour de la balise n°2 de réaliser le cycle, et ainsi de suite.</w:t>
      </w:r>
    </w:p>
    <w:p w14:paraId="4786F00F" w14:textId="324F2F2F" w:rsidR="00F33C90" w:rsidRDefault="00F33C90" w:rsidP="00F33C90">
      <w:pPr>
        <w:ind w:firstLine="360"/>
      </w:pPr>
      <w:r>
        <w:t xml:space="preserve">BM </w:t>
      </w:r>
      <w:r w:rsidR="007C03A3">
        <w:t>attend d’entendre un m</w:t>
      </w:r>
      <w:r>
        <w:t xml:space="preserve">ot en haute fréquence. Quand </w:t>
      </w:r>
      <w:r w:rsidR="007C03A3">
        <w:t xml:space="preserve">elle </w:t>
      </w:r>
      <w:r>
        <w:t>le reçoit</w:t>
      </w:r>
      <w:r w:rsidR="007C03A3">
        <w:t xml:space="preserve">, elle se met à écouter les ultrasons qu’elle reçoit. Une fois le mot ultrason reçu et reconnu, ou un certain délai écoulé, elle arrête d’écouter les ultrasons. </w:t>
      </w:r>
    </w:p>
    <w:p w14:paraId="7BFF7190" w14:textId="17876D3B" w:rsidR="00924ECF" w:rsidRDefault="007C03A3" w:rsidP="00924ECF">
      <w:pPr>
        <w:ind w:firstLine="360"/>
      </w:pPr>
      <w:r>
        <w:t>Si elle a bien reçu le</w:t>
      </w:r>
      <w:r w:rsidR="00F33C90">
        <w:t>s</w:t>
      </w:r>
      <w:r>
        <w:t xml:space="preserve"> mot</w:t>
      </w:r>
      <w:r w:rsidR="00F33C90">
        <w:t xml:space="preserve">s </w:t>
      </w:r>
      <w:r w:rsidR="00924ECF">
        <w:t>mêmes</w:t>
      </w:r>
      <w:r w:rsidR="00F33C90">
        <w:t xml:space="preserve"> mots (HF et US)</w:t>
      </w:r>
      <w:r>
        <w:t xml:space="preserve">, elle fait </w:t>
      </w:r>
      <w:r w:rsidR="00F33C90">
        <w:t>le</w:t>
      </w:r>
      <w:r>
        <w:t xml:space="preserve"> calcul de distance </w:t>
      </w:r>
      <w:r w:rsidR="00F33C90">
        <w:t>et le</w:t>
      </w:r>
      <w:r>
        <w:t xml:space="preserve"> stockage. Puis dans tous les cas, elle se remet en attente de réception d’un mot en haute </w:t>
      </w:r>
      <w:r w:rsidR="005D44C1">
        <w:t>fréquence. Si</w:t>
      </w:r>
      <w:r w:rsidR="00924ECF">
        <w:t xml:space="preserve"> elle a 3 distances elle calcul la position. Puis dans tous les cas, elle se remet en attente de réception d’un mot en haute fréquence.</w:t>
      </w:r>
    </w:p>
    <w:p w14:paraId="56DEC9EE" w14:textId="77777777" w:rsidR="00924ECF" w:rsidRDefault="00924ECF" w:rsidP="00F33C90">
      <w:pPr>
        <w:ind w:firstLine="360"/>
      </w:pPr>
    </w:p>
    <w:p w14:paraId="2B25DB8C" w14:textId="77777777" w:rsidR="005D44C1" w:rsidRDefault="00706721" w:rsidP="005D44C1">
      <w:pPr>
        <w:ind w:firstLine="360"/>
      </w:pPr>
      <w:r>
        <w:t>Pour transmettre un mot en ultrason, nous avons créé un protocole de communication. Le mot est transmis en modulant l’émission de l’ultrason. L’émission est considérée comme un état haut et la non-émission comme l’état bas. A cela on ajoute une base de temps</w:t>
      </w:r>
      <w:r w:rsidR="000B60C9">
        <w:t xml:space="preserve">. Ainsi le protocole devient une </w:t>
      </w:r>
      <w:r w:rsidR="005D44C1">
        <w:t xml:space="preserve">durée </w:t>
      </w:r>
      <w:r w:rsidR="000B60C9">
        <w:t xml:space="preserve"> à l’état haut qui a une signification : </w:t>
      </w:r>
    </w:p>
    <w:p w14:paraId="27B719D6" w14:textId="310B674F" w:rsidR="005D44C1" w:rsidRDefault="000B60C9" w:rsidP="005D44C1">
      <w:pPr>
        <w:pStyle w:val="Paragraphedeliste"/>
        <w:numPr>
          <w:ilvl w:val="0"/>
          <w:numId w:val="15"/>
        </w:numPr>
      </w:pPr>
      <w:r>
        <w:t>5 fois la bas</w:t>
      </w:r>
      <w:r w:rsidR="005D44C1">
        <w:t>e de temps représente un START</w:t>
      </w:r>
    </w:p>
    <w:p w14:paraId="27F5CCA8" w14:textId="063EB590" w:rsidR="005D44C1" w:rsidRDefault="000B60C9" w:rsidP="005D44C1">
      <w:pPr>
        <w:pStyle w:val="Paragraphedeliste"/>
        <w:numPr>
          <w:ilvl w:val="0"/>
          <w:numId w:val="15"/>
        </w:numPr>
      </w:pPr>
      <w:r>
        <w:t xml:space="preserve">7 fois </w:t>
      </w:r>
      <w:r w:rsidR="005D44C1">
        <w:t>la base représente un 1 logique</w:t>
      </w:r>
      <w:r>
        <w:t xml:space="preserve"> </w:t>
      </w:r>
    </w:p>
    <w:p w14:paraId="3A785EB0" w14:textId="08E658DF" w:rsidR="005D44C1" w:rsidRDefault="005D44C1" w:rsidP="005D44C1">
      <w:pPr>
        <w:pStyle w:val="Paragraphedeliste"/>
        <w:numPr>
          <w:ilvl w:val="0"/>
          <w:numId w:val="15"/>
        </w:numPr>
      </w:pPr>
      <w:r>
        <w:t>3 fois représente un 0 logique</w:t>
      </w:r>
    </w:p>
    <w:p w14:paraId="1D86FDF2" w14:textId="0B52D535" w:rsidR="005D44C1" w:rsidRDefault="004D1617" w:rsidP="005D44C1">
      <w:pPr>
        <w:pStyle w:val="Paragraphedeliste"/>
        <w:numPr>
          <w:ilvl w:val="0"/>
          <w:numId w:val="15"/>
        </w:numPr>
      </w:pPr>
      <w:r>
        <w:rPr>
          <w:noProof/>
          <w:lang w:eastAsia="fr-FR"/>
        </w:rPr>
        <mc:AlternateContent>
          <mc:Choice Requires="wps">
            <w:drawing>
              <wp:anchor distT="0" distB="0" distL="114300" distR="114300" simplePos="0" relativeHeight="251658269" behindDoc="0" locked="0" layoutInCell="1" allowOverlap="1" wp14:anchorId="52C7F92E" wp14:editId="6024C00D">
                <wp:simplePos x="0" y="0"/>
                <wp:positionH relativeFrom="column">
                  <wp:posOffset>1690974</wp:posOffset>
                </wp:positionH>
                <wp:positionV relativeFrom="paragraph">
                  <wp:posOffset>103724</wp:posOffset>
                </wp:positionV>
                <wp:extent cx="448785" cy="359029"/>
                <wp:effectExtent l="0" t="0" r="0" b="3175"/>
                <wp:wrapNone/>
                <wp:docPr id="76" name="Zone de texte 76"/>
                <wp:cNvGraphicFramePr/>
                <a:graphic xmlns:a="http://schemas.openxmlformats.org/drawingml/2006/main">
                  <a:graphicData uri="http://schemas.microsoft.com/office/word/2010/wordprocessingShape">
                    <wps:wsp>
                      <wps:cNvSpPr txBox="1"/>
                      <wps:spPr>
                        <a:xfrm>
                          <a:off x="0" y="0"/>
                          <a:ext cx="448785" cy="359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AB0838" w14:textId="66133DDF" w:rsidR="003149C4" w:rsidRDefault="003149C4">
                            <w: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7F92E" id="Zone de texte 76" o:spid="_x0000_s1102" type="#_x0000_t202" style="position:absolute;left:0;text-align:left;margin-left:133.15pt;margin-top:8.15pt;width:35.35pt;height:28.2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" filled="f" stroked="f" strokeweight=".5pt">
                <v:textbox>
                  <w:txbxContent>
                    <w:p w14:paraId="3EAB0838" w14:textId="66133DDF" w:rsidR="003149C4" w:rsidRDefault="003149C4">
                      <w:r>
                        <w:t>Start</w:t>
                      </w:r>
                    </w:p>
                  </w:txbxContent>
                </v:textbox>
              </v:shape>
            </w:pict>
          </mc:Fallback>
        </mc:AlternateContent>
      </w:r>
      <w:r>
        <w:rPr>
          <w:noProof/>
          <w:lang w:eastAsia="fr-FR"/>
        </w:rPr>
        <mc:AlternateContent>
          <mc:Choice Requires="wps">
            <w:drawing>
              <wp:anchor distT="0" distB="0" distL="114300" distR="114300" simplePos="0" relativeHeight="251658270" behindDoc="0" locked="0" layoutInCell="1" allowOverlap="1" wp14:anchorId="4E091B91" wp14:editId="5E869535">
                <wp:simplePos x="0" y="0"/>
                <wp:positionH relativeFrom="column">
                  <wp:posOffset>2622534</wp:posOffset>
                </wp:positionH>
                <wp:positionV relativeFrom="paragraph">
                  <wp:posOffset>25786</wp:posOffset>
                </wp:positionV>
                <wp:extent cx="768545" cy="359029"/>
                <wp:effectExtent l="0" t="0" r="0" b="3175"/>
                <wp:wrapNone/>
                <wp:docPr id="77" name="Zone de texte 77"/>
                <wp:cNvGraphicFramePr/>
                <a:graphic xmlns:a="http://schemas.openxmlformats.org/drawingml/2006/main">
                  <a:graphicData uri="http://schemas.microsoft.com/office/word/2010/wordprocessingShape">
                    <wps:wsp>
                      <wps:cNvSpPr txBox="1"/>
                      <wps:spPr>
                        <a:xfrm>
                          <a:off x="0" y="0"/>
                          <a:ext cx="768545" cy="359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3B3A80" w14:textId="74BAFE46" w:rsidR="003149C4" w:rsidRDefault="003149C4" w:rsidP="004D1617">
                            <w:r>
                              <w:t>1 Logique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91B91" id="Zone de texte 77" o:spid="_x0000_s1103" type="#_x0000_t202" style="position:absolute;left:0;text-align:left;margin-left:206.5pt;margin-top:2.05pt;width:60.5pt;height:28.2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" filled="f" stroked="f" strokeweight=".5pt">
                <v:textbox>
                  <w:txbxContent>
                    <w:p w14:paraId="063B3A80" w14:textId="74BAFE46" w:rsidR="003149C4" w:rsidRDefault="003149C4" w:rsidP="004D1617">
                      <w:r>
                        <w:t>1 Logique</w:t>
                      </w:r>
                    </w:p>
                  </w:txbxContent>
                </v:textbox>
              </v:shape>
            </w:pict>
          </mc:Fallback>
        </mc:AlternateContent>
      </w:r>
      <w:r w:rsidR="000B60C9">
        <w:t>1 fois la base de te</w:t>
      </w:r>
      <w:r w:rsidR="005D44C1">
        <w:t>mps représente un END</w:t>
      </w:r>
    </w:p>
    <w:p w14:paraId="362CFB52" w14:textId="4505A546" w:rsidR="004D1617" w:rsidRDefault="004D1617" w:rsidP="004D1617">
      <w:r>
        <w:rPr>
          <w:noProof/>
          <w:lang w:eastAsia="fr-FR"/>
        </w:rPr>
        <mc:AlternateContent>
          <mc:Choice Requires="wps">
            <w:drawing>
              <wp:anchor distT="0" distB="0" distL="114300" distR="114300" simplePos="0" relativeHeight="251658266" behindDoc="0" locked="0" layoutInCell="1" allowOverlap="1" wp14:anchorId="4CCBE2BD" wp14:editId="7C167203">
                <wp:simplePos x="0" y="0"/>
                <wp:positionH relativeFrom="column">
                  <wp:posOffset>2812996</wp:posOffset>
                </wp:positionH>
                <wp:positionV relativeFrom="paragraph">
                  <wp:posOffset>61755</wp:posOffset>
                </wp:positionV>
                <wp:extent cx="332323" cy="476251"/>
                <wp:effectExtent l="4128" t="0" r="14922" b="14923"/>
                <wp:wrapNone/>
                <wp:docPr id="72" name="Accolade ouvrante 72"/>
                <wp:cNvGraphicFramePr/>
                <a:graphic xmlns:a="http://schemas.openxmlformats.org/drawingml/2006/main">
                  <a:graphicData uri="http://schemas.microsoft.com/office/word/2010/wordprocessingShape">
                    <wps:wsp>
                      <wps:cNvSpPr/>
                      <wps:spPr>
                        <a:xfrm rot="5400000">
                          <a:off x="0" y="0"/>
                          <a:ext cx="332323" cy="476251"/>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51978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72" o:spid="_x0000_s1026" type="#_x0000_t87" style="position:absolute;margin-left:221.5pt;margin-top:4.85pt;width:26.15pt;height:37.5pt;rotation:90;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" adj="1256" strokecolor="red" strokeweight="1.5pt"/>
            </w:pict>
          </mc:Fallback>
        </mc:AlternateContent>
      </w:r>
      <w:r>
        <w:rPr>
          <w:noProof/>
          <w:lang w:eastAsia="fr-FR"/>
        </w:rPr>
        <mc:AlternateContent>
          <mc:Choice Requires="wps">
            <w:drawing>
              <wp:anchor distT="0" distB="0" distL="114300" distR="114300" simplePos="0" relativeHeight="251658265" behindDoc="0" locked="0" layoutInCell="1" allowOverlap="1" wp14:anchorId="2841F5F8" wp14:editId="04A2565C">
                <wp:simplePos x="0" y="0"/>
                <wp:positionH relativeFrom="column">
                  <wp:posOffset>1738395</wp:posOffset>
                </wp:positionH>
                <wp:positionV relativeFrom="paragraph">
                  <wp:posOffset>154636</wp:posOffset>
                </wp:positionV>
                <wp:extent cx="332323" cy="336647"/>
                <wp:effectExtent l="0" t="2222" r="27622" b="27623"/>
                <wp:wrapNone/>
                <wp:docPr id="71" name="Accolade ouvrante 71"/>
                <wp:cNvGraphicFramePr/>
                <a:graphic xmlns:a="http://schemas.openxmlformats.org/drawingml/2006/main">
                  <a:graphicData uri="http://schemas.microsoft.com/office/word/2010/wordprocessingShape">
                    <wps:wsp>
                      <wps:cNvSpPr/>
                      <wps:spPr>
                        <a:xfrm rot="5400000">
                          <a:off x="0" y="0"/>
                          <a:ext cx="332323" cy="336647"/>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16DF" id="Accolade ouvrante 71" o:spid="_x0000_s1026" type="#_x0000_t87" style="position:absolute;margin-left:136.9pt;margin-top:12.2pt;width:26.15pt;height:26.5pt;rotation:90;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" adj="1777" strokecolor="red" strokeweight="1.5pt"/>
            </w:pict>
          </mc:Fallback>
        </mc:AlternateContent>
      </w:r>
    </w:p>
    <w:p w14:paraId="2AB0590D" w14:textId="36B69FB1" w:rsidR="00CD42BE" w:rsidRDefault="004D1617" w:rsidP="004D1617">
      <w:pPr>
        <w:jc w:val="center"/>
      </w:pPr>
      <w:r>
        <w:rPr>
          <w:noProof/>
          <w:lang w:eastAsia="fr-FR"/>
        </w:rPr>
        <mc:AlternateContent>
          <mc:Choice Requires="wps">
            <w:drawing>
              <wp:anchor distT="0" distB="0" distL="114300" distR="114300" simplePos="0" relativeHeight="251658272" behindDoc="0" locked="0" layoutInCell="1" allowOverlap="1" wp14:anchorId="510AD5E0" wp14:editId="5F8D67CD">
                <wp:simplePos x="0" y="0"/>
                <wp:positionH relativeFrom="column">
                  <wp:posOffset>2830098</wp:posOffset>
                </wp:positionH>
                <wp:positionV relativeFrom="paragraph">
                  <wp:posOffset>1102711</wp:posOffset>
                </wp:positionV>
                <wp:extent cx="2075222" cy="516103"/>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2075222" cy="5161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39B63B" w14:textId="363C5124" w:rsidR="003149C4" w:rsidRDefault="003149C4" w:rsidP="004D1617">
                            <w:pPr>
                              <w:jc w:val="center"/>
                            </w:pPr>
                            <w:r>
                              <w:t>Temps mort de 1 période de temps séparant 2 bits consécutifs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AD5E0" id="Zone de texte 79" o:spid="_x0000_s1104" type="#_x0000_t202" style="position:absolute;left:0;text-align:left;margin-left:222.85pt;margin-top:86.85pt;width:163.4pt;height:40.6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" filled="f" stroked="f" strokeweight=".5pt">
                <v:textbox>
                  <w:txbxContent>
                    <w:p w14:paraId="6739B63B" w14:textId="363C5124" w:rsidR="003149C4" w:rsidRDefault="003149C4" w:rsidP="004D1617">
                      <w:pPr>
                        <w:jc w:val="center"/>
                      </w:pPr>
                      <w:r>
                        <w:t>Temps mort de 1 période de temps séparant 2 bits consécutifs</w:t>
                      </w:r>
                    </w:p>
                  </w:txbxContent>
                </v:textbox>
              </v:shape>
            </w:pict>
          </mc:Fallback>
        </mc:AlternateContent>
      </w:r>
      <w:r>
        <w:rPr>
          <w:noProof/>
          <w:lang w:eastAsia="fr-FR"/>
        </w:rPr>
        <mc:AlternateContent>
          <mc:Choice Requires="wps">
            <w:drawing>
              <wp:anchor distT="0" distB="0" distL="114300" distR="114300" simplePos="0" relativeHeight="251658268" behindDoc="0" locked="0" layoutInCell="1" allowOverlap="1" wp14:anchorId="0FDF2EE3" wp14:editId="32ECAA34">
                <wp:simplePos x="0" y="0"/>
                <wp:positionH relativeFrom="column">
                  <wp:posOffset>3411279</wp:posOffset>
                </wp:positionH>
                <wp:positionV relativeFrom="paragraph">
                  <wp:posOffset>981532</wp:posOffset>
                </wp:positionV>
                <wp:extent cx="332323" cy="76278"/>
                <wp:effectExtent l="0" t="5397" r="24447" b="24448"/>
                <wp:wrapNone/>
                <wp:docPr id="74" name="Accolade ouvrante 74"/>
                <wp:cNvGraphicFramePr/>
                <a:graphic xmlns:a="http://schemas.openxmlformats.org/drawingml/2006/main">
                  <a:graphicData uri="http://schemas.microsoft.com/office/word/2010/wordprocessingShape">
                    <wps:wsp>
                      <wps:cNvSpPr/>
                      <wps:spPr>
                        <a:xfrm rot="16200000" flipV="1">
                          <a:off x="0" y="0"/>
                          <a:ext cx="332323" cy="76278"/>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4BA39" id="Accolade ouvrante 74" o:spid="_x0000_s1026" type="#_x0000_t87" style="position:absolute;margin-left:268.6pt;margin-top:77.3pt;width:26.15pt;height:6pt;rotation:90;flip:y;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" strokecolor="red" strokeweight="1.5pt"/>
            </w:pict>
          </mc:Fallback>
        </mc:AlternateContent>
      </w:r>
      <w:r>
        <w:rPr>
          <w:noProof/>
          <w:lang w:eastAsia="fr-FR"/>
        </w:rPr>
        <mc:AlternateContent>
          <mc:Choice Requires="wps">
            <w:drawing>
              <wp:anchor distT="0" distB="0" distL="114300" distR="114300" simplePos="0" relativeHeight="251658271" behindDoc="0" locked="0" layoutInCell="1" allowOverlap="1" wp14:anchorId="3489C63E" wp14:editId="602B03B5">
                <wp:simplePos x="0" y="0"/>
                <wp:positionH relativeFrom="column">
                  <wp:posOffset>1938106</wp:posOffset>
                </wp:positionH>
                <wp:positionV relativeFrom="paragraph">
                  <wp:posOffset>1074763</wp:posOffset>
                </wp:positionV>
                <wp:extent cx="768545" cy="359029"/>
                <wp:effectExtent l="0" t="0" r="0" b="3175"/>
                <wp:wrapNone/>
                <wp:docPr id="78" name="Zone de texte 78"/>
                <wp:cNvGraphicFramePr/>
                <a:graphic xmlns:a="http://schemas.openxmlformats.org/drawingml/2006/main">
                  <a:graphicData uri="http://schemas.microsoft.com/office/word/2010/wordprocessingShape">
                    <wps:wsp>
                      <wps:cNvSpPr txBox="1"/>
                      <wps:spPr>
                        <a:xfrm>
                          <a:off x="0" y="0"/>
                          <a:ext cx="768545" cy="359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A9984" w14:textId="4667F4F4" w:rsidR="003149C4" w:rsidRDefault="003149C4" w:rsidP="004D1617">
                            <w:r>
                              <w:t>0 Logique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9C63E" id="Zone de texte 78" o:spid="_x0000_s1105" type="#_x0000_t202" style="position:absolute;left:0;text-align:left;margin-left:152.6pt;margin-top:84.65pt;width:60.5pt;height:28.2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" filled="f" stroked="f" strokeweight=".5pt">
                <v:textbox>
                  <w:txbxContent>
                    <w:p w14:paraId="2FAA9984" w14:textId="4667F4F4" w:rsidR="003149C4" w:rsidRDefault="003149C4" w:rsidP="004D1617">
                      <w:r>
                        <w:t>0 Logique</w:t>
                      </w:r>
                    </w:p>
                  </w:txbxContent>
                </v:textbox>
              </v:shape>
            </w:pict>
          </mc:Fallback>
        </mc:AlternateContent>
      </w:r>
      <w:r>
        <w:rPr>
          <w:noProof/>
          <w:lang w:eastAsia="fr-FR"/>
        </w:rPr>
        <mc:AlternateContent>
          <mc:Choice Requires="wps">
            <w:drawing>
              <wp:anchor distT="0" distB="0" distL="114300" distR="114300" simplePos="0" relativeHeight="251658267" behindDoc="0" locked="0" layoutInCell="1" allowOverlap="1" wp14:anchorId="44C9D4FB" wp14:editId="3E427808">
                <wp:simplePos x="0" y="0"/>
                <wp:positionH relativeFrom="column">
                  <wp:posOffset>2096336</wp:posOffset>
                </wp:positionH>
                <wp:positionV relativeFrom="paragraph">
                  <wp:posOffset>922072</wp:posOffset>
                </wp:positionV>
                <wp:extent cx="332323" cy="192968"/>
                <wp:effectExtent l="0" t="6350" r="23495" b="23495"/>
                <wp:wrapNone/>
                <wp:docPr id="73" name="Accolade ouvrante 73"/>
                <wp:cNvGraphicFramePr/>
                <a:graphic xmlns:a="http://schemas.openxmlformats.org/drawingml/2006/main">
                  <a:graphicData uri="http://schemas.microsoft.com/office/word/2010/wordprocessingShape">
                    <wps:wsp>
                      <wps:cNvSpPr/>
                      <wps:spPr>
                        <a:xfrm rot="16200000" flipV="1">
                          <a:off x="0" y="0"/>
                          <a:ext cx="332323" cy="192968"/>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1D029" id="Accolade ouvrante 73" o:spid="_x0000_s1026" type="#_x0000_t87" style="position:absolute;margin-left:165.05pt;margin-top:72.6pt;width:26.15pt;height:15.2pt;rotation:90;flip: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" strokecolor="red" strokeweight="1.5pt"/>
            </w:pict>
          </mc:Fallback>
        </mc:AlternateContent>
      </w:r>
      <w:r w:rsidR="00CD42BE">
        <w:rPr>
          <w:noProof/>
          <w:lang w:eastAsia="fr-FR"/>
        </w:rPr>
        <w:drawing>
          <wp:inline distT="0" distB="0" distL="0" distR="0" wp14:anchorId="12AEB916" wp14:editId="7A0F200C">
            <wp:extent cx="3330763" cy="1146214"/>
            <wp:effectExtent l="0" t="0" r="317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8341" cy="1148822"/>
                    </a:xfrm>
                    <a:prstGeom prst="rect">
                      <a:avLst/>
                    </a:prstGeom>
                    <a:noFill/>
                    <a:ln>
                      <a:noFill/>
                    </a:ln>
                  </pic:spPr>
                </pic:pic>
              </a:graphicData>
            </a:graphic>
          </wp:inline>
        </w:drawing>
      </w:r>
    </w:p>
    <w:p w14:paraId="57D6F30D" w14:textId="65317DDE" w:rsidR="004D1617" w:rsidRDefault="004D1617" w:rsidP="004D1617">
      <w:pPr>
        <w:jc w:val="center"/>
      </w:pPr>
    </w:p>
    <w:p w14:paraId="4B8919D2" w14:textId="77777777" w:rsidR="004D1617" w:rsidRDefault="004D1617" w:rsidP="004D1617">
      <w:pPr>
        <w:jc w:val="center"/>
      </w:pPr>
    </w:p>
    <w:p w14:paraId="1FA41337" w14:textId="03CA019D" w:rsidR="00706721" w:rsidRPr="005F7490" w:rsidRDefault="000B60C9" w:rsidP="005D44C1">
      <w:pPr>
        <w:ind w:firstLine="360"/>
      </w:pPr>
      <w:r>
        <w:lastRenderedPageBreak/>
        <w:t>Dans le mot, chaque durée significative à l’état haut (donc un START, un 1, un 0 ou un END) est séparée de 1 fois la base de temps à l’état bas. Entre les mots, on reste à l’état bas, donc sans émettre d’ultrason.</w:t>
      </w:r>
    </w:p>
    <w:p w14:paraId="616E8AE1" w14:textId="7538C2C1" w:rsidR="00F01207" w:rsidRDefault="00ED5010" w:rsidP="00F01207">
      <w:pPr>
        <w:pStyle w:val="Titre2"/>
      </w:pPr>
      <w:bookmarkStart w:id="56" w:name="_Toc443408678"/>
      <w:r>
        <w:t>Programmation</w:t>
      </w:r>
      <w:bookmarkEnd w:id="56"/>
    </w:p>
    <w:bookmarkEnd w:id="31"/>
    <w:p w14:paraId="502B62AE" w14:textId="29E42A94" w:rsidR="00EB7949" w:rsidRDefault="00C76B85" w:rsidP="00C76B85">
      <w:pPr>
        <w:spacing w:before="0" w:after="0"/>
        <w:ind w:firstLine="709"/>
        <w:jc w:val="left"/>
      </w:pPr>
      <w:r w:rsidRPr="00C76B85">
        <w:t>Pour des raison</w:t>
      </w:r>
      <w:r>
        <w:t>s</w:t>
      </w:r>
      <w:r w:rsidRPr="00C76B85">
        <w:t xml:space="preserve"> de temps, les version</w:t>
      </w:r>
      <w:r>
        <w:t>s</w:t>
      </w:r>
      <w:r w:rsidRPr="00C76B85">
        <w:t xml:space="preserve"> final</w:t>
      </w:r>
      <w:r>
        <w:t>es</w:t>
      </w:r>
      <w:r w:rsidRPr="00C76B85">
        <w:t xml:space="preserve"> (fonctionnelle</w:t>
      </w:r>
      <w:r>
        <w:t>s</w:t>
      </w:r>
      <w:r w:rsidRPr="00C76B85">
        <w:t>, et testées</w:t>
      </w:r>
      <w:r>
        <w:t>) ne sont pas très bien structurées ni commentées. C’est pourquoi nous les avons refactoré dans le dossier « </w:t>
      </w:r>
      <w:r w:rsidRPr="00C76B85">
        <w:t>Programmes Pour Le Future</w:t>
      </w:r>
      <w:r>
        <w:t> ». Ces programmes serviront de base pour les explications ci-dessous. Dans un premier temps, comprenez le fonctionnement, mais essayez assez rapidement de les faire fonctionner.</w:t>
      </w:r>
    </w:p>
    <w:p w14:paraId="392F49A2" w14:textId="77777777" w:rsidR="00C76B85" w:rsidRPr="00C76B85" w:rsidRDefault="00C76B85">
      <w:pPr>
        <w:spacing w:before="0" w:after="0"/>
        <w:jc w:val="left"/>
      </w:pPr>
    </w:p>
    <w:p w14:paraId="1BFDDB38" w14:textId="73D6994F" w:rsidR="00C76B85" w:rsidRDefault="00EB7949" w:rsidP="00EB7949">
      <w:pPr>
        <w:spacing w:before="0" w:after="0"/>
        <w:ind w:firstLine="709"/>
        <w:jc w:val="left"/>
      </w:pPr>
      <w:r w:rsidRPr="00EB7949">
        <w:t xml:space="preserve">Les deux programmes ont une </w:t>
      </w:r>
      <w:r w:rsidR="00C76B85">
        <w:t>structure semblable. L</w:t>
      </w:r>
      <w:r>
        <w:t xml:space="preserve">e fichier  ".ino" contient l’algorithme général. Toutes les variables globales sont définies dans GlobalVar.h et les méthodes sont dans Function.h. Il y a aussi les onglets de </w:t>
      </w:r>
      <w:hyperlink r:id="rId60" w:history="1">
        <w:r w:rsidRPr="005D37A5">
          <w:rPr>
            <w:rStyle w:val="Lienhypertexte"/>
            <w:rFonts w:ascii="Eras Medium ITC" w:hAnsi="Eras Medium ITC"/>
          </w:rPr>
          <w:t xml:space="preserve">la </w:t>
        </w:r>
        <w:r w:rsidR="00822251" w:rsidRPr="005D37A5">
          <w:rPr>
            <w:rStyle w:val="Lienhypertexte"/>
            <w:rFonts w:ascii="Eras Medium ITC" w:hAnsi="Eras Medium ITC"/>
          </w:rPr>
          <w:t>librairie</w:t>
        </w:r>
        <w:r w:rsidRPr="005D37A5">
          <w:rPr>
            <w:rStyle w:val="Lienhypertexte"/>
            <w:rFonts w:ascii="Eras Medium ITC" w:hAnsi="Eras Medium ITC"/>
          </w:rPr>
          <w:t xml:space="preserve"> mirf</w:t>
        </w:r>
      </w:hyperlink>
      <w:r>
        <w:t xml:space="preserve">. Je vous déconseille de les modifié sauf si vous est sur de vous. Pour l’onglet Function.h il y a une déclaration (Prototypage) des </w:t>
      </w:r>
      <w:r w:rsidR="00822251">
        <w:t>fonctions</w:t>
      </w:r>
      <w:r>
        <w:t xml:space="preserve"> pour avoir un </w:t>
      </w:r>
      <w:r w:rsidR="00822251">
        <w:t>aperçu</w:t>
      </w:r>
      <w:r>
        <w:t xml:space="preserve"> global des fonction</w:t>
      </w:r>
      <w:r w:rsidR="0053013D">
        <w:t>s</w:t>
      </w:r>
      <w:r>
        <w:t xml:space="preserve"> utilisé</w:t>
      </w:r>
      <w:r w:rsidR="0053013D">
        <w:t>e</w:t>
      </w:r>
      <w:r>
        <w:t>s</w:t>
      </w:r>
      <w:r w:rsidR="0053013D">
        <w:t>. Ensuite elles sont codées.</w:t>
      </w:r>
    </w:p>
    <w:p w14:paraId="567AFE20" w14:textId="26820599" w:rsidR="00EB7949" w:rsidRDefault="0053013D" w:rsidP="00EB7949">
      <w:pPr>
        <w:spacing w:before="0" w:after="0"/>
        <w:ind w:firstLine="709"/>
        <w:jc w:val="left"/>
      </w:pPr>
      <w:r>
        <w:t xml:space="preserve"> Cependant Il y a un groupe de fonction</w:t>
      </w:r>
      <w:r w:rsidR="00822251">
        <w:t>s</w:t>
      </w:r>
      <w:r>
        <w:t xml:space="preserve"> qui </w:t>
      </w:r>
      <w:r w:rsidR="00822251">
        <w:t>sont</w:t>
      </w:r>
      <w:r>
        <w:t xml:space="preserve"> commentées. Ces fonction</w:t>
      </w:r>
      <w:r w:rsidR="00822251">
        <w:t>s</w:t>
      </w:r>
      <w:r>
        <w:t xml:space="preserve"> aurai</w:t>
      </w:r>
      <w:r w:rsidR="00822251">
        <w:t>ent</w:t>
      </w:r>
      <w:r>
        <w:t xml:space="preserve"> due fonctionner mais nous n’avons </w:t>
      </w:r>
      <w:r w:rsidR="00C76B85">
        <w:t>pas</w:t>
      </w:r>
      <w:r>
        <w:t xml:space="preserve"> réussi</w:t>
      </w:r>
      <w:r w:rsidR="00822251">
        <w:t xml:space="preserve">. </w:t>
      </w:r>
      <w:r w:rsidR="00C76B85">
        <w:t xml:space="preserve">À </w:t>
      </w:r>
      <w:r w:rsidR="00822251">
        <w:t>ce jour les balise</w:t>
      </w:r>
      <w:r w:rsidR="00C76B85">
        <w:t>s</w:t>
      </w:r>
      <w:r w:rsidR="00822251">
        <w:t xml:space="preserve"> fixe</w:t>
      </w:r>
      <w:r w:rsidR="00C76B85">
        <w:t>s</w:t>
      </w:r>
      <w:r w:rsidR="00822251">
        <w:t xml:space="preserve"> change</w:t>
      </w:r>
      <w:r w:rsidR="00C76B85">
        <w:t>nt</w:t>
      </w:r>
      <w:r w:rsidR="00822251">
        <w:t xml:space="preserve"> d’adresse pour parler entre</w:t>
      </w:r>
      <w:r w:rsidR="00C76B85">
        <w:t xml:space="preserve"> elle</w:t>
      </w:r>
      <w:r w:rsidR="00822251">
        <w:t xml:space="preserve"> et pour parler </w:t>
      </w:r>
      <w:r w:rsidR="00C76B85">
        <w:t>à</w:t>
      </w:r>
      <w:r w:rsidR="00822251">
        <w:t xml:space="preserve"> la balise mobile.</w:t>
      </w:r>
      <w:r w:rsidR="00C76B85">
        <w:t xml:space="preserve"> Normalement</w:t>
      </w:r>
      <w:r w:rsidR="00822251">
        <w:t xml:space="preserve"> </w:t>
      </w:r>
      <w:r w:rsidR="00C76B85">
        <w:t>i</w:t>
      </w:r>
      <w:r w:rsidR="00822251">
        <w:t xml:space="preserve">l est possible de définir plusieurs d’adresses d’écoute et donc cette rustine de changement d’adresse </w:t>
      </w:r>
      <w:r w:rsidR="00C76B85">
        <w:t>devra</w:t>
      </w:r>
      <w:r w:rsidR="00822251">
        <w:t xml:space="preserve"> disparaitre. Nous n’avons pas </w:t>
      </w:r>
      <w:r w:rsidR="00C76B85">
        <w:t>trouvé</w:t>
      </w:r>
      <w:r w:rsidR="00822251">
        <w:t xml:space="preserve"> comment utiliser cela avec la libraire que nous avions. </w:t>
      </w:r>
      <w:r w:rsidR="00C76B85">
        <w:t>Pour</w:t>
      </w:r>
      <w:r w:rsidR="00822251">
        <w:t xml:space="preserve"> </w:t>
      </w:r>
      <w:r w:rsidR="00C76B85">
        <w:t>cette</w:t>
      </w:r>
      <w:r w:rsidR="00822251">
        <w:t xml:space="preserve"> amélioration il faudra </w:t>
      </w:r>
      <w:r w:rsidR="00C76B85">
        <w:t>surement</w:t>
      </w:r>
      <w:r w:rsidR="00822251">
        <w:t xml:space="preserve"> </w:t>
      </w:r>
      <w:r w:rsidR="00C76B85">
        <w:t>rechercher</w:t>
      </w:r>
      <w:r w:rsidR="00822251">
        <w:t xml:space="preserve"> une autre libraire.</w:t>
      </w:r>
    </w:p>
    <w:p w14:paraId="73C082E3" w14:textId="77777777" w:rsidR="00822251" w:rsidRDefault="00822251" w:rsidP="00EB7949">
      <w:pPr>
        <w:spacing w:before="0" w:after="0"/>
        <w:ind w:firstLine="709"/>
        <w:jc w:val="left"/>
      </w:pPr>
    </w:p>
    <w:p w14:paraId="4358864C" w14:textId="5FF62CCE" w:rsidR="00822251" w:rsidRPr="00EB7949" w:rsidRDefault="00822251" w:rsidP="00822251">
      <w:pPr>
        <w:spacing w:before="0" w:after="0"/>
        <w:ind w:firstLine="709"/>
        <w:jc w:val="left"/>
      </w:pPr>
      <w:r>
        <w:t>Pour que l’</w:t>
      </w:r>
      <w:r w:rsidR="004079E2">
        <w:t>écriture</w:t>
      </w:r>
      <w:r>
        <w:t xml:space="preserve"> </w:t>
      </w:r>
      <w:r w:rsidR="00C76B85">
        <w:t>sur</w:t>
      </w:r>
      <w:r>
        <w:t xml:space="preserve"> le port </w:t>
      </w:r>
      <w:r w:rsidR="00C76B85">
        <w:t>série</w:t>
      </w:r>
      <w:r>
        <w:t xml:space="preserve"> ne perturbe pas les balise quand nous ne le souhaitons pas, </w:t>
      </w:r>
      <w:r w:rsidR="00C76B85">
        <w:t>tous</w:t>
      </w:r>
      <w:r>
        <w:t xml:space="preserve"> les Serial.print sont dans des if(debug). Les variables de d</w:t>
      </w:r>
      <w:r w:rsidR="00C76B85">
        <w:t>e</w:t>
      </w:r>
      <w:r>
        <w:t>bug sont dans l’onglet GlobalVar.h.</w:t>
      </w:r>
    </w:p>
    <w:p w14:paraId="482A1C16" w14:textId="77777777" w:rsidR="00ED5010" w:rsidRDefault="00ED5010" w:rsidP="00ED5010">
      <w:pPr>
        <w:pStyle w:val="Titre3"/>
      </w:pPr>
      <w:bookmarkStart w:id="57" w:name="_Toc443408679"/>
      <w:r w:rsidRPr="00ED5010">
        <w:t>Programme pour la balise mobile</w:t>
      </w:r>
      <w:bookmarkEnd w:id="57"/>
    </w:p>
    <w:p w14:paraId="1A03148D" w14:textId="18C16D19" w:rsidR="004079E2" w:rsidRDefault="004079E2" w:rsidP="004079E2">
      <w:pPr>
        <w:ind w:firstLine="709"/>
      </w:pPr>
      <w:r>
        <w:t>Pour travailler sur des parties isolées, si vous voulez comprendre la construction du programme final ou en cas de régression très forte, ce que je ne vous souhaite pas ! Il y a les programmes Récepteur* qui prennent pas à pas le détail des étapes à franchir. Ils sont sans doute moins bien documenté que les « </w:t>
      </w:r>
      <w:r w:rsidRPr="004079E2">
        <w:t>Programmes Pour Le Future</w:t>
      </w:r>
      <w:r>
        <w:t xml:space="preserve"> » mais ils ont le mérite d’isoler des </w:t>
      </w:r>
      <w:r w:rsidR="00AE05B3">
        <w:t>fonctions</w:t>
      </w:r>
      <w:r>
        <w:t>.</w:t>
      </w:r>
    </w:p>
    <w:p w14:paraId="271E4C7F" w14:textId="6D2F70F0" w:rsidR="00822251" w:rsidRDefault="004079E2" w:rsidP="004079E2">
      <w:pPr>
        <w:ind w:firstLine="709"/>
      </w:pPr>
      <w:r>
        <w:t>RecepteurValidationInterruption permet de valider si les interruptions sont bien reconnues par l’Arduino à l’oscilloscope : pin 8</w:t>
      </w:r>
    </w:p>
    <w:p w14:paraId="3B9A6C88" w14:textId="3013625B" w:rsidR="004079E2" w:rsidRDefault="004079E2" w:rsidP="004079E2">
      <w:pPr>
        <w:ind w:firstLine="709"/>
      </w:pPr>
      <w:r>
        <w:t>RecepteurMot permet de valider les mots reçus en US uniquement</w:t>
      </w:r>
    </w:p>
    <w:p w14:paraId="0C61C240" w14:textId="58082B40" w:rsidR="004079E2" w:rsidRDefault="004079E2" w:rsidP="004079E2">
      <w:pPr>
        <w:ind w:firstLine="709"/>
      </w:pPr>
      <w:r>
        <w:t>RecepteurHF permet de valider les mots reçus en HF uniquement</w:t>
      </w:r>
    </w:p>
    <w:p w14:paraId="240C6284" w14:textId="09DFB9F3" w:rsidR="004079E2" w:rsidRPr="00822251" w:rsidRDefault="00AE05B3" w:rsidP="00CC31B9">
      <w:pPr>
        <w:ind w:firstLine="709"/>
      </w:pPr>
      <w:r>
        <w:t xml:space="preserve">Il y a </w:t>
      </w:r>
      <w:r w:rsidR="003939C9">
        <w:t>une particularité qu’il faut qu’on</w:t>
      </w:r>
      <w:r>
        <w:t xml:space="preserve"> vous signale car elle </w:t>
      </w:r>
      <w:r w:rsidR="00CC31B9">
        <w:t>p</w:t>
      </w:r>
      <w:r w:rsidR="003939C9">
        <w:t>e</w:t>
      </w:r>
      <w:r w:rsidR="00CC31B9">
        <w:t>ut</w:t>
      </w:r>
      <w:r>
        <w:t xml:space="preserve"> vous faire perdre un temps précieux. La variable motUS est utilisée pour le mot reçu par US et pour indexer les distances dans le tableau de distance. </w:t>
      </w:r>
    </w:p>
    <w:p w14:paraId="17F34F4D" w14:textId="3C975A4B" w:rsidR="00ED5010" w:rsidRDefault="00ED5010" w:rsidP="00ED5010">
      <w:pPr>
        <w:pStyle w:val="Titre3"/>
      </w:pPr>
      <w:bookmarkStart w:id="58" w:name="_Toc443408680"/>
      <w:r w:rsidRPr="00ED5010">
        <w:t>P</w:t>
      </w:r>
      <w:r>
        <w:t>rogramme pour les</w:t>
      </w:r>
      <w:r w:rsidRPr="00ED5010">
        <w:t xml:space="preserve"> balise</w:t>
      </w:r>
      <w:r>
        <w:t>s</w:t>
      </w:r>
      <w:r w:rsidRPr="00ED5010">
        <w:t xml:space="preserve"> </w:t>
      </w:r>
      <w:r>
        <w:t>fix</w:t>
      </w:r>
      <w:r w:rsidRPr="00ED5010">
        <w:t>e</w:t>
      </w:r>
      <w:bookmarkEnd w:id="58"/>
    </w:p>
    <w:p w14:paraId="156FBA7A" w14:textId="007FEAC5" w:rsidR="00ED5010" w:rsidRDefault="00591FE1" w:rsidP="00CC31B9">
      <w:pPr>
        <w:ind w:firstLine="709"/>
      </w:pPr>
      <w:r>
        <w:t>Les idBalises influence le timeout pour l’attente du top. Cela a permis une synchronisation plus rapide. Tout</w:t>
      </w:r>
      <w:r w:rsidR="00CC31B9">
        <w:t xml:space="preserve"> </w:t>
      </w:r>
      <w:r>
        <w:t xml:space="preserve">le reste </w:t>
      </w:r>
      <w:r w:rsidR="00CC31B9">
        <w:t>est clairement</w:t>
      </w:r>
      <w:r>
        <w:t xml:space="preserve"> (je l’espère)</w:t>
      </w:r>
      <w:r w:rsidR="00CC31B9">
        <w:t xml:space="preserve"> défini dans le code, bonne chance. </w:t>
      </w:r>
      <w:r>
        <w:t>Ce programme est surement un peu plus simple à aborder pour le début.</w:t>
      </w:r>
    </w:p>
    <w:p w14:paraId="28203F27" w14:textId="1BB98771" w:rsidR="00C303EB" w:rsidRDefault="00591FE1" w:rsidP="00591FE1">
      <w:pPr>
        <w:pStyle w:val="Titre2"/>
      </w:pPr>
      <w:bookmarkStart w:id="59" w:name="_Toc443408681"/>
      <w:r>
        <w:t>Quelques piste</w:t>
      </w:r>
      <w:r w:rsidR="00C40657">
        <w:t>s</w:t>
      </w:r>
      <w:r>
        <w:t xml:space="preserve"> d’optimisation que nous n’avons pas </w:t>
      </w:r>
      <w:r w:rsidR="007045EA">
        <w:t>pu</w:t>
      </w:r>
      <w:r>
        <w:t xml:space="preserve"> implémenter</w:t>
      </w:r>
      <w:bookmarkEnd w:id="59"/>
    </w:p>
    <w:p w14:paraId="0825F095" w14:textId="1B112B37" w:rsidR="00591FE1" w:rsidRDefault="00591FE1" w:rsidP="00591FE1">
      <w:r>
        <w:t xml:space="preserve">Comme je vous l’ai déjà notifié, il y a d’autres librairies pour gérer le module nrf24l01. Dans le dossier informatique\librairie nous en avons laissé une qui devrai fonction et qui permet d’avoir plusieurs adresses écoutées. </w:t>
      </w:r>
    </w:p>
    <w:p w14:paraId="0E3ED229" w14:textId="42769E3C" w:rsidR="00591FE1" w:rsidRDefault="00591FE1" w:rsidP="00591FE1">
      <w:r>
        <w:t xml:space="preserve">Pour </w:t>
      </w:r>
      <w:r w:rsidR="003939C9">
        <w:t>gagner</w:t>
      </w:r>
      <w:r>
        <w:t xml:space="preserve"> en rapidité sur le calcul de position, vous pouvez calculer des </w:t>
      </w:r>
      <w:r w:rsidR="003939C9">
        <w:t>positions</w:t>
      </w:r>
      <w:r>
        <w:t xml:space="preserve"> avec uniquement 2 distances.</w:t>
      </w:r>
    </w:p>
    <w:p w14:paraId="03DEE08E" w14:textId="360F5E6C" w:rsidR="007045EA" w:rsidRDefault="00591FE1" w:rsidP="00591FE1">
      <w:r>
        <w:t xml:space="preserve">Pour avoir moins de rebus il y a un grand travail d’étude de la transmission ultrason. Le protocole est </w:t>
      </w:r>
      <w:r w:rsidR="003939C9">
        <w:t>peut-être</w:t>
      </w:r>
      <w:r>
        <w:t xml:space="preserve"> </w:t>
      </w:r>
      <w:r w:rsidR="003939C9">
        <w:t>à</w:t>
      </w:r>
      <w:r>
        <w:t xml:space="preserve"> repenser </w:t>
      </w:r>
      <w:r w:rsidR="003939C9">
        <w:t>: les durées</w:t>
      </w:r>
      <w:r>
        <w:t xml:space="preserve"> </w:t>
      </w:r>
      <w:r w:rsidR="003939C9">
        <w:t>des états hauts</w:t>
      </w:r>
      <w:r>
        <w:t xml:space="preserve"> ou </w:t>
      </w:r>
      <w:r w:rsidR="003939C9">
        <w:t>bas,</w:t>
      </w:r>
      <w:r>
        <w:t xml:space="preserve"> et le nombre de bits transmis</w:t>
      </w:r>
      <w:r w:rsidR="007045EA">
        <w:t>.</w:t>
      </w:r>
    </w:p>
    <w:p w14:paraId="74D05710" w14:textId="63E78124" w:rsidR="007045EA" w:rsidRPr="00591FE1" w:rsidRDefault="007045EA" w:rsidP="00591FE1"/>
    <w:sectPr w:rsidR="007045EA" w:rsidRPr="00591FE1" w:rsidSect="00270C0E">
      <w:headerReference w:type="default" r:id="rId61"/>
      <w:footerReference w:type="even" r:id="rId62"/>
      <w:footerReference w:type="default" r:id="rId63"/>
      <w:headerReference w:type="first" r:id="rId64"/>
      <w:footerReference w:type="first" r:id="rId65"/>
      <w:type w:val="oddPage"/>
      <w:pgSz w:w="11906" w:h="16838" w:code="9"/>
      <w:pgMar w:top="902" w:right="1418" w:bottom="1418" w:left="1418" w:header="709" w:footer="42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C3B5FD" w14:textId="77777777" w:rsidR="007C222E" w:rsidRDefault="007C222E">
      <w:r>
        <w:separator/>
      </w:r>
    </w:p>
  </w:endnote>
  <w:endnote w:type="continuationSeparator" w:id="0">
    <w:p w14:paraId="793DDB41" w14:textId="77777777" w:rsidR="007C222E" w:rsidRDefault="007C222E">
      <w:r>
        <w:continuationSeparator/>
      </w:r>
    </w:p>
  </w:endnote>
  <w:endnote w:type="continuationNotice" w:id="1">
    <w:p w14:paraId="1138DCA5" w14:textId="77777777" w:rsidR="007C222E" w:rsidRDefault="007C222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Eras Medium ITC">
    <w:altName w:val="Lucida Sans Unicode"/>
    <w:panose1 w:val="020B06020305040208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Eras Demi ITC">
    <w:altName w:val="Segoe Script"/>
    <w:panose1 w:val="020B08050305040208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Eras Bold ITC">
    <w:altName w:val="MV Boli"/>
    <w:panose1 w:val="020B0907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9187CC" w14:textId="77777777" w:rsidR="003149C4" w:rsidRDefault="003149C4">
    <w:pPr>
      <w:pStyle w:val="Pieddepage"/>
    </w:pPr>
    <w:r>
      <w:rPr>
        <w:rStyle w:val="Numrodepage"/>
      </w:rPr>
      <w:fldChar w:fldCharType="begin"/>
    </w:r>
    <w:r>
      <w:rPr>
        <w:rStyle w:val="Numrodepage"/>
      </w:rPr>
      <w:instrText xml:space="preserve"> PAGE </w:instrText>
    </w:r>
    <w:r>
      <w:rPr>
        <w:rStyle w:val="Numrodepage"/>
      </w:rPr>
      <w:fldChar w:fldCharType="separate"/>
    </w:r>
    <w:r w:rsidR="00404E71">
      <w:rPr>
        <w:rStyle w:val="Numrodepage"/>
        <w:noProof/>
      </w:rPr>
      <w:t>20</w:t>
    </w:r>
    <w:r>
      <w:rPr>
        <w:rStyle w:val="Numrodepage"/>
      </w:rPr>
      <w:fldChar w:fldCharType="end"/>
    </w:r>
    <w:r>
      <w:rPr>
        <w:rStyle w:val="Numrodepage"/>
      </w:rPr>
      <w:t>/</w:t>
    </w:r>
    <w:r>
      <w:rPr>
        <w:rStyle w:val="Numrodepage"/>
      </w:rPr>
      <w:fldChar w:fldCharType="begin"/>
    </w:r>
    <w:r>
      <w:rPr>
        <w:rStyle w:val="Numrodepage"/>
      </w:rPr>
      <w:instrText xml:space="preserve"> NUMPAGES </w:instrText>
    </w:r>
    <w:r>
      <w:rPr>
        <w:rStyle w:val="Numrodepage"/>
      </w:rPr>
      <w:fldChar w:fldCharType="separate"/>
    </w:r>
    <w:r w:rsidR="00404E71">
      <w:rPr>
        <w:rStyle w:val="Numrodepage"/>
        <w:noProof/>
      </w:rPr>
      <w:t>22</w:t>
    </w:r>
    <w:r>
      <w:rPr>
        <w:rStyle w:val="Numrodepag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6CF3B" w14:textId="77777777" w:rsidR="003149C4" w:rsidRPr="00ED595A" w:rsidRDefault="003149C4" w:rsidP="00ED595A">
    <w:pPr>
      <w:pStyle w:val="Pieddepage"/>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EC68C" w14:textId="77777777" w:rsidR="003149C4" w:rsidRPr="006D088D" w:rsidRDefault="003149C4" w:rsidP="005261A2">
    <w:pPr>
      <w:pStyle w:val="Pieddepage"/>
      <w:rPr>
        <w:rStyle w:val="Numrodepage"/>
        <w:rFonts w:ascii="Verdana" w:hAnsi="Verdana"/>
        <w:color w:val="00145A"/>
      </w:rPr>
    </w:pPr>
    <w:r>
      <w:rPr>
        <w:noProof/>
        <w:lang w:eastAsia="fr-FR"/>
      </w:rPr>
      <mc:AlternateContent>
        <mc:Choice Requires="wpg">
          <w:drawing>
            <wp:anchor distT="0" distB="0" distL="114300" distR="114300" simplePos="0" relativeHeight="251658240" behindDoc="0" locked="0" layoutInCell="1" allowOverlap="1" wp14:anchorId="382B00D0" wp14:editId="64CB0720">
              <wp:simplePos x="0" y="0"/>
              <wp:positionH relativeFrom="column">
                <wp:posOffset>-694690</wp:posOffset>
              </wp:positionH>
              <wp:positionV relativeFrom="page">
                <wp:posOffset>9796780</wp:posOffset>
              </wp:positionV>
              <wp:extent cx="7203440" cy="752475"/>
              <wp:effectExtent l="0" t="0" r="0" b="0"/>
              <wp:wrapNone/>
              <wp:docPr id="23" name="Groupe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3440" cy="752475"/>
                        <a:chOff x="0" y="0"/>
                        <a:chExt cx="7202574" cy="752071"/>
                      </a:xfrm>
                    </wpg:grpSpPr>
                    <wpg:grpSp>
                      <wpg:cNvPr id="8" name="Group 24"/>
                      <wpg:cNvGrpSpPr>
                        <a:grpSpLocks/>
                      </wpg:cNvGrpSpPr>
                      <wpg:grpSpPr bwMode="auto">
                        <a:xfrm>
                          <a:off x="0" y="0"/>
                          <a:ext cx="7200265" cy="179705"/>
                          <a:chOff x="333" y="15424"/>
                          <a:chExt cx="11339" cy="283"/>
                        </a:xfrm>
                      </wpg:grpSpPr>
                      <wps:wsp>
                        <wps:cNvPr id="9" name="Rectangle 7"/>
                        <wps:cNvSpPr>
                          <a:spLocks noChangeArrowheads="1"/>
                        </wps:cNvSpPr>
                        <wps:spPr bwMode="auto">
                          <a:xfrm>
                            <a:off x="333" y="15424"/>
                            <a:ext cx="11339" cy="283"/>
                          </a:xfrm>
                          <a:prstGeom prst="rect">
                            <a:avLst/>
                          </a:prstGeom>
                          <a:solidFill>
                            <a:srgbClr val="2E31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none" lIns="0" tIns="0" rIns="0" bIns="0" anchor="ctr" anchorCtr="0" upright="1">
                          <a:noAutofit/>
                        </wps:bodyPr>
                      </wps:wsp>
                      <wps:wsp>
                        <wps:cNvPr id="10" name="Rectangle 8"/>
                        <wps:cNvSpPr>
                          <a:spLocks noChangeArrowheads="1"/>
                        </wps:cNvSpPr>
                        <wps:spPr bwMode="auto">
                          <a:xfrm>
                            <a:off x="403" y="15494"/>
                            <a:ext cx="142" cy="142"/>
                          </a:xfrm>
                          <a:prstGeom prst="rect">
                            <a:avLst/>
                          </a:prstGeom>
                          <a:solidFill>
                            <a:srgbClr val="00AEE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D461E" w14:textId="77777777" w:rsidR="003149C4" w:rsidRPr="007B36CA" w:rsidRDefault="003149C4" w:rsidP="00021373">
                              <w:pPr>
                                <w:pStyle w:val="NormalWeb"/>
                                <w:spacing w:before="0" w:beforeAutospacing="0" w:after="0" w:afterAutospacing="0"/>
                                <w:textAlignment w:val="baseline"/>
                                <w:rPr>
                                  <w:b/>
                                </w:rPr>
                              </w:pPr>
                              <w:r w:rsidRPr="007B36CA">
                                <w:rPr>
                                  <w:rFonts w:ascii="Verdana" w:hAnsi="Verdana"/>
                                  <w:b/>
                                  <w:color w:val="000000"/>
                                  <w:kern w:val="24"/>
                                </w:rPr>
                                <w:t xml:space="preserve"> </w:t>
                              </w:r>
                            </w:p>
                          </w:txbxContent>
                        </wps:txbx>
                        <wps:bodyPr rot="0" vert="horz" wrap="square" lIns="0" tIns="0" rIns="0" bIns="0" anchor="ctr" anchorCtr="0" upright="1">
                          <a:noAutofit/>
                        </wps:bodyPr>
                      </wps:wsp>
                      <wps:wsp>
                        <wps:cNvPr id="11" name="Rectangle 9"/>
                        <wps:cNvSpPr>
                          <a:spLocks noChangeArrowheads="1"/>
                        </wps:cNvSpPr>
                        <wps:spPr bwMode="auto">
                          <a:xfrm>
                            <a:off x="681" y="15494"/>
                            <a:ext cx="142" cy="142"/>
                          </a:xfrm>
                          <a:prstGeom prst="rect">
                            <a:avLst/>
                          </a:prstGeom>
                          <a:solidFill>
                            <a:srgbClr val="F479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none" lIns="0" tIns="0" rIns="0" bIns="0" anchor="ctr" anchorCtr="0" upright="1">
                          <a:noAutofit/>
                        </wps:bodyPr>
                      </wps:wsp>
                      <wps:wsp>
                        <wps:cNvPr id="19" name="Rectangle 10"/>
                        <wps:cNvSpPr>
                          <a:spLocks noChangeArrowheads="1"/>
                        </wps:cNvSpPr>
                        <wps:spPr bwMode="auto">
                          <a:xfrm>
                            <a:off x="963" y="15494"/>
                            <a:ext cx="142" cy="142"/>
                          </a:xfrm>
                          <a:prstGeom prst="rect">
                            <a:avLst/>
                          </a:prstGeom>
                          <a:solidFill>
                            <a:srgbClr val="A6CE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none" lIns="0" tIns="0" rIns="0" bIns="0" anchor="ctr" anchorCtr="0" upright="1">
                          <a:noAutofit/>
                        </wps:bodyPr>
                      </wps:wsp>
                    </wpg:grpSp>
                    <wps:wsp>
                      <wps:cNvPr id="20" name="Zone de texte 2"/>
                      <wps:cNvSpPr txBox="1">
                        <a:spLocks noChangeArrowheads="1"/>
                      </wps:cNvSpPr>
                      <wps:spPr bwMode="auto">
                        <a:xfrm>
                          <a:off x="0" y="127000"/>
                          <a:ext cx="2971800" cy="617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DFFB6" w14:textId="77777777" w:rsidR="003149C4" w:rsidRPr="008B2550" w:rsidRDefault="003149C4" w:rsidP="00021373">
                            <w:pPr>
                              <w:rPr>
                                <w:color w:val="000000" w:themeColor="text2"/>
                                <w:sz w:val="16"/>
                                <w:szCs w:val="16"/>
                              </w:rPr>
                            </w:pPr>
                            <w:r w:rsidRPr="008B2550">
                              <w:rPr>
                                <w:rFonts w:ascii="Eras Demi ITC" w:hAnsi="Eras Demi ITC"/>
                                <w:color w:val="000000" w:themeColor="text2"/>
                                <w:sz w:val="16"/>
                                <w:szCs w:val="16"/>
                              </w:rPr>
                              <w:t>ECAM Lyon</w:t>
                            </w:r>
                            <w:r w:rsidRPr="008B2550">
                              <w:rPr>
                                <w:color w:val="000000" w:themeColor="text2"/>
                                <w:sz w:val="16"/>
                                <w:szCs w:val="16"/>
                              </w:rPr>
                              <w:cr/>
                              <w:t>40, montée Saint Barthélemy, FR-69321 Lyon Cedex 05</w:t>
                            </w:r>
                            <w:r w:rsidRPr="008B2550">
                              <w:rPr>
                                <w:color w:val="000000" w:themeColor="text2"/>
                                <w:sz w:val="16"/>
                                <w:szCs w:val="16"/>
                              </w:rPr>
                              <w:cr/>
                              <w:t>Tél. : +33 (0)4 72 77 06 00 - Fax : +33 (0)4 72 77 06 11</w:t>
                            </w:r>
                            <w:r w:rsidRPr="008B2550">
                              <w:rPr>
                                <w:color w:val="000000" w:themeColor="text2"/>
                                <w:sz w:val="16"/>
                                <w:szCs w:val="16"/>
                              </w:rPr>
                              <w:cr/>
                              <w:t>www.ecam.fr - info@ecam.fr</w:t>
                            </w:r>
                          </w:p>
                        </w:txbxContent>
                      </wps:txbx>
                      <wps:bodyPr rot="0" vert="horz" wrap="square" lIns="0" tIns="0" rIns="0" bIns="0" anchor="t" anchorCtr="0" upright="1">
                        <a:spAutoFit/>
                      </wps:bodyPr>
                    </wps:wsp>
                    <wps:wsp>
                      <wps:cNvPr id="22" name="Rectangle 15"/>
                      <wps:cNvSpPr>
                        <a:spLocks noChangeArrowheads="1"/>
                      </wps:cNvSpPr>
                      <wps:spPr bwMode="auto">
                        <a:xfrm>
                          <a:off x="2309" y="734291"/>
                          <a:ext cx="7200265" cy="17780"/>
                        </a:xfrm>
                        <a:prstGeom prst="rect">
                          <a:avLst/>
                        </a:prstGeom>
                        <a:solidFill>
                          <a:srgbClr val="2E31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Zone de texte 2"/>
                      <wps:cNvSpPr txBox="1">
                        <a:spLocks noChangeArrowheads="1"/>
                      </wps:cNvSpPr>
                      <wps:spPr bwMode="auto">
                        <a:xfrm>
                          <a:off x="3121891" y="127000"/>
                          <a:ext cx="2568575"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BE27E" w14:textId="77777777" w:rsidR="003149C4" w:rsidRPr="008B2550" w:rsidRDefault="003149C4" w:rsidP="00021373">
                            <w:pPr>
                              <w:rPr>
                                <w:color w:val="000000" w:themeColor="text2"/>
                                <w:sz w:val="16"/>
                                <w:szCs w:val="16"/>
                              </w:rPr>
                            </w:pPr>
                            <w:r>
                              <w:rPr>
                                <w:color w:val="000000" w:themeColor="text2"/>
                                <w:sz w:val="16"/>
                                <w:szCs w:val="16"/>
                              </w:rPr>
                              <w:t>Ecole reconnue par l’E</w:t>
                            </w:r>
                            <w:r w:rsidRPr="008B2550">
                              <w:rPr>
                                <w:color w:val="000000" w:themeColor="text2"/>
                                <w:sz w:val="16"/>
                                <w:szCs w:val="16"/>
                              </w:rPr>
                              <w:t>tat</w:t>
                            </w:r>
                            <w:r w:rsidRPr="008B2550">
                              <w:rPr>
                                <w:color w:val="000000" w:themeColor="text2"/>
                                <w:sz w:val="16"/>
                                <w:szCs w:val="16"/>
                              </w:rPr>
                              <w:cr/>
                              <w:t>Habilitée à percevoir la taxe d’apprentissage</w:t>
                            </w:r>
                            <w:r w:rsidRPr="008B2550">
                              <w:rPr>
                                <w:color w:val="000000" w:themeColor="text2"/>
                                <w:sz w:val="16"/>
                                <w:szCs w:val="16"/>
                              </w:rPr>
                              <w:cr/>
                              <w:t>SIRET : 779 883 446 00014 - NAF 8542Z</w:t>
                            </w:r>
                            <w:r w:rsidRPr="008B2550">
                              <w:rPr>
                                <w:color w:val="000000" w:themeColor="text2"/>
                                <w:sz w:val="16"/>
                                <w:szCs w:val="16"/>
                              </w:rPr>
                              <w:cr/>
                              <w:t>TVA Intracommunautaire : FR 68 779 883 446</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382B00D0" id="Groupe 23" o:spid="_x0000_s1106" style="position:absolute;margin-left:-54.7pt;margin-top:771.4pt;width:567.2pt;height:59.25pt;z-index:251658240;mso-position-vertical-relative:page;mso-width-relative:margin;mso-height-relative:margin" coordsize="72025,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">
              <v:group id="Group 24" o:spid="_x0000_s1107" style="position:absolute;width:72002;height:1797" coordorigin="333,15424" coordsize="11339,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7" o:spid="_x0000_s1108" style="position:absolute;left:333;top:15424;width:11339;height:28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h+98MA&#10;AADaAAAADwAAAGRycy9kb3ducmV2LnhtbESPzWrDMBCE74W+g9hCbrXcQkrrRgkmUAg5FOwGcl2s&#10;rW1irRxJ/kmevioEchxm5htmtZlNJ0ZyvrWs4CVJQRBXVrdcKzj8fD2/g/ABWWNnmRRcyMNm/fiw&#10;wkzbiQsay1CLCGGfoYImhD6T0lcNGfSJ7Ymj92udwRClq6V2OEW46eRrmr5Jgy3HhQZ72jZUncrB&#10;KJj28js/n67pdHSjK9AvcdgvlVo8zfkniEBzuIdv7Z1W8AH/V+IN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h+98MAAADaAAAADwAAAAAAAAAAAAAAAACYAgAAZHJzL2Rv&#10;d25yZXYueG1sUEsFBgAAAAAEAAQA9QAAAIgDAAAAAA==&#10;" fillcolor="#2e3192" stroked="f">
                  <v:textbox inset="0,0,0,0"/>
                </v:rect>
                <v:rect id="Rectangle 8" o:spid="_x0000_s1109" style="position:absolute;left:403;top:15494;width:142;height: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e2MYA&#10;AADbAAAADwAAAGRycy9kb3ducmV2LnhtbESPS2vDMBCE74X8B7GB3hq5DS3BiRL6oKH0kIcTyHWx&#10;NrZTa2Uk1XH/ffdQ6G2XmZ35drEaXKt6CrHxbOB+koEiLr1tuDJwPLzfzUDFhGyx9UwGfijCajm6&#10;WWBu/ZX31BepUhLCMUcDdUpdrnUsa3IYJ74jFu3sg8Mka6i0DXiVcNfqhyx70g4bloYaO3qtqfwq&#10;vp2BqV5vQ//5uH7DgqanndtcXmYbY27Hw/McVKIh/Zv/rj+s4Au9/CID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7e2MYAAADbAAAADwAAAAAAAAAAAAAAAACYAgAAZHJz&#10;L2Rvd25yZXYueG1sUEsFBgAAAAAEAAQA9QAAAIsDAAAAAA==&#10;" fillcolor="#00aeef" stroked="f">
                  <v:textbox inset="0,0,0,0">
                    <w:txbxContent>
                      <w:p w14:paraId="5BDD461E" w14:textId="77777777" w:rsidR="006672A5" w:rsidRPr="007B36CA" w:rsidRDefault="006672A5" w:rsidP="00021373">
                        <w:pPr>
                          <w:pStyle w:val="NormalWeb"/>
                          <w:spacing w:before="0" w:beforeAutospacing="0" w:after="0" w:afterAutospacing="0"/>
                          <w:textAlignment w:val="baseline"/>
                          <w:rPr>
                            <w:b/>
                          </w:rPr>
                        </w:pPr>
                        <w:r w:rsidRPr="007B36CA">
                          <w:rPr>
                            <w:rFonts w:ascii="Verdana" w:hAnsi="Verdana"/>
                            <w:b/>
                            <w:color w:val="000000"/>
                            <w:kern w:val="24"/>
                          </w:rPr>
                          <w:t xml:space="preserve"> </w:t>
                        </w:r>
                      </w:p>
                    </w:txbxContent>
                  </v:textbox>
                </v:rect>
                <v:rect id="Rectangle 9" o:spid="_x0000_s1110" style="position:absolute;left:681;top:15494;width:142;height:14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lNL8A&#10;AADbAAAADwAAAGRycy9kb3ducmV2LnhtbERPTWvCQBC9F/wPywi91U2CLTZ1FRFEr7W5eBuy02xo&#10;ZjZkVxP/fVco9DaP9znr7cSdutEQWi8G8kUGiqT2tpXGQPV1eFmBChHFYueFDNwpwHYze1pjaf0o&#10;n3Q7x0alEAklGnAx9qXWoXbEGBa+J0nctx8YY4JDo+2AYwrnThdZ9qYZW0kNDnvaO6p/zlc2EKpj&#10;4cdDXizHS/XOnDvOXp0xz/Np9wEq0hT/xX/uk03zc3j8kg7Qm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4q6U0vwAAANsAAAAPAAAAAAAAAAAAAAAAAJgCAABkcnMvZG93bnJl&#10;di54bWxQSwUGAAAAAAQABAD1AAAAhAMAAAAA&#10;" fillcolor="#f47920" stroked="f">
                  <v:textbox inset="0,0,0,0"/>
                </v:rect>
                <v:rect id="Rectangle 10" o:spid="_x0000_s1111" style="position:absolute;left:963;top:15494;width:142;height:14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vrxsAA&#10;AADbAAAADwAAAGRycy9kb3ducmV2LnhtbERP24rCMBB9X/Afwgi+iKa6q2g1ioi6vnn9gKEZ22Iz&#10;KUnU7t+bhYV9m8O5znzZmEo8yfnSsoJBPwFBnFldcq7getn2JiB8QNZYWSYFP+RhuWh9zDHV9sUn&#10;ep5DLmII+xQVFCHUqZQ+K8ig79uaOHI36wyGCF0utcNXDDeVHCbJWBosOTYUWNO6oOx+fhgFk1HO&#10;m++ucTs6fm0P49Gj/Ky7SnXazWoGIlAT/sV/7r2O86fw+0s8QC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vrxsAAAADbAAAADwAAAAAAAAAAAAAAAACYAgAAZHJzL2Rvd25y&#10;ZXYueG1sUEsFBgAAAAAEAAQA9QAAAIUDAAAAAA==&#10;" fillcolor="#a6ce43" stroked="f">
                  <v:textbox inset="0,0,0,0"/>
                </v:rect>
              </v:group>
              <v:shapetype id="_x0000_t202" coordsize="21600,21600" o:spt="202" path="m,l,21600r21600,l21600,xe">
                <v:stroke joinstyle="miter"/>
                <v:path gradientshapeok="t" o:connecttype="rect"/>
              </v:shapetype>
              <v:shape id="Zone de texte 2" o:spid="_x0000_s1112" type="#_x0000_t202" style="position:absolute;top:1270;width:29718;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CIJ78A&#10;AADbAAAADwAAAGRycy9kb3ducmV2LnhtbERPTYvCMBC9C/6HMMJeRNP2IFobi8guyN5WvXgbmrEt&#10;NpPSxLb2128OC3t8vO8sH00jeupcbVlBvI5AEBdW11wquF2/VlsQziNrbCyTgjc5yA/zWYaptgP/&#10;UH/xpQgh7FJUUHnfplK6oiKDbm1b4sA9bGfQB9iVUnc4hHDTyCSKNtJgzaGhwpZOFRXPy8so2Iyf&#10;7fJ7R8kwFU3P9ymOPcVKfSzG4x6Ep9H/i//cZ60gCevDl/AD5OE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AIgnvwAAANsAAAAPAAAAAAAAAAAAAAAAAJgCAABkcnMvZG93bnJl&#10;di54bWxQSwUGAAAAAAQABAD1AAAAhAMAAAAA&#10;" filled="f" stroked="f">
                <v:textbox style="mso-fit-shape-to-text:t" inset="0,0,0,0">
                  <w:txbxContent>
                    <w:p w14:paraId="3C8DFFB6" w14:textId="77777777" w:rsidR="006672A5" w:rsidRPr="008B2550" w:rsidRDefault="006672A5" w:rsidP="00021373">
                      <w:pPr>
                        <w:rPr>
                          <w:color w:val="000000" w:themeColor="text2"/>
                          <w:sz w:val="16"/>
                          <w:szCs w:val="16"/>
                        </w:rPr>
                      </w:pPr>
                      <w:r w:rsidRPr="008B2550">
                        <w:rPr>
                          <w:rFonts w:ascii="Eras Demi ITC" w:hAnsi="Eras Demi ITC"/>
                          <w:color w:val="000000" w:themeColor="text2"/>
                          <w:sz w:val="16"/>
                          <w:szCs w:val="16"/>
                        </w:rPr>
                        <w:t>ECAM Lyon</w:t>
                      </w:r>
                      <w:r w:rsidRPr="008B2550">
                        <w:rPr>
                          <w:color w:val="000000" w:themeColor="text2"/>
                          <w:sz w:val="16"/>
                          <w:szCs w:val="16"/>
                        </w:rPr>
                        <w:cr/>
                        <w:t>40, montée Saint Barthélemy, FR-69321 Lyon Cedex 05</w:t>
                      </w:r>
                      <w:r w:rsidRPr="008B2550">
                        <w:rPr>
                          <w:color w:val="000000" w:themeColor="text2"/>
                          <w:sz w:val="16"/>
                          <w:szCs w:val="16"/>
                        </w:rPr>
                        <w:cr/>
                        <w:t>Tél. : +33 (0)4 72 77 06 00 - Fax : +33 (0)4 72 77 06 11</w:t>
                      </w:r>
                      <w:r w:rsidRPr="008B2550">
                        <w:rPr>
                          <w:color w:val="000000" w:themeColor="text2"/>
                          <w:sz w:val="16"/>
                          <w:szCs w:val="16"/>
                        </w:rPr>
                        <w:cr/>
                        <w:t>www.ecam.fr - info@ecam.fr</w:t>
                      </w:r>
                    </w:p>
                  </w:txbxContent>
                </v:textbox>
              </v:shape>
              <v:rect id="Rectangle 15" o:spid="_x0000_s1113" style="position:absolute;left:23;top:7342;width:72002;height: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oqVcQA&#10;AADbAAAADwAAAGRycy9kb3ducmV2LnhtbESP0WrCQBRE3wX/YbmCL6IbA9oSXUViBSn0wegHXLLX&#10;JJq9G7LbJP37rlDo4zAzZ5jtfjC16Kh1lWUFy0UEgji3uuJCwe16mr+DcB5ZY22ZFPyQg/1uPNpi&#10;om3PF+oyX4gAYZeggtL7JpHS5SUZdAvbEAfvbluDPsi2kLrFPsBNLeMoWkuDFYeFEhtKS8qf2bdR&#10;0L99zI5m9fl1SdNrduxmz+b8uCk1nQyHDQhPg/8P/7XPWkEcw+tL+AF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aKlXEAAAA2wAAAA8AAAAAAAAAAAAAAAAAmAIAAGRycy9k&#10;b3ducmV2LnhtbFBLBQYAAAAABAAEAPUAAACJAwAAAAA=&#10;" fillcolor="#2e3192" stroked="f"/>
              <v:shape id="Zone de texte 2" o:spid="_x0000_s1114" type="#_x0000_t202" style="position:absolute;left:31218;top:1270;width:25686;height:6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W7YcIA&#10;AADbAAAADwAAAGRycy9kb3ducmV2LnhtbESPQYvCMBSE7wv+h/AEL4umURCtRhHZhcWb7l68PZpn&#10;W2xeShPb6q/fCILHYWa+Ydbb3laipcaXjjWoSQKCOHOm5FzD3+/3eAHCB2SDlWPScCcP283gY42p&#10;cR0fqT2FXEQI+xQ1FCHUqZQ+K8iin7iaOHoX11gMUTa5NA12EW4rOU2SubRYclwosKZ9Qdn1dLMa&#10;5v1X/XlY0rR7ZFXL54dSgZTWo2G/W4EI1Id3+NX+MRpmCp5f4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lbthwgAAANsAAAAPAAAAAAAAAAAAAAAAAJgCAABkcnMvZG93&#10;bnJldi54bWxQSwUGAAAAAAQABAD1AAAAhwMAAAAA&#10;" filled="f" stroked="f">
                <v:textbox style="mso-fit-shape-to-text:t" inset="0,0,0,0">
                  <w:txbxContent>
                    <w:p w14:paraId="0C5BE27E" w14:textId="77777777" w:rsidR="006672A5" w:rsidRPr="008B2550" w:rsidRDefault="006672A5" w:rsidP="00021373">
                      <w:pPr>
                        <w:rPr>
                          <w:color w:val="000000" w:themeColor="text2"/>
                          <w:sz w:val="16"/>
                          <w:szCs w:val="16"/>
                        </w:rPr>
                      </w:pPr>
                      <w:r>
                        <w:rPr>
                          <w:color w:val="000000" w:themeColor="text2"/>
                          <w:sz w:val="16"/>
                          <w:szCs w:val="16"/>
                        </w:rPr>
                        <w:t>Ecole reconnue par l’E</w:t>
                      </w:r>
                      <w:r w:rsidRPr="008B2550">
                        <w:rPr>
                          <w:color w:val="000000" w:themeColor="text2"/>
                          <w:sz w:val="16"/>
                          <w:szCs w:val="16"/>
                        </w:rPr>
                        <w:t>tat</w:t>
                      </w:r>
                      <w:r w:rsidRPr="008B2550">
                        <w:rPr>
                          <w:color w:val="000000" w:themeColor="text2"/>
                          <w:sz w:val="16"/>
                          <w:szCs w:val="16"/>
                        </w:rPr>
                        <w:cr/>
                        <w:t>Habilitée à percevoir la taxe d’apprentissage</w:t>
                      </w:r>
                      <w:r w:rsidRPr="008B2550">
                        <w:rPr>
                          <w:color w:val="000000" w:themeColor="text2"/>
                          <w:sz w:val="16"/>
                          <w:szCs w:val="16"/>
                        </w:rPr>
                        <w:cr/>
                        <w:t>SIRET : 779 883 446 00014 - NAF 8542Z</w:t>
                      </w:r>
                      <w:r w:rsidRPr="008B2550">
                        <w:rPr>
                          <w:color w:val="000000" w:themeColor="text2"/>
                          <w:sz w:val="16"/>
                          <w:szCs w:val="16"/>
                        </w:rPr>
                        <w:cr/>
                        <w:t>TVA Intracommunautaire : FR 68 779 883 446</w:t>
                      </w:r>
                    </w:p>
                  </w:txbxContent>
                </v:textbox>
              </v:shape>
              <w10:wrap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E1834" w14:textId="77777777" w:rsidR="007C222E" w:rsidRDefault="007C222E">
      <w:r>
        <w:separator/>
      </w:r>
    </w:p>
  </w:footnote>
  <w:footnote w:type="continuationSeparator" w:id="0">
    <w:p w14:paraId="6E524063" w14:textId="77777777" w:rsidR="007C222E" w:rsidRDefault="007C222E">
      <w:r>
        <w:continuationSeparator/>
      </w:r>
    </w:p>
  </w:footnote>
  <w:footnote w:type="continuationNotice" w:id="1">
    <w:p w14:paraId="2AC5E407" w14:textId="77777777" w:rsidR="007C222E" w:rsidRDefault="007C222E">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B25DA" w14:textId="77777777" w:rsidR="003149C4" w:rsidRDefault="003149C4" w:rsidP="00F32496">
    <w:pPr>
      <w:pStyle w:val="En-tte"/>
      <w:tabs>
        <w:tab w:val="clear" w:pos="4536"/>
        <w:tab w:val="clear" w:pos="9072"/>
        <w:tab w:val="left" w:pos="7901"/>
      </w:tabs>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604"/>
      <w:gridCol w:w="4466"/>
    </w:tblGrid>
    <w:tr w:rsidR="003149C4" w14:paraId="5E51DA84" w14:textId="77777777" w:rsidTr="006126A4">
      <w:tc>
        <w:tcPr>
          <w:tcW w:w="4605" w:type="dxa"/>
        </w:tcPr>
        <w:p w14:paraId="66F452CE" w14:textId="77777777" w:rsidR="003149C4" w:rsidRDefault="003149C4" w:rsidP="00363CD9">
          <w:pPr>
            <w:pStyle w:val="En-tte"/>
          </w:pPr>
          <w:r w:rsidRPr="00A60765">
            <w:rPr>
              <w:noProof/>
              <w:lang w:eastAsia="fr-FR"/>
            </w:rPr>
            <w:drawing>
              <wp:inline distT="0" distB="0" distL="0" distR="0" wp14:anchorId="795668A5" wp14:editId="02F97C87">
                <wp:extent cx="2762250" cy="1192972"/>
                <wp:effectExtent l="0" t="0" r="0" b="7620"/>
                <wp:docPr id="4" name="Image 4" descr="C:\alexandre_bianchi\standardisation\Réorganisation Pôle - PRD Sept 2013\Données orga ECAM\Logo ECAM\Jpeg\ECAM-Lyon-graduate-sch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lexandre_bianchi\standardisation\Réorganisation Pôle - PRD Sept 2013\Données orga ECAM\Logo ECAM\Jpeg\ECAM-Lyon-graduate-school.jpg"/>
                        <pic:cNvPicPr>
                          <a:picLocks noChangeAspect="1" noChangeArrowheads="1"/>
                        </pic:cNvPicPr>
                      </pic:nvPicPr>
                      <pic:blipFill rotWithShape="1">
                        <a:blip r:embed="rId1">
                          <a:extLst>
                            <a:ext uri="{28A0092B-C50C-407E-A947-70E740481C1C}">
                              <a14:useLocalDpi xmlns:a14="http://schemas.microsoft.com/office/drawing/2010/main" val="0"/>
                            </a:ext>
                          </a:extLst>
                        </a:blip>
                        <a:srcRect l="16225" t="32037" r="7084" b="6756"/>
                        <a:stretch/>
                      </pic:blipFill>
                      <pic:spPr bwMode="auto">
                        <a:xfrm>
                          <a:off x="0" y="0"/>
                          <a:ext cx="2769780" cy="11962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05" w:type="dxa"/>
          <w:vAlign w:val="center"/>
        </w:tcPr>
        <w:p w14:paraId="4619940F" w14:textId="77777777" w:rsidR="003149C4" w:rsidRDefault="003149C4" w:rsidP="006126A4">
          <w:pPr>
            <w:pStyle w:val="En-tte"/>
            <w:jc w:val="right"/>
          </w:pPr>
        </w:p>
      </w:tc>
    </w:tr>
  </w:tbl>
  <w:p w14:paraId="0538D658" w14:textId="77777777" w:rsidR="003149C4" w:rsidRPr="00EF5E83" w:rsidRDefault="003149C4" w:rsidP="00EF5E8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E40D80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3334DA94"/>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45120EA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8DA4733C"/>
    <w:lvl w:ilvl="0">
      <w:start w:val="1"/>
      <w:numFmt w:val="decimal"/>
      <w:pStyle w:val="Listenumros2"/>
      <w:lvlText w:val="%1."/>
      <w:lvlJc w:val="left"/>
      <w:pPr>
        <w:tabs>
          <w:tab w:val="num" w:pos="643"/>
        </w:tabs>
        <w:ind w:left="643" w:hanging="360"/>
      </w:pPr>
    </w:lvl>
  </w:abstractNum>
  <w:abstractNum w:abstractNumId="4" w15:restartNumberingAfterBreak="0">
    <w:nsid w:val="FFFFFF88"/>
    <w:multiLevelType w:val="singleLevel"/>
    <w:tmpl w:val="76CCF800"/>
    <w:lvl w:ilvl="0">
      <w:start w:val="1"/>
      <w:numFmt w:val="decimal"/>
      <w:pStyle w:val="Listenumros"/>
      <w:lvlText w:val="%1."/>
      <w:lvlJc w:val="left"/>
      <w:pPr>
        <w:tabs>
          <w:tab w:val="num" w:pos="360"/>
        </w:tabs>
        <w:ind w:left="360" w:hanging="360"/>
      </w:pPr>
    </w:lvl>
  </w:abstractNum>
  <w:abstractNum w:abstractNumId="5" w15:restartNumberingAfterBreak="0">
    <w:nsid w:val="02FA5C5F"/>
    <w:multiLevelType w:val="hybridMultilevel"/>
    <w:tmpl w:val="8DC071F0"/>
    <w:lvl w:ilvl="0" w:tplc="5E4E2B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6D965E5"/>
    <w:multiLevelType w:val="hybridMultilevel"/>
    <w:tmpl w:val="BA721A34"/>
    <w:lvl w:ilvl="0" w:tplc="6D524806">
      <w:start w:val="1"/>
      <w:numFmt w:val="decimal"/>
      <w:pStyle w:val="Thorme"/>
      <w:lvlText w:val="Théorème %1 :"/>
      <w:lvlJc w:val="left"/>
      <w:pPr>
        <w:ind w:left="720" w:hanging="360"/>
      </w:pPr>
      <w:rPr>
        <w:rFonts w:ascii="Eras Demi ITC" w:hAnsi="Eras Demi ITC" w:hint="default"/>
        <w:b/>
        <w:i w:val="0"/>
        <w:sz w:val="20"/>
      </w:rPr>
    </w:lvl>
    <w:lvl w:ilvl="1" w:tplc="71AE7F7E" w:tentative="1">
      <w:start w:val="1"/>
      <w:numFmt w:val="lowerLetter"/>
      <w:lvlText w:val="%2."/>
      <w:lvlJc w:val="left"/>
      <w:pPr>
        <w:ind w:left="1440" w:hanging="360"/>
      </w:pPr>
    </w:lvl>
    <w:lvl w:ilvl="2" w:tplc="820A35FA" w:tentative="1">
      <w:start w:val="1"/>
      <w:numFmt w:val="lowerRoman"/>
      <w:lvlText w:val="%3."/>
      <w:lvlJc w:val="right"/>
      <w:pPr>
        <w:ind w:left="2160" w:hanging="180"/>
      </w:pPr>
    </w:lvl>
    <w:lvl w:ilvl="3" w:tplc="22F689EA" w:tentative="1">
      <w:start w:val="1"/>
      <w:numFmt w:val="decimal"/>
      <w:lvlText w:val="%4."/>
      <w:lvlJc w:val="left"/>
      <w:pPr>
        <w:ind w:left="2880" w:hanging="360"/>
      </w:pPr>
    </w:lvl>
    <w:lvl w:ilvl="4" w:tplc="4118C7A4" w:tentative="1">
      <w:start w:val="1"/>
      <w:numFmt w:val="lowerLetter"/>
      <w:lvlText w:val="%5."/>
      <w:lvlJc w:val="left"/>
      <w:pPr>
        <w:ind w:left="3600" w:hanging="360"/>
      </w:pPr>
    </w:lvl>
    <w:lvl w:ilvl="5" w:tplc="68D65A64" w:tentative="1">
      <w:start w:val="1"/>
      <w:numFmt w:val="lowerRoman"/>
      <w:lvlText w:val="%6."/>
      <w:lvlJc w:val="right"/>
      <w:pPr>
        <w:ind w:left="4320" w:hanging="180"/>
      </w:pPr>
    </w:lvl>
    <w:lvl w:ilvl="6" w:tplc="0BE2587A" w:tentative="1">
      <w:start w:val="1"/>
      <w:numFmt w:val="decimal"/>
      <w:lvlText w:val="%7."/>
      <w:lvlJc w:val="left"/>
      <w:pPr>
        <w:ind w:left="5040" w:hanging="360"/>
      </w:pPr>
    </w:lvl>
    <w:lvl w:ilvl="7" w:tplc="9EF0C724" w:tentative="1">
      <w:start w:val="1"/>
      <w:numFmt w:val="lowerLetter"/>
      <w:lvlText w:val="%8."/>
      <w:lvlJc w:val="left"/>
      <w:pPr>
        <w:ind w:left="5760" w:hanging="360"/>
      </w:pPr>
    </w:lvl>
    <w:lvl w:ilvl="8" w:tplc="2DE2A26E" w:tentative="1">
      <w:start w:val="1"/>
      <w:numFmt w:val="lowerRoman"/>
      <w:lvlText w:val="%9."/>
      <w:lvlJc w:val="right"/>
      <w:pPr>
        <w:ind w:left="6480" w:hanging="180"/>
      </w:pPr>
    </w:lvl>
  </w:abstractNum>
  <w:abstractNum w:abstractNumId="7" w15:restartNumberingAfterBreak="0">
    <w:nsid w:val="0DED708B"/>
    <w:multiLevelType w:val="hybridMultilevel"/>
    <w:tmpl w:val="D182ECBC"/>
    <w:lvl w:ilvl="0" w:tplc="FD3EBEC2">
      <w:start w:val="1"/>
      <w:numFmt w:val="none"/>
      <w:lvlText w:val="%1Exemple :"/>
      <w:lvlJc w:val="left"/>
      <w:pPr>
        <w:tabs>
          <w:tab w:val="num" w:pos="284"/>
        </w:tabs>
        <w:ind w:left="1134" w:hanging="1134"/>
      </w:pPr>
      <w:rPr>
        <w:rFonts w:ascii="Verdana" w:hAnsi="Verdana" w:hint="default"/>
        <w:b/>
        <w:i/>
        <w:color w:val="007DB9"/>
        <w:szCs w:val="20"/>
        <w:u w:val="none" w:color="008CD2"/>
      </w:rPr>
    </w:lvl>
    <w:lvl w:ilvl="1" w:tplc="D36A38C2">
      <w:start w:val="1"/>
      <w:numFmt w:val="none"/>
      <w:lvlText w:val="%2Remarque : "/>
      <w:lvlJc w:val="left"/>
      <w:pPr>
        <w:tabs>
          <w:tab w:val="num" w:pos="1800"/>
        </w:tabs>
        <w:ind w:left="1134" w:hanging="1134"/>
      </w:pPr>
      <w:rPr>
        <w:rFonts w:ascii="Verdana" w:hAnsi="Verdana" w:hint="default"/>
        <w:b/>
        <w:i/>
      </w:rPr>
    </w:lvl>
    <w:lvl w:ilvl="2" w:tplc="DD1E407A">
      <w:start w:val="1"/>
      <w:numFmt w:val="bullet"/>
      <w:lvlText w:val=""/>
      <w:lvlJc w:val="left"/>
      <w:pPr>
        <w:tabs>
          <w:tab w:val="num" w:pos="2160"/>
        </w:tabs>
        <w:ind w:left="2160" w:hanging="360"/>
      </w:pPr>
      <w:rPr>
        <w:rFonts w:ascii="Wingdings" w:hAnsi="Wingdings" w:hint="default"/>
      </w:rPr>
    </w:lvl>
    <w:lvl w:ilvl="3" w:tplc="15164CD6" w:tentative="1">
      <w:start w:val="1"/>
      <w:numFmt w:val="bullet"/>
      <w:lvlText w:val=""/>
      <w:lvlJc w:val="left"/>
      <w:pPr>
        <w:tabs>
          <w:tab w:val="num" w:pos="2880"/>
        </w:tabs>
        <w:ind w:left="2880" w:hanging="360"/>
      </w:pPr>
      <w:rPr>
        <w:rFonts w:ascii="Symbol" w:hAnsi="Symbol" w:hint="default"/>
      </w:rPr>
    </w:lvl>
    <w:lvl w:ilvl="4" w:tplc="1A243556" w:tentative="1">
      <w:start w:val="1"/>
      <w:numFmt w:val="bullet"/>
      <w:lvlText w:val="o"/>
      <w:lvlJc w:val="left"/>
      <w:pPr>
        <w:tabs>
          <w:tab w:val="num" w:pos="3600"/>
        </w:tabs>
        <w:ind w:left="3600" w:hanging="360"/>
      </w:pPr>
      <w:rPr>
        <w:rFonts w:ascii="Courier New" w:hAnsi="Courier New" w:hint="default"/>
      </w:rPr>
    </w:lvl>
    <w:lvl w:ilvl="5" w:tplc="70BEC812" w:tentative="1">
      <w:start w:val="1"/>
      <w:numFmt w:val="bullet"/>
      <w:lvlText w:val=""/>
      <w:lvlJc w:val="left"/>
      <w:pPr>
        <w:tabs>
          <w:tab w:val="num" w:pos="4320"/>
        </w:tabs>
        <w:ind w:left="4320" w:hanging="360"/>
      </w:pPr>
      <w:rPr>
        <w:rFonts w:ascii="Wingdings" w:hAnsi="Wingdings" w:hint="default"/>
      </w:rPr>
    </w:lvl>
    <w:lvl w:ilvl="6" w:tplc="CFCEBCAE" w:tentative="1">
      <w:start w:val="1"/>
      <w:numFmt w:val="bullet"/>
      <w:lvlText w:val=""/>
      <w:lvlJc w:val="left"/>
      <w:pPr>
        <w:tabs>
          <w:tab w:val="num" w:pos="5040"/>
        </w:tabs>
        <w:ind w:left="5040" w:hanging="360"/>
      </w:pPr>
      <w:rPr>
        <w:rFonts w:ascii="Symbol" w:hAnsi="Symbol" w:hint="default"/>
      </w:rPr>
    </w:lvl>
    <w:lvl w:ilvl="7" w:tplc="E6F86928" w:tentative="1">
      <w:start w:val="1"/>
      <w:numFmt w:val="bullet"/>
      <w:lvlText w:val="o"/>
      <w:lvlJc w:val="left"/>
      <w:pPr>
        <w:tabs>
          <w:tab w:val="num" w:pos="5760"/>
        </w:tabs>
        <w:ind w:left="5760" w:hanging="360"/>
      </w:pPr>
      <w:rPr>
        <w:rFonts w:ascii="Courier New" w:hAnsi="Courier New" w:hint="default"/>
      </w:rPr>
    </w:lvl>
    <w:lvl w:ilvl="8" w:tplc="B90A431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26312C4"/>
    <w:multiLevelType w:val="hybridMultilevel"/>
    <w:tmpl w:val="8C4CE0CE"/>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9" w15:restartNumberingAfterBreak="0">
    <w:nsid w:val="17C5086C"/>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0" w15:restartNumberingAfterBreak="0">
    <w:nsid w:val="1D643632"/>
    <w:multiLevelType w:val="multilevel"/>
    <w:tmpl w:val="94F852A2"/>
    <w:styleLink w:val="Puces"/>
    <w:lvl w:ilvl="0">
      <w:start w:val="1"/>
      <w:numFmt w:val="bullet"/>
      <w:lvlText w:val=""/>
      <w:lvlJc w:val="left"/>
      <w:pPr>
        <w:tabs>
          <w:tab w:val="num" w:pos="360"/>
        </w:tabs>
        <w:ind w:left="360" w:hanging="360"/>
      </w:pPr>
      <w:rPr>
        <w:rFonts w:ascii="Wingdings" w:hAnsi="Wingdings" w:hint="default"/>
        <w:color w:val="auto"/>
        <w:sz w:val="16"/>
        <w:szCs w:val="18"/>
      </w:rPr>
    </w:lvl>
    <w:lvl w:ilvl="1">
      <w:start w:val="1"/>
      <w:numFmt w:val="bullet"/>
      <w:lvlText w:val=""/>
      <w:lvlJc w:val="left"/>
      <w:pPr>
        <w:tabs>
          <w:tab w:val="num" w:pos="720"/>
        </w:tabs>
        <w:ind w:left="720" w:hanging="360"/>
      </w:pPr>
      <w:rPr>
        <w:rFonts w:ascii="Wingdings" w:hAnsi="Wingdings" w:hint="default"/>
        <w:color w:val="007DB9"/>
        <w:sz w:val="16"/>
        <w:szCs w:val="16"/>
      </w:rPr>
    </w:lvl>
    <w:lvl w:ilvl="2">
      <w:start w:val="1"/>
      <w:numFmt w:val="bullet"/>
      <w:lvlText w:val=""/>
      <w:lvlJc w:val="left"/>
      <w:pPr>
        <w:tabs>
          <w:tab w:val="num" w:pos="1080"/>
        </w:tabs>
        <w:ind w:left="1080" w:hanging="360"/>
      </w:pPr>
      <w:rPr>
        <w:rFonts w:ascii="Wingdings" w:hAnsi="Wingdings" w:hint="default"/>
        <w:strike w:val="0"/>
        <w:dstrike w:val="0"/>
        <w:color w:val="05AAFF"/>
        <w:sz w:val="16"/>
        <w:szCs w:val="16"/>
        <w:vertAlign w:val="baseline"/>
      </w:rPr>
    </w:lvl>
    <w:lvl w:ilvl="3">
      <w:start w:val="1"/>
      <w:numFmt w:val="bullet"/>
      <w:lvlText w:val="□"/>
      <w:lvlJc w:val="left"/>
      <w:pPr>
        <w:tabs>
          <w:tab w:val="num" w:pos="1440"/>
        </w:tabs>
        <w:ind w:left="1440" w:hanging="360"/>
      </w:pPr>
      <w:rPr>
        <w:rFonts w:ascii="Arial" w:hAnsi="Arial" w:hint="default"/>
        <w:color w:val="00145A"/>
        <w:sz w:val="16"/>
        <w:szCs w:val="16"/>
      </w:rPr>
    </w:lvl>
    <w:lvl w:ilvl="4">
      <w:start w:val="1"/>
      <w:numFmt w:val="bullet"/>
      <w:lvlText w:val="○"/>
      <w:lvlJc w:val="left"/>
      <w:pPr>
        <w:tabs>
          <w:tab w:val="num" w:pos="1800"/>
        </w:tabs>
        <w:ind w:left="1800" w:hanging="360"/>
      </w:pPr>
      <w:rPr>
        <w:rFonts w:ascii="Arial" w:hAnsi="Arial" w:hint="default"/>
        <w:color w:val="999999"/>
        <w:sz w:val="18"/>
        <w:szCs w:val="18"/>
      </w:rPr>
    </w:lvl>
    <w:lvl w:ilvl="5">
      <w:start w:val="1"/>
      <w:numFmt w:val="bullet"/>
      <w:lvlText w:val=""/>
      <w:lvlJc w:val="left"/>
      <w:pPr>
        <w:tabs>
          <w:tab w:val="num" w:pos="2160"/>
        </w:tabs>
        <w:ind w:left="2160" w:hanging="360"/>
      </w:pPr>
      <w:rPr>
        <w:rFonts w:ascii="Wingdings" w:hAnsi="Wingdings" w:hint="default"/>
        <w:color w:val="003366"/>
        <w:sz w:val="24"/>
      </w:rPr>
    </w:lvl>
    <w:lvl w:ilvl="6">
      <w:start w:val="1"/>
      <w:numFmt w:val="bullet"/>
      <w:lvlText w:val=""/>
      <w:lvlJc w:val="left"/>
      <w:pPr>
        <w:tabs>
          <w:tab w:val="num" w:pos="2520"/>
        </w:tabs>
        <w:ind w:left="2520" w:hanging="360"/>
      </w:pPr>
      <w:rPr>
        <w:rFonts w:ascii="Wingdings" w:hAnsi="Wingdings" w:hint="default"/>
        <w:color w:val="003366"/>
        <w:sz w:val="24"/>
      </w:rPr>
    </w:lvl>
    <w:lvl w:ilvl="7">
      <w:start w:val="1"/>
      <w:numFmt w:val="bullet"/>
      <w:lvlText w:val=""/>
      <w:lvlJc w:val="left"/>
      <w:pPr>
        <w:tabs>
          <w:tab w:val="num" w:pos="2880"/>
        </w:tabs>
        <w:ind w:left="2880" w:hanging="360"/>
      </w:pPr>
      <w:rPr>
        <w:rFonts w:ascii="Symbol" w:hAnsi="Symbol" w:hint="default"/>
        <w:color w:val="003366"/>
        <w:sz w:val="24"/>
      </w:rPr>
    </w:lvl>
    <w:lvl w:ilvl="8">
      <w:start w:val="1"/>
      <w:numFmt w:val="bullet"/>
      <w:lvlText w:val=""/>
      <w:lvlJc w:val="left"/>
      <w:pPr>
        <w:tabs>
          <w:tab w:val="num" w:pos="3240"/>
        </w:tabs>
        <w:ind w:left="3240" w:hanging="360"/>
      </w:pPr>
      <w:rPr>
        <w:rFonts w:ascii="Symbol" w:hAnsi="Symbol" w:hint="default"/>
        <w:color w:val="800000"/>
        <w:sz w:val="16"/>
      </w:rPr>
    </w:lvl>
  </w:abstractNum>
  <w:abstractNum w:abstractNumId="11" w15:restartNumberingAfterBreak="0">
    <w:nsid w:val="2AA53D1A"/>
    <w:multiLevelType w:val="multilevel"/>
    <w:tmpl w:val="81D8DBA2"/>
    <w:lvl w:ilvl="0">
      <w:start w:val="1"/>
      <w:numFmt w:val="decimal"/>
      <w:lvlText w:val="TP %1."/>
      <w:lvlJc w:val="left"/>
      <w:pPr>
        <w:tabs>
          <w:tab w:val="num" w:pos="644"/>
        </w:tabs>
        <w:ind w:left="644" w:hanging="360"/>
      </w:pPr>
      <w:rPr>
        <w:rFonts w:hint="default"/>
      </w:rPr>
    </w:lvl>
    <w:lvl w:ilvl="1">
      <w:start w:val="1"/>
      <w:numFmt w:val="decimal"/>
      <w:suff w:val="space"/>
      <w:lvlText w:val="%2."/>
      <w:lvlJc w:val="left"/>
      <w:pPr>
        <w:ind w:left="1135" w:hanging="567"/>
      </w:pPr>
      <w:rPr>
        <w:rFonts w:ascii="Verdana" w:hAnsi="Verdana" w:hint="default"/>
      </w:rPr>
    </w:lvl>
    <w:lvl w:ilvl="2">
      <w:start w:val="1"/>
      <w:numFmt w:val="decimal"/>
      <w:suff w:val="space"/>
      <w:lvlText w:val="%2.%3."/>
      <w:lvlJc w:val="left"/>
      <w:pPr>
        <w:ind w:left="1135" w:hanging="284"/>
      </w:pPr>
      <w:rPr>
        <w:rFonts w:hint="default"/>
        <w:b/>
      </w:rPr>
    </w:lvl>
    <w:lvl w:ilvl="3">
      <w:start w:val="1"/>
      <w:numFmt w:val="decimal"/>
      <w:suff w:val="space"/>
      <w:lvlText w:val="%2.%3.%4."/>
      <w:lvlJc w:val="left"/>
      <w:pPr>
        <w:ind w:left="1135" w:hanging="284"/>
      </w:pPr>
      <w:rPr>
        <w:rFonts w:hint="default"/>
      </w:rPr>
    </w:lvl>
    <w:lvl w:ilvl="4">
      <w:start w:val="1"/>
      <w:numFmt w:val="decimal"/>
      <w:suff w:val="space"/>
      <w:lvlText w:val="%2.%3.%4.%5."/>
      <w:lvlJc w:val="left"/>
      <w:pPr>
        <w:ind w:left="1135" w:hanging="284"/>
      </w:pPr>
      <w:rPr>
        <w:rFonts w:hint="default"/>
      </w:rPr>
    </w:lvl>
    <w:lvl w:ilvl="5">
      <w:start w:val="1"/>
      <w:numFmt w:val="decimal"/>
      <w:suff w:val="space"/>
      <w:lvlText w:val="%2.%3.%4.%5.%6."/>
      <w:lvlJc w:val="left"/>
      <w:pPr>
        <w:ind w:left="1135" w:hanging="284"/>
      </w:pPr>
      <w:rPr>
        <w:rFonts w:hint="default"/>
      </w:rPr>
    </w:lvl>
    <w:lvl w:ilvl="6">
      <w:start w:val="1"/>
      <w:numFmt w:val="decimal"/>
      <w:suff w:val="space"/>
      <w:lvlText w:val="%2.%3.%4.%5.%6.%7."/>
      <w:lvlJc w:val="left"/>
      <w:pPr>
        <w:ind w:left="1135" w:hanging="284"/>
      </w:pPr>
      <w:rPr>
        <w:rFonts w:hint="default"/>
      </w:rPr>
    </w:lvl>
    <w:lvl w:ilvl="7">
      <w:start w:val="1"/>
      <w:numFmt w:val="lowerLetter"/>
      <w:suff w:val="space"/>
      <w:lvlText w:val="%8)"/>
      <w:lvlJc w:val="left"/>
      <w:pPr>
        <w:ind w:left="1135" w:firstLine="0"/>
      </w:pPr>
      <w:rPr>
        <w:rFonts w:hint="default"/>
      </w:rPr>
    </w:lvl>
    <w:lvl w:ilvl="8">
      <w:start w:val="1"/>
      <w:numFmt w:val="lowerRoman"/>
      <w:suff w:val="space"/>
      <w:lvlText w:val="%9)"/>
      <w:lvlJc w:val="left"/>
      <w:pPr>
        <w:ind w:left="1418" w:firstLine="0"/>
      </w:pPr>
      <w:rPr>
        <w:rFonts w:hint="default"/>
      </w:rPr>
    </w:lvl>
  </w:abstractNum>
  <w:abstractNum w:abstractNumId="12" w15:restartNumberingAfterBreak="0">
    <w:nsid w:val="42E6352B"/>
    <w:multiLevelType w:val="hybridMultilevel"/>
    <w:tmpl w:val="25D81DE6"/>
    <w:lvl w:ilvl="0" w:tplc="B1BAD676">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3" w15:restartNumberingAfterBreak="0">
    <w:nsid w:val="46283B29"/>
    <w:multiLevelType w:val="hybridMultilevel"/>
    <w:tmpl w:val="95A0AD9E"/>
    <w:lvl w:ilvl="0" w:tplc="5C883F4A">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4" w15:restartNumberingAfterBreak="0">
    <w:nsid w:val="4B6B03E0"/>
    <w:multiLevelType w:val="multilevel"/>
    <w:tmpl w:val="E6D28FFC"/>
    <w:lvl w:ilvl="0">
      <w:start w:val="1"/>
      <w:numFmt w:val="decimal"/>
      <w:lvlText w:val="%1."/>
      <w:lvlJc w:val="left"/>
      <w:pPr>
        <w:tabs>
          <w:tab w:val="num" w:pos="360"/>
        </w:tabs>
        <w:ind w:left="360" w:hanging="360"/>
      </w:pPr>
      <w:rPr>
        <w:rFonts w:ascii="Verdana" w:hAnsi="Verdana" w:hint="default"/>
        <w:b/>
        <w:i w:val="0"/>
        <w:color w:val="00145A"/>
        <w:sz w:val="20"/>
        <w:szCs w:val="20"/>
      </w:rPr>
    </w:lvl>
    <w:lvl w:ilvl="1">
      <w:start w:val="1"/>
      <w:numFmt w:val="lowerLetter"/>
      <w:lvlText w:val="%2)"/>
      <w:lvlJc w:val="left"/>
      <w:pPr>
        <w:tabs>
          <w:tab w:val="num" w:pos="720"/>
        </w:tabs>
        <w:ind w:left="720" w:hanging="360"/>
      </w:pPr>
      <w:rPr>
        <w:rFonts w:ascii="Verdana" w:hAnsi="Verdana" w:hint="default"/>
        <w:color w:val="007DB9"/>
        <w:sz w:val="20"/>
        <w:szCs w:val="20"/>
      </w:rPr>
    </w:lvl>
    <w:lvl w:ilvl="2">
      <w:start w:val="1"/>
      <w:numFmt w:val="lowerRoman"/>
      <w:lvlText w:val="%3)"/>
      <w:lvlJc w:val="left"/>
      <w:pPr>
        <w:tabs>
          <w:tab w:val="num" w:pos="1080"/>
        </w:tabs>
        <w:ind w:left="1080" w:hanging="360"/>
      </w:pPr>
      <w:rPr>
        <w:rFonts w:ascii="Verdana" w:hAnsi="Verdana" w:hint="default"/>
        <w:color w:val="05AAFF"/>
        <w:sz w:val="20"/>
        <w:szCs w:val="20"/>
      </w:rPr>
    </w:lvl>
    <w:lvl w:ilvl="3">
      <w:start w:val="1"/>
      <w:numFmt w:val="decimal"/>
      <w:lvlText w:val="(%4)"/>
      <w:lvlJc w:val="left"/>
      <w:pPr>
        <w:tabs>
          <w:tab w:val="num" w:pos="1440"/>
        </w:tabs>
        <w:ind w:left="1440" w:hanging="360"/>
      </w:pPr>
      <w:rPr>
        <w:rFonts w:ascii="Verdana" w:hAnsi="Verdana" w:hint="default"/>
        <w:color w:val="003366"/>
        <w:sz w:val="20"/>
      </w:rPr>
    </w:lvl>
    <w:lvl w:ilvl="4">
      <w:start w:val="1"/>
      <w:numFmt w:val="lowerLetter"/>
      <w:lvlText w:val="(%5)"/>
      <w:lvlJc w:val="left"/>
      <w:pPr>
        <w:tabs>
          <w:tab w:val="num" w:pos="1800"/>
        </w:tabs>
        <w:ind w:left="1800" w:hanging="360"/>
      </w:pPr>
      <w:rPr>
        <w:rFonts w:ascii="Verdana" w:hAnsi="Verdana" w:hint="default"/>
        <w:color w:val="003366"/>
        <w:sz w:val="20"/>
      </w:rPr>
    </w:lvl>
    <w:lvl w:ilvl="5">
      <w:start w:val="1"/>
      <w:numFmt w:val="lowerRoman"/>
      <w:lvlText w:val="(%6)"/>
      <w:lvlJc w:val="left"/>
      <w:pPr>
        <w:tabs>
          <w:tab w:val="num" w:pos="2160"/>
        </w:tabs>
        <w:ind w:left="2160" w:hanging="360"/>
      </w:pPr>
      <w:rPr>
        <w:rFonts w:ascii="Verdana" w:hAnsi="Verdana" w:hint="default"/>
        <w:color w:val="003366"/>
        <w:sz w:val="20"/>
      </w:rPr>
    </w:lvl>
    <w:lvl w:ilvl="6">
      <w:start w:val="1"/>
      <w:numFmt w:val="decimal"/>
      <w:lvlText w:val="%7."/>
      <w:lvlJc w:val="left"/>
      <w:pPr>
        <w:tabs>
          <w:tab w:val="num" w:pos="2520"/>
        </w:tabs>
        <w:ind w:left="2520" w:hanging="360"/>
      </w:pPr>
      <w:rPr>
        <w:rFonts w:ascii="Verdana" w:hAnsi="Verdana" w:hint="default"/>
        <w:color w:val="800000"/>
        <w:sz w:val="16"/>
      </w:rPr>
    </w:lvl>
    <w:lvl w:ilvl="7">
      <w:start w:val="1"/>
      <w:numFmt w:val="lowerLetter"/>
      <w:lvlText w:val="%8."/>
      <w:lvlJc w:val="left"/>
      <w:pPr>
        <w:tabs>
          <w:tab w:val="num" w:pos="2880"/>
        </w:tabs>
        <w:ind w:left="2880" w:hanging="360"/>
      </w:pPr>
      <w:rPr>
        <w:rFonts w:ascii="Verdana" w:hAnsi="Verdana" w:hint="default"/>
        <w:color w:val="800000"/>
        <w:sz w:val="16"/>
      </w:rPr>
    </w:lvl>
    <w:lvl w:ilvl="8">
      <w:start w:val="1"/>
      <w:numFmt w:val="lowerRoman"/>
      <w:lvlText w:val="%9."/>
      <w:lvlJc w:val="left"/>
      <w:pPr>
        <w:tabs>
          <w:tab w:val="num" w:pos="3240"/>
        </w:tabs>
        <w:ind w:left="3240" w:hanging="360"/>
      </w:pPr>
      <w:rPr>
        <w:rFonts w:ascii="Verdana" w:hAnsi="Verdana" w:hint="default"/>
        <w:color w:val="800000"/>
        <w:sz w:val="16"/>
      </w:rPr>
    </w:lvl>
  </w:abstractNum>
  <w:abstractNum w:abstractNumId="15" w15:restartNumberingAfterBreak="0">
    <w:nsid w:val="4F6929BA"/>
    <w:multiLevelType w:val="hybridMultilevel"/>
    <w:tmpl w:val="E32EE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18525D0"/>
    <w:multiLevelType w:val="multilevel"/>
    <w:tmpl w:val="94F852A2"/>
    <w:lvl w:ilvl="0">
      <w:start w:val="1"/>
      <w:numFmt w:val="bullet"/>
      <w:lvlText w:val=""/>
      <w:lvlJc w:val="left"/>
      <w:pPr>
        <w:tabs>
          <w:tab w:val="num" w:pos="360"/>
        </w:tabs>
        <w:ind w:left="360" w:hanging="360"/>
      </w:pPr>
      <w:rPr>
        <w:rFonts w:ascii="Wingdings" w:hAnsi="Wingdings" w:hint="default"/>
        <w:color w:val="auto"/>
        <w:sz w:val="16"/>
        <w:szCs w:val="18"/>
      </w:rPr>
    </w:lvl>
    <w:lvl w:ilvl="1">
      <w:start w:val="1"/>
      <w:numFmt w:val="bullet"/>
      <w:lvlText w:val=""/>
      <w:lvlJc w:val="left"/>
      <w:pPr>
        <w:tabs>
          <w:tab w:val="num" w:pos="720"/>
        </w:tabs>
        <w:ind w:left="720" w:hanging="360"/>
      </w:pPr>
      <w:rPr>
        <w:rFonts w:ascii="Wingdings" w:hAnsi="Wingdings" w:hint="default"/>
        <w:color w:val="007DB9"/>
        <w:sz w:val="16"/>
        <w:szCs w:val="16"/>
      </w:rPr>
    </w:lvl>
    <w:lvl w:ilvl="2">
      <w:start w:val="1"/>
      <w:numFmt w:val="bullet"/>
      <w:lvlText w:val=""/>
      <w:lvlJc w:val="left"/>
      <w:pPr>
        <w:tabs>
          <w:tab w:val="num" w:pos="1080"/>
        </w:tabs>
        <w:ind w:left="1080" w:hanging="360"/>
      </w:pPr>
      <w:rPr>
        <w:rFonts w:ascii="Wingdings" w:hAnsi="Wingdings" w:hint="default"/>
        <w:strike w:val="0"/>
        <w:dstrike w:val="0"/>
        <w:color w:val="05AAFF"/>
        <w:sz w:val="16"/>
        <w:szCs w:val="16"/>
        <w:vertAlign w:val="baseline"/>
      </w:rPr>
    </w:lvl>
    <w:lvl w:ilvl="3">
      <w:start w:val="1"/>
      <w:numFmt w:val="bullet"/>
      <w:lvlText w:val="□"/>
      <w:lvlJc w:val="left"/>
      <w:pPr>
        <w:tabs>
          <w:tab w:val="num" w:pos="1440"/>
        </w:tabs>
        <w:ind w:left="1440" w:hanging="360"/>
      </w:pPr>
      <w:rPr>
        <w:rFonts w:ascii="Arial" w:hAnsi="Arial" w:hint="default"/>
        <w:color w:val="00145A"/>
        <w:sz w:val="16"/>
        <w:szCs w:val="16"/>
      </w:rPr>
    </w:lvl>
    <w:lvl w:ilvl="4">
      <w:start w:val="1"/>
      <w:numFmt w:val="bullet"/>
      <w:lvlText w:val="○"/>
      <w:lvlJc w:val="left"/>
      <w:pPr>
        <w:tabs>
          <w:tab w:val="num" w:pos="1800"/>
        </w:tabs>
        <w:ind w:left="1800" w:hanging="360"/>
      </w:pPr>
      <w:rPr>
        <w:rFonts w:ascii="Arial" w:hAnsi="Arial" w:hint="default"/>
        <w:color w:val="999999"/>
        <w:sz w:val="18"/>
        <w:szCs w:val="18"/>
      </w:rPr>
    </w:lvl>
    <w:lvl w:ilvl="5">
      <w:start w:val="1"/>
      <w:numFmt w:val="bullet"/>
      <w:lvlText w:val=""/>
      <w:lvlJc w:val="left"/>
      <w:pPr>
        <w:tabs>
          <w:tab w:val="num" w:pos="2160"/>
        </w:tabs>
        <w:ind w:left="2160" w:hanging="360"/>
      </w:pPr>
      <w:rPr>
        <w:rFonts w:ascii="Wingdings" w:hAnsi="Wingdings" w:hint="default"/>
        <w:color w:val="003366"/>
        <w:sz w:val="24"/>
      </w:rPr>
    </w:lvl>
    <w:lvl w:ilvl="6">
      <w:start w:val="1"/>
      <w:numFmt w:val="bullet"/>
      <w:lvlText w:val=""/>
      <w:lvlJc w:val="left"/>
      <w:pPr>
        <w:tabs>
          <w:tab w:val="num" w:pos="2520"/>
        </w:tabs>
        <w:ind w:left="2520" w:hanging="360"/>
      </w:pPr>
      <w:rPr>
        <w:rFonts w:ascii="Wingdings" w:hAnsi="Wingdings" w:hint="default"/>
        <w:color w:val="003366"/>
        <w:sz w:val="24"/>
      </w:rPr>
    </w:lvl>
    <w:lvl w:ilvl="7">
      <w:start w:val="1"/>
      <w:numFmt w:val="bullet"/>
      <w:lvlText w:val=""/>
      <w:lvlJc w:val="left"/>
      <w:pPr>
        <w:tabs>
          <w:tab w:val="num" w:pos="2880"/>
        </w:tabs>
        <w:ind w:left="2880" w:hanging="360"/>
      </w:pPr>
      <w:rPr>
        <w:rFonts w:ascii="Symbol" w:hAnsi="Symbol" w:hint="default"/>
        <w:color w:val="003366"/>
        <w:sz w:val="24"/>
      </w:rPr>
    </w:lvl>
    <w:lvl w:ilvl="8">
      <w:start w:val="1"/>
      <w:numFmt w:val="bullet"/>
      <w:lvlText w:val=""/>
      <w:lvlJc w:val="left"/>
      <w:pPr>
        <w:tabs>
          <w:tab w:val="num" w:pos="3240"/>
        </w:tabs>
        <w:ind w:left="3240" w:hanging="360"/>
      </w:pPr>
      <w:rPr>
        <w:rFonts w:ascii="Symbol" w:hAnsi="Symbol" w:hint="default"/>
        <w:color w:val="800000"/>
        <w:sz w:val="16"/>
      </w:rPr>
    </w:lvl>
  </w:abstractNum>
  <w:abstractNum w:abstractNumId="17" w15:restartNumberingAfterBreak="0">
    <w:nsid w:val="657C23AD"/>
    <w:multiLevelType w:val="multilevel"/>
    <w:tmpl w:val="716A8128"/>
    <w:lvl w:ilvl="0">
      <w:start w:val="1"/>
      <w:numFmt w:val="bullet"/>
      <w:lvlRestart w:val="0"/>
      <w:pStyle w:val="Listepuces"/>
      <w:lvlText w:val=""/>
      <w:lvlJc w:val="left"/>
      <w:pPr>
        <w:ind w:left="14156" w:hanging="357"/>
      </w:pPr>
      <w:rPr>
        <w:rFonts w:ascii="Wingdings" w:hAnsi="Wingdings" w:hint="default"/>
        <w:color w:val="auto"/>
        <w:sz w:val="16"/>
      </w:rPr>
    </w:lvl>
    <w:lvl w:ilvl="1">
      <w:start w:val="1"/>
      <w:numFmt w:val="bullet"/>
      <w:pStyle w:val="Listepuces2"/>
      <w:lvlText w:val=""/>
      <w:lvlJc w:val="left"/>
      <w:pPr>
        <w:ind w:left="14519" w:hanging="363"/>
      </w:pPr>
      <w:rPr>
        <w:rFonts w:ascii="Wingdings" w:hAnsi="Wingdings" w:hint="default"/>
        <w:color w:val="007DB9"/>
        <w:sz w:val="16"/>
      </w:rPr>
    </w:lvl>
    <w:lvl w:ilvl="2">
      <w:start w:val="1"/>
      <w:numFmt w:val="bullet"/>
      <w:pStyle w:val="Listepuces3"/>
      <w:lvlText w:val=""/>
      <w:lvlJc w:val="left"/>
      <w:pPr>
        <w:ind w:left="14876" w:hanging="357"/>
      </w:pPr>
      <w:rPr>
        <w:rFonts w:ascii="Wingdings" w:hAnsi="Wingdings" w:hint="default"/>
        <w:strike w:val="0"/>
        <w:dstrike w:val="0"/>
        <w:color w:val="05AAFF"/>
        <w:sz w:val="16"/>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bullet"/>
      <w:pStyle w:val="Listepuces4"/>
      <w:lvlText w:val="□"/>
      <w:lvlJc w:val="left"/>
      <w:pPr>
        <w:ind w:left="15239" w:hanging="363"/>
      </w:pPr>
      <w:rPr>
        <w:rFonts w:ascii="Arial" w:hAnsi="Arial" w:cs="Arial"/>
        <w:color w:val="00145A"/>
        <w:sz w:val="16"/>
      </w:rPr>
    </w:lvl>
    <w:lvl w:ilvl="4">
      <w:start w:val="1"/>
      <w:numFmt w:val="bullet"/>
      <w:pStyle w:val="Listepuces5"/>
      <w:lvlText w:val="○"/>
      <w:lvlJc w:val="left"/>
      <w:pPr>
        <w:ind w:left="15596" w:hanging="357"/>
      </w:pPr>
      <w:rPr>
        <w:rFonts w:ascii="Arial" w:hAnsi="Arial" w:cs="Arial"/>
        <w:color w:val="999999"/>
        <w:sz w:val="18"/>
      </w:rPr>
    </w:lvl>
    <w:lvl w:ilvl="5">
      <w:start w:val="1"/>
      <w:numFmt w:val="bullet"/>
      <w:pStyle w:val="Listepuces6"/>
      <w:lvlText w:val="■"/>
      <w:lvlJc w:val="left"/>
      <w:pPr>
        <w:ind w:left="15959" w:hanging="363"/>
      </w:pPr>
      <w:rPr>
        <w:rFonts w:ascii="Arial" w:hAnsi="Arial" w:cs="Arial"/>
        <w:color w:val="D68100"/>
        <w:sz w:val="20"/>
      </w:rPr>
    </w:lvl>
    <w:lvl w:ilvl="6">
      <w:start w:val="1"/>
      <w:numFmt w:val="bullet"/>
      <w:pStyle w:val="Listepuces7"/>
      <w:lvlText w:val="■"/>
      <w:lvlJc w:val="left"/>
      <w:pPr>
        <w:ind w:left="16316" w:hanging="357"/>
      </w:pPr>
      <w:rPr>
        <w:rFonts w:ascii="Arial" w:hAnsi="Arial" w:cs="Arial"/>
        <w:color w:val="FFB84F"/>
        <w:sz w:val="20"/>
      </w:rPr>
    </w:lvl>
    <w:lvl w:ilvl="7">
      <w:start w:val="1"/>
      <w:numFmt w:val="bullet"/>
      <w:pStyle w:val="Listepuces8"/>
      <w:lvlText w:val="□"/>
      <w:lvlJc w:val="left"/>
      <w:pPr>
        <w:ind w:left="16679" w:hanging="363"/>
      </w:pPr>
      <w:rPr>
        <w:rFonts w:ascii="Arial" w:hAnsi="Arial" w:cs="Arial"/>
        <w:color w:val="D68100"/>
        <w:sz w:val="18"/>
      </w:rPr>
    </w:lvl>
    <w:lvl w:ilvl="8">
      <w:start w:val="1"/>
      <w:numFmt w:val="bullet"/>
      <w:pStyle w:val="Listepuces9"/>
      <w:lvlText w:val="○"/>
      <w:lvlJc w:val="left"/>
      <w:pPr>
        <w:ind w:left="17036" w:hanging="357"/>
      </w:pPr>
      <w:rPr>
        <w:rFonts w:ascii="Arial" w:hAnsi="Arial" w:cs="Arial"/>
        <w:color w:val="D68100"/>
        <w:sz w:val="16"/>
      </w:rPr>
    </w:lvl>
  </w:abstractNum>
  <w:abstractNum w:abstractNumId="18" w15:restartNumberingAfterBreak="0">
    <w:nsid w:val="66DD0823"/>
    <w:multiLevelType w:val="hybridMultilevel"/>
    <w:tmpl w:val="8C4CE0CE"/>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9" w15:restartNumberingAfterBreak="0">
    <w:nsid w:val="770B2172"/>
    <w:multiLevelType w:val="multilevel"/>
    <w:tmpl w:val="59C2F6D4"/>
    <w:lvl w:ilvl="0">
      <w:start w:val="1"/>
      <w:numFmt w:val="decimal"/>
      <w:pStyle w:val="Legende"/>
      <w:lvlText w:val="Figure %1: "/>
      <w:lvlJc w:val="left"/>
      <w:pPr>
        <w:tabs>
          <w:tab w:val="num" w:pos="357"/>
        </w:tabs>
        <w:ind w:left="57" w:hanging="57"/>
      </w:pPr>
      <w:rPr>
        <w:rFonts w:ascii="Verdana" w:hAnsi="Verdana" w:hint="default"/>
        <w:b w:val="0"/>
        <w:i/>
        <w:sz w:val="20"/>
      </w:rPr>
    </w:lvl>
    <w:lvl w:ilvl="1">
      <w:start w:val="1"/>
      <w:numFmt w:val="none"/>
      <w:lvlText w:val=""/>
      <w:lvlJc w:val="left"/>
      <w:pPr>
        <w:tabs>
          <w:tab w:val="num" w:pos="1440"/>
        </w:tabs>
        <w:ind w:left="1069" w:hanging="360"/>
      </w:pPr>
      <w:rPr>
        <w:rFonts w:hint="default"/>
        <w:sz w:val="32"/>
      </w:rPr>
    </w:lvl>
    <w:lvl w:ilvl="2">
      <w:start w:val="1"/>
      <w:numFmt w:val="none"/>
      <w:lvlText w:val=""/>
      <w:lvlJc w:val="left"/>
      <w:pPr>
        <w:tabs>
          <w:tab w:val="num" w:pos="2160"/>
        </w:tabs>
        <w:ind w:left="2160" w:hanging="360"/>
      </w:pPr>
      <w:rPr>
        <w:rFonts w:hint="default"/>
        <w:sz w:val="28"/>
      </w:rPr>
    </w:lvl>
    <w:lvl w:ilvl="3">
      <w:start w:val="1"/>
      <w:numFmt w:val="none"/>
      <w:lvlText w:val=""/>
      <w:lvlJc w:val="left"/>
      <w:pPr>
        <w:tabs>
          <w:tab w:val="num" w:pos="2880"/>
        </w:tabs>
        <w:ind w:left="2487" w:hanging="360"/>
      </w:pPr>
      <w:rPr>
        <w:rFonts w:hint="default"/>
        <w:sz w:val="28"/>
      </w:rPr>
    </w:lvl>
    <w:lvl w:ilvl="4">
      <w:start w:val="1"/>
      <w:numFmt w:val="none"/>
      <w:lvlText w:val=""/>
      <w:lvlJc w:val="left"/>
      <w:pPr>
        <w:tabs>
          <w:tab w:val="num" w:pos="3600"/>
        </w:tabs>
        <w:ind w:left="3196" w:hanging="360"/>
      </w:pPr>
      <w:rPr>
        <w:rFonts w:hint="default"/>
        <w:sz w:val="20"/>
      </w:rPr>
    </w:lvl>
    <w:lvl w:ilvl="5">
      <w:start w:val="1"/>
      <w:numFmt w:val="none"/>
      <w:lvlText w:val=""/>
      <w:lvlJc w:val="left"/>
      <w:pPr>
        <w:tabs>
          <w:tab w:val="num" w:pos="4320"/>
        </w:tabs>
        <w:ind w:left="4320" w:hanging="360"/>
      </w:pPr>
      <w:rPr>
        <w:rFonts w:hint="default"/>
        <w:sz w:val="20"/>
      </w:rPr>
    </w:lvl>
    <w:lvl w:ilvl="6">
      <w:start w:val="1"/>
      <w:numFmt w:val="none"/>
      <w:lvlText w:val=""/>
      <w:lvlJc w:val="left"/>
      <w:pPr>
        <w:tabs>
          <w:tab w:val="num" w:pos="5040"/>
        </w:tabs>
        <w:ind w:left="5040" w:hanging="360"/>
      </w:pPr>
      <w:rPr>
        <w:rFonts w:hint="default"/>
        <w:sz w:val="20"/>
      </w:rPr>
    </w:lvl>
    <w:lvl w:ilvl="7">
      <w:start w:val="1"/>
      <w:numFmt w:val="none"/>
      <w:lvlText w:val=""/>
      <w:lvlJc w:val="left"/>
      <w:pPr>
        <w:tabs>
          <w:tab w:val="num" w:pos="5760"/>
        </w:tabs>
        <w:ind w:left="5760" w:hanging="360"/>
      </w:pPr>
      <w:rPr>
        <w:rFonts w:hint="default"/>
        <w:sz w:val="20"/>
      </w:rPr>
    </w:lvl>
    <w:lvl w:ilvl="8">
      <w:start w:val="1"/>
      <w:numFmt w:val="none"/>
      <w:lvlText w:val=""/>
      <w:lvlJc w:val="left"/>
      <w:pPr>
        <w:tabs>
          <w:tab w:val="num" w:pos="0"/>
        </w:tabs>
        <w:ind w:left="6480" w:hanging="360"/>
      </w:pPr>
      <w:rPr>
        <w:rFonts w:hint="default"/>
        <w:sz w:val="20"/>
      </w:rPr>
    </w:lvl>
  </w:abstractNum>
  <w:abstractNum w:abstractNumId="20" w15:restartNumberingAfterBreak="0">
    <w:nsid w:val="7A3F25C2"/>
    <w:multiLevelType w:val="multilevel"/>
    <w:tmpl w:val="14D48B8C"/>
    <w:lvl w:ilvl="0">
      <w:start w:val="1"/>
      <w:numFmt w:val="upperLetter"/>
      <w:lvlRestart w:val="0"/>
      <w:lvlText w:val="%1."/>
      <w:lvlJc w:val="left"/>
      <w:pPr>
        <w:ind w:left="5737" w:hanging="357"/>
      </w:pPr>
      <w:rPr>
        <w:rFonts w:hint="default"/>
      </w:rPr>
    </w:lvl>
    <w:lvl w:ilvl="1">
      <w:start w:val="1"/>
      <w:numFmt w:val="decimal"/>
      <w:suff w:val="space"/>
      <w:lvlText w:val="%2."/>
      <w:lvlJc w:val="left"/>
      <w:pPr>
        <w:ind w:left="6230" w:hanging="567"/>
      </w:pPr>
      <w:rPr>
        <w:rFonts w:hint="default"/>
      </w:rPr>
    </w:lvl>
    <w:lvl w:ilvl="2">
      <w:start w:val="1"/>
      <w:numFmt w:val="decimal"/>
      <w:suff w:val="space"/>
      <w:lvlText w:val="%2.%3. "/>
      <w:lvlJc w:val="left"/>
      <w:pPr>
        <w:ind w:left="6230" w:hanging="284"/>
      </w:pPr>
      <w:rPr>
        <w:rFonts w:hint="default"/>
        <w:b/>
      </w:rPr>
    </w:lvl>
    <w:lvl w:ilvl="3">
      <w:start w:val="1"/>
      <w:numFmt w:val="decimal"/>
      <w:suff w:val="space"/>
      <w:lvlText w:val="%2.%3.%4."/>
      <w:lvlJc w:val="left"/>
      <w:pPr>
        <w:ind w:left="6230" w:hanging="284"/>
      </w:pPr>
      <w:rPr>
        <w:rFonts w:hint="default"/>
      </w:rPr>
    </w:lvl>
    <w:lvl w:ilvl="4">
      <w:start w:val="1"/>
      <w:numFmt w:val="decimal"/>
      <w:suff w:val="space"/>
      <w:lvlText w:val="%2.%3.%4.%5."/>
      <w:lvlJc w:val="left"/>
      <w:pPr>
        <w:ind w:left="6230" w:hanging="284"/>
      </w:pPr>
      <w:rPr>
        <w:rFonts w:hint="default"/>
      </w:rPr>
    </w:lvl>
    <w:lvl w:ilvl="5">
      <w:start w:val="1"/>
      <w:numFmt w:val="decimal"/>
      <w:suff w:val="space"/>
      <w:lvlText w:val="%2.%3.%4.%5.%6."/>
      <w:lvlJc w:val="left"/>
      <w:pPr>
        <w:ind w:left="6230" w:hanging="284"/>
      </w:pPr>
      <w:rPr>
        <w:rFonts w:hint="default"/>
      </w:rPr>
    </w:lvl>
    <w:lvl w:ilvl="6">
      <w:start w:val="1"/>
      <w:numFmt w:val="decimal"/>
      <w:suff w:val="space"/>
      <w:lvlText w:val="%7)"/>
      <w:lvlJc w:val="left"/>
      <w:pPr>
        <w:ind w:left="6230" w:hanging="284"/>
      </w:pPr>
      <w:rPr>
        <w:rFonts w:hint="default"/>
      </w:rPr>
    </w:lvl>
    <w:lvl w:ilvl="7">
      <w:start w:val="1"/>
      <w:numFmt w:val="lowerLetter"/>
      <w:suff w:val="space"/>
      <w:lvlText w:val="%8)"/>
      <w:lvlJc w:val="left"/>
      <w:pPr>
        <w:ind w:left="6230" w:firstLine="0"/>
      </w:pPr>
      <w:rPr>
        <w:rFonts w:hint="default"/>
      </w:rPr>
    </w:lvl>
    <w:lvl w:ilvl="8">
      <w:start w:val="1"/>
      <w:numFmt w:val="none"/>
      <w:suff w:val="nothing"/>
      <w:lvlText w:val=""/>
      <w:lvlJc w:val="left"/>
      <w:pPr>
        <w:ind w:left="6513" w:firstLine="0"/>
      </w:pPr>
      <w:rPr>
        <w:rFonts w:hint="default"/>
      </w:rPr>
    </w:lvl>
  </w:abstractNum>
  <w:num w:numId="1">
    <w:abstractNumId w:val="7"/>
  </w:num>
  <w:num w:numId="2">
    <w:abstractNumId w:val="14"/>
  </w:num>
  <w:num w:numId="3">
    <w:abstractNumId w:val="16"/>
  </w:num>
  <w:num w:numId="4">
    <w:abstractNumId w:val="11"/>
  </w:num>
  <w:num w:numId="5">
    <w:abstractNumId w:val="19"/>
  </w:num>
  <w:num w:numId="6">
    <w:abstractNumId w:val="10"/>
  </w:num>
  <w:num w:numId="7">
    <w:abstractNumId w:val="4"/>
  </w:num>
  <w:num w:numId="8">
    <w:abstractNumId w:val="3"/>
  </w:num>
  <w:num w:numId="9">
    <w:abstractNumId w:val="2"/>
  </w:num>
  <w:num w:numId="10">
    <w:abstractNumId w:val="1"/>
  </w:num>
  <w:num w:numId="11">
    <w:abstractNumId w:val="0"/>
  </w:num>
  <w:num w:numId="12">
    <w:abstractNumId w:val="17"/>
  </w:num>
  <w:num w:numId="13">
    <w:abstractNumId w:val="6"/>
  </w:num>
  <w:num w:numId="14">
    <w:abstractNumId w:val="20"/>
  </w:num>
  <w:num w:numId="15">
    <w:abstractNumId w:val="5"/>
  </w:num>
  <w:num w:numId="16">
    <w:abstractNumId w:val="12"/>
  </w:num>
  <w:num w:numId="17">
    <w:abstractNumId w:val="18"/>
  </w:num>
  <w:num w:numId="18">
    <w:abstractNumId w:val="9"/>
  </w:num>
  <w:num w:numId="19">
    <w:abstractNumId w:val="13"/>
  </w:num>
  <w:num w:numId="20">
    <w:abstractNumId w:val="8"/>
  </w:num>
  <w:num w:numId="21">
    <w:abstractNumId w:val="13"/>
  </w:num>
  <w:num w:numId="22">
    <w:abstractNumId w:val="13"/>
    <w:lvlOverride w:ilvl="0">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evenAndOddHeaders/>
  <w:drawingGridHorizontalSpacing w:val="78"/>
  <w:displayHorizont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B9F"/>
    <w:rsid w:val="00020811"/>
    <w:rsid w:val="00021373"/>
    <w:rsid w:val="00022748"/>
    <w:rsid w:val="00023397"/>
    <w:rsid w:val="00023430"/>
    <w:rsid w:val="00024D89"/>
    <w:rsid w:val="0002796B"/>
    <w:rsid w:val="000303FC"/>
    <w:rsid w:val="000328EE"/>
    <w:rsid w:val="00032C44"/>
    <w:rsid w:val="00032D3D"/>
    <w:rsid w:val="0003649D"/>
    <w:rsid w:val="00036F50"/>
    <w:rsid w:val="00043BE5"/>
    <w:rsid w:val="00044F00"/>
    <w:rsid w:val="00046051"/>
    <w:rsid w:val="00053DF2"/>
    <w:rsid w:val="000545CB"/>
    <w:rsid w:val="000553FD"/>
    <w:rsid w:val="00064F61"/>
    <w:rsid w:val="00065022"/>
    <w:rsid w:val="00066E8D"/>
    <w:rsid w:val="00071C5B"/>
    <w:rsid w:val="00072671"/>
    <w:rsid w:val="00077397"/>
    <w:rsid w:val="00080102"/>
    <w:rsid w:val="00094A84"/>
    <w:rsid w:val="000A2773"/>
    <w:rsid w:val="000A65E3"/>
    <w:rsid w:val="000A73E5"/>
    <w:rsid w:val="000B5351"/>
    <w:rsid w:val="000B60C9"/>
    <w:rsid w:val="000C5F99"/>
    <w:rsid w:val="000D3D54"/>
    <w:rsid w:val="000D46C6"/>
    <w:rsid w:val="000D5C05"/>
    <w:rsid w:val="000D5D12"/>
    <w:rsid w:val="000E29DF"/>
    <w:rsid w:val="000E4B97"/>
    <w:rsid w:val="000F3AA0"/>
    <w:rsid w:val="000F4EA3"/>
    <w:rsid w:val="000F7570"/>
    <w:rsid w:val="00101D4C"/>
    <w:rsid w:val="00105427"/>
    <w:rsid w:val="00111404"/>
    <w:rsid w:val="00122220"/>
    <w:rsid w:val="00130A87"/>
    <w:rsid w:val="00130EA9"/>
    <w:rsid w:val="00131AF5"/>
    <w:rsid w:val="00132A67"/>
    <w:rsid w:val="00133AA4"/>
    <w:rsid w:val="001350E9"/>
    <w:rsid w:val="00135750"/>
    <w:rsid w:val="00135E7E"/>
    <w:rsid w:val="00136459"/>
    <w:rsid w:val="00137D84"/>
    <w:rsid w:val="00140DD0"/>
    <w:rsid w:val="001411F9"/>
    <w:rsid w:val="001428F8"/>
    <w:rsid w:val="00144CA2"/>
    <w:rsid w:val="001454AF"/>
    <w:rsid w:val="001518D0"/>
    <w:rsid w:val="00160647"/>
    <w:rsid w:val="00165ECB"/>
    <w:rsid w:val="00166D42"/>
    <w:rsid w:val="0017022D"/>
    <w:rsid w:val="00171366"/>
    <w:rsid w:val="001722AE"/>
    <w:rsid w:val="001741D1"/>
    <w:rsid w:val="0017729C"/>
    <w:rsid w:val="00177E34"/>
    <w:rsid w:val="001838C6"/>
    <w:rsid w:val="0018408B"/>
    <w:rsid w:val="00190037"/>
    <w:rsid w:val="001A1E22"/>
    <w:rsid w:val="001A3FF5"/>
    <w:rsid w:val="001A504B"/>
    <w:rsid w:val="001A514E"/>
    <w:rsid w:val="001A5C17"/>
    <w:rsid w:val="001A6CF8"/>
    <w:rsid w:val="001A7850"/>
    <w:rsid w:val="001A7C9D"/>
    <w:rsid w:val="001B0496"/>
    <w:rsid w:val="001B7145"/>
    <w:rsid w:val="001C537A"/>
    <w:rsid w:val="001C5405"/>
    <w:rsid w:val="001D081A"/>
    <w:rsid w:val="001D181F"/>
    <w:rsid w:val="001D21A0"/>
    <w:rsid w:val="001E53BA"/>
    <w:rsid w:val="001E5FCB"/>
    <w:rsid w:val="001F205F"/>
    <w:rsid w:val="001F250B"/>
    <w:rsid w:val="001F34C9"/>
    <w:rsid w:val="002002E2"/>
    <w:rsid w:val="00200D39"/>
    <w:rsid w:val="00204D17"/>
    <w:rsid w:val="002078F2"/>
    <w:rsid w:val="00214D87"/>
    <w:rsid w:val="00215A9F"/>
    <w:rsid w:val="00216AB4"/>
    <w:rsid w:val="00221188"/>
    <w:rsid w:val="002212BD"/>
    <w:rsid w:val="00224554"/>
    <w:rsid w:val="002335A9"/>
    <w:rsid w:val="0023425D"/>
    <w:rsid w:val="002346B9"/>
    <w:rsid w:val="0023549D"/>
    <w:rsid w:val="00236419"/>
    <w:rsid w:val="00236B3B"/>
    <w:rsid w:val="002406BD"/>
    <w:rsid w:val="00240DB5"/>
    <w:rsid w:val="0024252F"/>
    <w:rsid w:val="00242E70"/>
    <w:rsid w:val="00244B3A"/>
    <w:rsid w:val="00252013"/>
    <w:rsid w:val="002537C2"/>
    <w:rsid w:val="002540DC"/>
    <w:rsid w:val="00254CCD"/>
    <w:rsid w:val="002574F4"/>
    <w:rsid w:val="002645D1"/>
    <w:rsid w:val="00270C0E"/>
    <w:rsid w:val="00272376"/>
    <w:rsid w:val="002750E5"/>
    <w:rsid w:val="00277899"/>
    <w:rsid w:val="00281EC3"/>
    <w:rsid w:val="00282DFF"/>
    <w:rsid w:val="0028339D"/>
    <w:rsid w:val="00283EF9"/>
    <w:rsid w:val="0029164B"/>
    <w:rsid w:val="00292A01"/>
    <w:rsid w:val="0029405D"/>
    <w:rsid w:val="0029505D"/>
    <w:rsid w:val="00297FAD"/>
    <w:rsid w:val="002A0696"/>
    <w:rsid w:val="002B2BEF"/>
    <w:rsid w:val="002B4179"/>
    <w:rsid w:val="002B5F17"/>
    <w:rsid w:val="002B6270"/>
    <w:rsid w:val="002B684C"/>
    <w:rsid w:val="002B7DBD"/>
    <w:rsid w:val="002C1FC8"/>
    <w:rsid w:val="002C350D"/>
    <w:rsid w:val="002C70FE"/>
    <w:rsid w:val="002D5B2A"/>
    <w:rsid w:val="002D6885"/>
    <w:rsid w:val="002E031E"/>
    <w:rsid w:val="002E1423"/>
    <w:rsid w:val="002E2895"/>
    <w:rsid w:val="002E2951"/>
    <w:rsid w:val="002E3F1A"/>
    <w:rsid w:val="002E7EFD"/>
    <w:rsid w:val="002F2563"/>
    <w:rsid w:val="002F34AA"/>
    <w:rsid w:val="002F4B62"/>
    <w:rsid w:val="0030375F"/>
    <w:rsid w:val="00304D69"/>
    <w:rsid w:val="003071D2"/>
    <w:rsid w:val="003149C4"/>
    <w:rsid w:val="0031781C"/>
    <w:rsid w:val="00320D79"/>
    <w:rsid w:val="00325741"/>
    <w:rsid w:val="00327899"/>
    <w:rsid w:val="0033025D"/>
    <w:rsid w:val="00332281"/>
    <w:rsid w:val="003342A4"/>
    <w:rsid w:val="0034584E"/>
    <w:rsid w:val="0035038E"/>
    <w:rsid w:val="0035286B"/>
    <w:rsid w:val="00353F4B"/>
    <w:rsid w:val="003600D7"/>
    <w:rsid w:val="00360496"/>
    <w:rsid w:val="00361672"/>
    <w:rsid w:val="00363575"/>
    <w:rsid w:val="00363CD9"/>
    <w:rsid w:val="00366731"/>
    <w:rsid w:val="00370AB6"/>
    <w:rsid w:val="00372DF9"/>
    <w:rsid w:val="003761A9"/>
    <w:rsid w:val="0038012E"/>
    <w:rsid w:val="003801E5"/>
    <w:rsid w:val="003811B5"/>
    <w:rsid w:val="003811EA"/>
    <w:rsid w:val="003825A9"/>
    <w:rsid w:val="003828A9"/>
    <w:rsid w:val="0038583F"/>
    <w:rsid w:val="003858B1"/>
    <w:rsid w:val="0039203B"/>
    <w:rsid w:val="003939C9"/>
    <w:rsid w:val="003951DD"/>
    <w:rsid w:val="003A53F9"/>
    <w:rsid w:val="003A6756"/>
    <w:rsid w:val="003B1033"/>
    <w:rsid w:val="003B2108"/>
    <w:rsid w:val="003B347A"/>
    <w:rsid w:val="003C69F3"/>
    <w:rsid w:val="003D40A0"/>
    <w:rsid w:val="003E584E"/>
    <w:rsid w:val="003E6333"/>
    <w:rsid w:val="003F2881"/>
    <w:rsid w:val="003F2D48"/>
    <w:rsid w:val="003F66EF"/>
    <w:rsid w:val="003F690A"/>
    <w:rsid w:val="003F706B"/>
    <w:rsid w:val="003F7524"/>
    <w:rsid w:val="00401934"/>
    <w:rsid w:val="0040374A"/>
    <w:rsid w:val="00404E71"/>
    <w:rsid w:val="004079E2"/>
    <w:rsid w:val="0041066A"/>
    <w:rsid w:val="00412462"/>
    <w:rsid w:val="004171EB"/>
    <w:rsid w:val="00421E70"/>
    <w:rsid w:val="004220DA"/>
    <w:rsid w:val="00426085"/>
    <w:rsid w:val="00426728"/>
    <w:rsid w:val="004338C1"/>
    <w:rsid w:val="004362BF"/>
    <w:rsid w:val="00436BD4"/>
    <w:rsid w:val="00440A63"/>
    <w:rsid w:val="0044176E"/>
    <w:rsid w:val="00442C8B"/>
    <w:rsid w:val="0044568E"/>
    <w:rsid w:val="00450572"/>
    <w:rsid w:val="00450B9F"/>
    <w:rsid w:val="004521B6"/>
    <w:rsid w:val="00453CAB"/>
    <w:rsid w:val="00456A30"/>
    <w:rsid w:val="004617E1"/>
    <w:rsid w:val="0047275F"/>
    <w:rsid w:val="004743FD"/>
    <w:rsid w:val="00482295"/>
    <w:rsid w:val="0049243F"/>
    <w:rsid w:val="00494C04"/>
    <w:rsid w:val="004A06E9"/>
    <w:rsid w:val="004A07C4"/>
    <w:rsid w:val="004A1171"/>
    <w:rsid w:val="004A76E0"/>
    <w:rsid w:val="004B0935"/>
    <w:rsid w:val="004B0EF2"/>
    <w:rsid w:val="004C0686"/>
    <w:rsid w:val="004C307B"/>
    <w:rsid w:val="004C354B"/>
    <w:rsid w:val="004C5243"/>
    <w:rsid w:val="004C55B1"/>
    <w:rsid w:val="004C57AD"/>
    <w:rsid w:val="004D0BA7"/>
    <w:rsid w:val="004D1617"/>
    <w:rsid w:val="004D1D67"/>
    <w:rsid w:val="004D3426"/>
    <w:rsid w:val="004D42A3"/>
    <w:rsid w:val="004D5194"/>
    <w:rsid w:val="004D57D2"/>
    <w:rsid w:val="004D5AAF"/>
    <w:rsid w:val="004D625B"/>
    <w:rsid w:val="004E12B6"/>
    <w:rsid w:val="004E1C69"/>
    <w:rsid w:val="004E320E"/>
    <w:rsid w:val="004E3BD4"/>
    <w:rsid w:val="004F37F5"/>
    <w:rsid w:val="00505992"/>
    <w:rsid w:val="005105B5"/>
    <w:rsid w:val="00510917"/>
    <w:rsid w:val="00511969"/>
    <w:rsid w:val="00512662"/>
    <w:rsid w:val="0052060E"/>
    <w:rsid w:val="0052394B"/>
    <w:rsid w:val="00525EF4"/>
    <w:rsid w:val="005261A2"/>
    <w:rsid w:val="00527AA3"/>
    <w:rsid w:val="0053013D"/>
    <w:rsid w:val="005302E8"/>
    <w:rsid w:val="00533A81"/>
    <w:rsid w:val="00534D79"/>
    <w:rsid w:val="00534EFD"/>
    <w:rsid w:val="005360AF"/>
    <w:rsid w:val="00543602"/>
    <w:rsid w:val="005579ED"/>
    <w:rsid w:val="0056303E"/>
    <w:rsid w:val="00563043"/>
    <w:rsid w:val="00565512"/>
    <w:rsid w:val="00567F35"/>
    <w:rsid w:val="0057216D"/>
    <w:rsid w:val="00572990"/>
    <w:rsid w:val="005805BA"/>
    <w:rsid w:val="005807AB"/>
    <w:rsid w:val="00582525"/>
    <w:rsid w:val="00585EF5"/>
    <w:rsid w:val="00590DFD"/>
    <w:rsid w:val="00591FE1"/>
    <w:rsid w:val="005976B5"/>
    <w:rsid w:val="005A73A8"/>
    <w:rsid w:val="005B1FB3"/>
    <w:rsid w:val="005C5E61"/>
    <w:rsid w:val="005C77AE"/>
    <w:rsid w:val="005D1A06"/>
    <w:rsid w:val="005D37A5"/>
    <w:rsid w:val="005D4058"/>
    <w:rsid w:val="005D44C1"/>
    <w:rsid w:val="005D77B7"/>
    <w:rsid w:val="005E0393"/>
    <w:rsid w:val="005E2400"/>
    <w:rsid w:val="005E2F5E"/>
    <w:rsid w:val="005E304E"/>
    <w:rsid w:val="005E3AE7"/>
    <w:rsid w:val="005F0405"/>
    <w:rsid w:val="005F3366"/>
    <w:rsid w:val="005F38A6"/>
    <w:rsid w:val="005F3D64"/>
    <w:rsid w:val="005F7490"/>
    <w:rsid w:val="0060060B"/>
    <w:rsid w:val="00601A67"/>
    <w:rsid w:val="00606AFE"/>
    <w:rsid w:val="006126A4"/>
    <w:rsid w:val="00620FE2"/>
    <w:rsid w:val="0062447C"/>
    <w:rsid w:val="00625834"/>
    <w:rsid w:val="00630721"/>
    <w:rsid w:val="00631930"/>
    <w:rsid w:val="0064144F"/>
    <w:rsid w:val="006435C7"/>
    <w:rsid w:val="00646579"/>
    <w:rsid w:val="00650C6F"/>
    <w:rsid w:val="00655215"/>
    <w:rsid w:val="006651AF"/>
    <w:rsid w:val="006672A5"/>
    <w:rsid w:val="006747C9"/>
    <w:rsid w:val="00677A19"/>
    <w:rsid w:val="00684CA7"/>
    <w:rsid w:val="00690B72"/>
    <w:rsid w:val="00691650"/>
    <w:rsid w:val="0069338F"/>
    <w:rsid w:val="006956F4"/>
    <w:rsid w:val="006A0AB1"/>
    <w:rsid w:val="006A0FF0"/>
    <w:rsid w:val="006A2D83"/>
    <w:rsid w:val="006A40A1"/>
    <w:rsid w:val="006A71DC"/>
    <w:rsid w:val="006A7575"/>
    <w:rsid w:val="006A7E13"/>
    <w:rsid w:val="006A7F5B"/>
    <w:rsid w:val="006B0A43"/>
    <w:rsid w:val="006B0B8B"/>
    <w:rsid w:val="006B1694"/>
    <w:rsid w:val="006B4711"/>
    <w:rsid w:val="006B5668"/>
    <w:rsid w:val="006C3CEB"/>
    <w:rsid w:val="006C6B83"/>
    <w:rsid w:val="006C78C3"/>
    <w:rsid w:val="006D088D"/>
    <w:rsid w:val="006D2C04"/>
    <w:rsid w:val="006D7934"/>
    <w:rsid w:val="006D7A43"/>
    <w:rsid w:val="006E1988"/>
    <w:rsid w:val="006E336C"/>
    <w:rsid w:val="006E71CC"/>
    <w:rsid w:val="006F53AC"/>
    <w:rsid w:val="006F5493"/>
    <w:rsid w:val="006F79EF"/>
    <w:rsid w:val="0070261F"/>
    <w:rsid w:val="00704305"/>
    <w:rsid w:val="007045EA"/>
    <w:rsid w:val="0070475D"/>
    <w:rsid w:val="00705712"/>
    <w:rsid w:val="00706721"/>
    <w:rsid w:val="007136FF"/>
    <w:rsid w:val="00714A97"/>
    <w:rsid w:val="00714DA5"/>
    <w:rsid w:val="00715492"/>
    <w:rsid w:val="0071645F"/>
    <w:rsid w:val="007207D8"/>
    <w:rsid w:val="00720EEA"/>
    <w:rsid w:val="00723C73"/>
    <w:rsid w:val="00723E12"/>
    <w:rsid w:val="007250C7"/>
    <w:rsid w:val="0072632E"/>
    <w:rsid w:val="0072697D"/>
    <w:rsid w:val="00726DCC"/>
    <w:rsid w:val="00727879"/>
    <w:rsid w:val="00731ED5"/>
    <w:rsid w:val="00740A90"/>
    <w:rsid w:val="007419EC"/>
    <w:rsid w:val="0074268E"/>
    <w:rsid w:val="0074326D"/>
    <w:rsid w:val="0074401F"/>
    <w:rsid w:val="0074440F"/>
    <w:rsid w:val="00747660"/>
    <w:rsid w:val="00747F4B"/>
    <w:rsid w:val="00750D8A"/>
    <w:rsid w:val="0075333F"/>
    <w:rsid w:val="007539B4"/>
    <w:rsid w:val="007540D0"/>
    <w:rsid w:val="007668D5"/>
    <w:rsid w:val="00766D5D"/>
    <w:rsid w:val="007717CF"/>
    <w:rsid w:val="00772CE1"/>
    <w:rsid w:val="007735B6"/>
    <w:rsid w:val="00775328"/>
    <w:rsid w:val="00775A76"/>
    <w:rsid w:val="00775DD3"/>
    <w:rsid w:val="007856BF"/>
    <w:rsid w:val="007919C8"/>
    <w:rsid w:val="00791AC8"/>
    <w:rsid w:val="00792515"/>
    <w:rsid w:val="00795A3B"/>
    <w:rsid w:val="007A2AFD"/>
    <w:rsid w:val="007A4F65"/>
    <w:rsid w:val="007A5447"/>
    <w:rsid w:val="007A624C"/>
    <w:rsid w:val="007A75DE"/>
    <w:rsid w:val="007A7B63"/>
    <w:rsid w:val="007B013D"/>
    <w:rsid w:val="007B0A4C"/>
    <w:rsid w:val="007B396E"/>
    <w:rsid w:val="007B5395"/>
    <w:rsid w:val="007B6781"/>
    <w:rsid w:val="007B7AED"/>
    <w:rsid w:val="007C03A3"/>
    <w:rsid w:val="007C222E"/>
    <w:rsid w:val="007C3015"/>
    <w:rsid w:val="007C6727"/>
    <w:rsid w:val="007D1C7F"/>
    <w:rsid w:val="007D2777"/>
    <w:rsid w:val="007D334A"/>
    <w:rsid w:val="007D52ED"/>
    <w:rsid w:val="007D6F10"/>
    <w:rsid w:val="007E14AA"/>
    <w:rsid w:val="007E7966"/>
    <w:rsid w:val="007F03D6"/>
    <w:rsid w:val="007F1629"/>
    <w:rsid w:val="007F18FD"/>
    <w:rsid w:val="007F1A56"/>
    <w:rsid w:val="007F24D6"/>
    <w:rsid w:val="00800DFA"/>
    <w:rsid w:val="00801998"/>
    <w:rsid w:val="00803042"/>
    <w:rsid w:val="0080442D"/>
    <w:rsid w:val="00807D86"/>
    <w:rsid w:val="0081069E"/>
    <w:rsid w:val="00811D41"/>
    <w:rsid w:val="008179F1"/>
    <w:rsid w:val="00820488"/>
    <w:rsid w:val="00821DD9"/>
    <w:rsid w:val="00822251"/>
    <w:rsid w:val="00824424"/>
    <w:rsid w:val="008407F9"/>
    <w:rsid w:val="00841668"/>
    <w:rsid w:val="00843D7C"/>
    <w:rsid w:val="0084593A"/>
    <w:rsid w:val="00845DFF"/>
    <w:rsid w:val="008505F1"/>
    <w:rsid w:val="00856833"/>
    <w:rsid w:val="00856FD7"/>
    <w:rsid w:val="00860AE3"/>
    <w:rsid w:val="00863CCF"/>
    <w:rsid w:val="00867AFF"/>
    <w:rsid w:val="008728A8"/>
    <w:rsid w:val="008769C5"/>
    <w:rsid w:val="00883A83"/>
    <w:rsid w:val="00890D30"/>
    <w:rsid w:val="00894278"/>
    <w:rsid w:val="00894D51"/>
    <w:rsid w:val="008A30C8"/>
    <w:rsid w:val="008C48BC"/>
    <w:rsid w:val="008D045C"/>
    <w:rsid w:val="008D27BD"/>
    <w:rsid w:val="008D469B"/>
    <w:rsid w:val="008D49E9"/>
    <w:rsid w:val="008D52FB"/>
    <w:rsid w:val="008D7DF0"/>
    <w:rsid w:val="008E487C"/>
    <w:rsid w:val="008F00B5"/>
    <w:rsid w:val="008F1A1E"/>
    <w:rsid w:val="008F27EB"/>
    <w:rsid w:val="008F2B45"/>
    <w:rsid w:val="008F5717"/>
    <w:rsid w:val="008F7C74"/>
    <w:rsid w:val="009005F3"/>
    <w:rsid w:val="00901381"/>
    <w:rsid w:val="00905308"/>
    <w:rsid w:val="00906AF8"/>
    <w:rsid w:val="009078C6"/>
    <w:rsid w:val="009107B0"/>
    <w:rsid w:val="009166FF"/>
    <w:rsid w:val="00922084"/>
    <w:rsid w:val="009225F5"/>
    <w:rsid w:val="00924ECF"/>
    <w:rsid w:val="00927A16"/>
    <w:rsid w:val="009339A7"/>
    <w:rsid w:val="00946234"/>
    <w:rsid w:val="009562B3"/>
    <w:rsid w:val="00963D12"/>
    <w:rsid w:val="009656F5"/>
    <w:rsid w:val="00967BB5"/>
    <w:rsid w:val="009715FC"/>
    <w:rsid w:val="00972AAB"/>
    <w:rsid w:val="00975F51"/>
    <w:rsid w:val="009813C8"/>
    <w:rsid w:val="0098351F"/>
    <w:rsid w:val="0098655D"/>
    <w:rsid w:val="00986B9B"/>
    <w:rsid w:val="0099047B"/>
    <w:rsid w:val="00993389"/>
    <w:rsid w:val="00997432"/>
    <w:rsid w:val="009A4AC1"/>
    <w:rsid w:val="009A72DD"/>
    <w:rsid w:val="009B03B7"/>
    <w:rsid w:val="009B1E91"/>
    <w:rsid w:val="009B4109"/>
    <w:rsid w:val="009B6475"/>
    <w:rsid w:val="009B7EA3"/>
    <w:rsid w:val="009C1F84"/>
    <w:rsid w:val="009C2CB2"/>
    <w:rsid w:val="009C61F7"/>
    <w:rsid w:val="009C68C8"/>
    <w:rsid w:val="009C6C57"/>
    <w:rsid w:val="009C7A3B"/>
    <w:rsid w:val="009C7CAA"/>
    <w:rsid w:val="009D4780"/>
    <w:rsid w:val="009D7682"/>
    <w:rsid w:val="009E0DA3"/>
    <w:rsid w:val="009E21AC"/>
    <w:rsid w:val="009E38EF"/>
    <w:rsid w:val="009E612F"/>
    <w:rsid w:val="009E6FEE"/>
    <w:rsid w:val="009E706C"/>
    <w:rsid w:val="009F4FD9"/>
    <w:rsid w:val="009F5149"/>
    <w:rsid w:val="009F7447"/>
    <w:rsid w:val="00A007D6"/>
    <w:rsid w:val="00A009FA"/>
    <w:rsid w:val="00A02AD6"/>
    <w:rsid w:val="00A04A14"/>
    <w:rsid w:val="00A056C2"/>
    <w:rsid w:val="00A11E5F"/>
    <w:rsid w:val="00A15A2A"/>
    <w:rsid w:val="00A25D4E"/>
    <w:rsid w:val="00A2726C"/>
    <w:rsid w:val="00A27BB8"/>
    <w:rsid w:val="00A308B1"/>
    <w:rsid w:val="00A31881"/>
    <w:rsid w:val="00A34005"/>
    <w:rsid w:val="00A4137D"/>
    <w:rsid w:val="00A456AA"/>
    <w:rsid w:val="00A5219F"/>
    <w:rsid w:val="00A52B25"/>
    <w:rsid w:val="00A60765"/>
    <w:rsid w:val="00A61E66"/>
    <w:rsid w:val="00A6237A"/>
    <w:rsid w:val="00A63187"/>
    <w:rsid w:val="00A63204"/>
    <w:rsid w:val="00A70911"/>
    <w:rsid w:val="00A729B0"/>
    <w:rsid w:val="00A74C60"/>
    <w:rsid w:val="00A74D5E"/>
    <w:rsid w:val="00A76E3C"/>
    <w:rsid w:val="00A83BDA"/>
    <w:rsid w:val="00A94A40"/>
    <w:rsid w:val="00A96E60"/>
    <w:rsid w:val="00A97343"/>
    <w:rsid w:val="00AA25F8"/>
    <w:rsid w:val="00AA523E"/>
    <w:rsid w:val="00AC3236"/>
    <w:rsid w:val="00AC5E73"/>
    <w:rsid w:val="00AD4B82"/>
    <w:rsid w:val="00AD7E83"/>
    <w:rsid w:val="00AE05B3"/>
    <w:rsid w:val="00AE45F0"/>
    <w:rsid w:val="00AE584D"/>
    <w:rsid w:val="00AF1F5F"/>
    <w:rsid w:val="00AF2705"/>
    <w:rsid w:val="00AF56E7"/>
    <w:rsid w:val="00B006B4"/>
    <w:rsid w:val="00B059DA"/>
    <w:rsid w:val="00B11288"/>
    <w:rsid w:val="00B115C2"/>
    <w:rsid w:val="00B12A30"/>
    <w:rsid w:val="00B137B9"/>
    <w:rsid w:val="00B1476E"/>
    <w:rsid w:val="00B17FE7"/>
    <w:rsid w:val="00B323D1"/>
    <w:rsid w:val="00B33A70"/>
    <w:rsid w:val="00B36B15"/>
    <w:rsid w:val="00B41990"/>
    <w:rsid w:val="00B42ECD"/>
    <w:rsid w:val="00B445BD"/>
    <w:rsid w:val="00B46737"/>
    <w:rsid w:val="00B53423"/>
    <w:rsid w:val="00B538B8"/>
    <w:rsid w:val="00B54421"/>
    <w:rsid w:val="00B54A93"/>
    <w:rsid w:val="00B67668"/>
    <w:rsid w:val="00B67900"/>
    <w:rsid w:val="00B70FCC"/>
    <w:rsid w:val="00B7202B"/>
    <w:rsid w:val="00B73F39"/>
    <w:rsid w:val="00B773F1"/>
    <w:rsid w:val="00B85680"/>
    <w:rsid w:val="00B857F0"/>
    <w:rsid w:val="00B863E0"/>
    <w:rsid w:val="00B910B2"/>
    <w:rsid w:val="00BA68E0"/>
    <w:rsid w:val="00BA71CD"/>
    <w:rsid w:val="00BA7DF2"/>
    <w:rsid w:val="00BB3068"/>
    <w:rsid w:val="00BC201B"/>
    <w:rsid w:val="00BC360C"/>
    <w:rsid w:val="00BC479A"/>
    <w:rsid w:val="00BC51D7"/>
    <w:rsid w:val="00BC577B"/>
    <w:rsid w:val="00BD304B"/>
    <w:rsid w:val="00BE171D"/>
    <w:rsid w:val="00BE2DB9"/>
    <w:rsid w:val="00BF2214"/>
    <w:rsid w:val="00BF284F"/>
    <w:rsid w:val="00BF4D9B"/>
    <w:rsid w:val="00BF5989"/>
    <w:rsid w:val="00BF6CE9"/>
    <w:rsid w:val="00BF78A0"/>
    <w:rsid w:val="00BF7D77"/>
    <w:rsid w:val="00C00951"/>
    <w:rsid w:val="00C02B39"/>
    <w:rsid w:val="00C0588D"/>
    <w:rsid w:val="00C0668B"/>
    <w:rsid w:val="00C1300C"/>
    <w:rsid w:val="00C167E8"/>
    <w:rsid w:val="00C219BA"/>
    <w:rsid w:val="00C21EE9"/>
    <w:rsid w:val="00C242B4"/>
    <w:rsid w:val="00C26B9C"/>
    <w:rsid w:val="00C303EB"/>
    <w:rsid w:val="00C31700"/>
    <w:rsid w:val="00C40657"/>
    <w:rsid w:val="00C440FF"/>
    <w:rsid w:val="00C44C91"/>
    <w:rsid w:val="00C44F9E"/>
    <w:rsid w:val="00C4500C"/>
    <w:rsid w:val="00C46BE8"/>
    <w:rsid w:val="00C509E6"/>
    <w:rsid w:val="00C54109"/>
    <w:rsid w:val="00C54899"/>
    <w:rsid w:val="00C56CDF"/>
    <w:rsid w:val="00C571F1"/>
    <w:rsid w:val="00C65C60"/>
    <w:rsid w:val="00C72BC7"/>
    <w:rsid w:val="00C7494C"/>
    <w:rsid w:val="00C75E28"/>
    <w:rsid w:val="00C76B85"/>
    <w:rsid w:val="00C8596C"/>
    <w:rsid w:val="00C85A59"/>
    <w:rsid w:val="00C92138"/>
    <w:rsid w:val="00C978F1"/>
    <w:rsid w:val="00CA1022"/>
    <w:rsid w:val="00CA2510"/>
    <w:rsid w:val="00CA5FDA"/>
    <w:rsid w:val="00CB4BAD"/>
    <w:rsid w:val="00CB5BAB"/>
    <w:rsid w:val="00CB7B8A"/>
    <w:rsid w:val="00CC0248"/>
    <w:rsid w:val="00CC038F"/>
    <w:rsid w:val="00CC1898"/>
    <w:rsid w:val="00CC2F3B"/>
    <w:rsid w:val="00CC31B9"/>
    <w:rsid w:val="00CC5B0A"/>
    <w:rsid w:val="00CD1D8D"/>
    <w:rsid w:val="00CD42BE"/>
    <w:rsid w:val="00CE046C"/>
    <w:rsid w:val="00CE0756"/>
    <w:rsid w:val="00CE3E11"/>
    <w:rsid w:val="00CE7091"/>
    <w:rsid w:val="00CF059F"/>
    <w:rsid w:val="00CF1EB7"/>
    <w:rsid w:val="00CF3DFE"/>
    <w:rsid w:val="00CF7DA4"/>
    <w:rsid w:val="00D00042"/>
    <w:rsid w:val="00D12CB3"/>
    <w:rsid w:val="00D17651"/>
    <w:rsid w:val="00D17E5D"/>
    <w:rsid w:val="00D2467E"/>
    <w:rsid w:val="00D30F7A"/>
    <w:rsid w:val="00D32BFA"/>
    <w:rsid w:val="00D335DD"/>
    <w:rsid w:val="00D33CB3"/>
    <w:rsid w:val="00D33DE1"/>
    <w:rsid w:val="00D41BC0"/>
    <w:rsid w:val="00D43555"/>
    <w:rsid w:val="00D527E3"/>
    <w:rsid w:val="00D61D0C"/>
    <w:rsid w:val="00D6447B"/>
    <w:rsid w:val="00D7115C"/>
    <w:rsid w:val="00D723AB"/>
    <w:rsid w:val="00D82829"/>
    <w:rsid w:val="00D84E46"/>
    <w:rsid w:val="00D86E06"/>
    <w:rsid w:val="00D874CD"/>
    <w:rsid w:val="00D90211"/>
    <w:rsid w:val="00D961F6"/>
    <w:rsid w:val="00DA007E"/>
    <w:rsid w:val="00DA603D"/>
    <w:rsid w:val="00DA729C"/>
    <w:rsid w:val="00DB1136"/>
    <w:rsid w:val="00DB3435"/>
    <w:rsid w:val="00DB50A3"/>
    <w:rsid w:val="00DC3F33"/>
    <w:rsid w:val="00DC7579"/>
    <w:rsid w:val="00DD19B4"/>
    <w:rsid w:val="00DD2AA9"/>
    <w:rsid w:val="00DD4FC7"/>
    <w:rsid w:val="00DD6D4A"/>
    <w:rsid w:val="00DD6E30"/>
    <w:rsid w:val="00DD6E9A"/>
    <w:rsid w:val="00DE0417"/>
    <w:rsid w:val="00DE2F34"/>
    <w:rsid w:val="00DE503D"/>
    <w:rsid w:val="00DF0765"/>
    <w:rsid w:val="00DF4655"/>
    <w:rsid w:val="00DF78DE"/>
    <w:rsid w:val="00E01346"/>
    <w:rsid w:val="00E03E43"/>
    <w:rsid w:val="00E06F54"/>
    <w:rsid w:val="00E13099"/>
    <w:rsid w:val="00E139BB"/>
    <w:rsid w:val="00E13D45"/>
    <w:rsid w:val="00E249BB"/>
    <w:rsid w:val="00E2583A"/>
    <w:rsid w:val="00E27E45"/>
    <w:rsid w:val="00E305CD"/>
    <w:rsid w:val="00E3241B"/>
    <w:rsid w:val="00E36EB3"/>
    <w:rsid w:val="00E45CE3"/>
    <w:rsid w:val="00E54BA5"/>
    <w:rsid w:val="00E62819"/>
    <w:rsid w:val="00E727D7"/>
    <w:rsid w:val="00E74032"/>
    <w:rsid w:val="00E748FE"/>
    <w:rsid w:val="00E8666F"/>
    <w:rsid w:val="00E9053B"/>
    <w:rsid w:val="00E93969"/>
    <w:rsid w:val="00E94D53"/>
    <w:rsid w:val="00EA3967"/>
    <w:rsid w:val="00EA5997"/>
    <w:rsid w:val="00EB307D"/>
    <w:rsid w:val="00EB41F4"/>
    <w:rsid w:val="00EB7949"/>
    <w:rsid w:val="00EC1E8C"/>
    <w:rsid w:val="00EC5EB8"/>
    <w:rsid w:val="00EC6BED"/>
    <w:rsid w:val="00ED2929"/>
    <w:rsid w:val="00ED363C"/>
    <w:rsid w:val="00ED5010"/>
    <w:rsid w:val="00ED53DD"/>
    <w:rsid w:val="00ED595A"/>
    <w:rsid w:val="00ED712E"/>
    <w:rsid w:val="00EE3FB1"/>
    <w:rsid w:val="00EE55A1"/>
    <w:rsid w:val="00EF0E5D"/>
    <w:rsid w:val="00EF1008"/>
    <w:rsid w:val="00EF39F1"/>
    <w:rsid w:val="00EF5E83"/>
    <w:rsid w:val="00F0072C"/>
    <w:rsid w:val="00F01207"/>
    <w:rsid w:val="00F01F6F"/>
    <w:rsid w:val="00F02A75"/>
    <w:rsid w:val="00F061F2"/>
    <w:rsid w:val="00F06B2A"/>
    <w:rsid w:val="00F07CB1"/>
    <w:rsid w:val="00F100B0"/>
    <w:rsid w:val="00F22907"/>
    <w:rsid w:val="00F24119"/>
    <w:rsid w:val="00F24E2E"/>
    <w:rsid w:val="00F315CC"/>
    <w:rsid w:val="00F32496"/>
    <w:rsid w:val="00F334E7"/>
    <w:rsid w:val="00F33C90"/>
    <w:rsid w:val="00F35E8A"/>
    <w:rsid w:val="00F41873"/>
    <w:rsid w:val="00F41923"/>
    <w:rsid w:val="00F41CF1"/>
    <w:rsid w:val="00F43BEB"/>
    <w:rsid w:val="00F44501"/>
    <w:rsid w:val="00F447E0"/>
    <w:rsid w:val="00F45C6D"/>
    <w:rsid w:val="00F52E0B"/>
    <w:rsid w:val="00F53EC9"/>
    <w:rsid w:val="00F611CA"/>
    <w:rsid w:val="00F612A0"/>
    <w:rsid w:val="00F72DCD"/>
    <w:rsid w:val="00F72E5A"/>
    <w:rsid w:val="00F73657"/>
    <w:rsid w:val="00F7436D"/>
    <w:rsid w:val="00F75DC2"/>
    <w:rsid w:val="00F76300"/>
    <w:rsid w:val="00F77F7F"/>
    <w:rsid w:val="00F82D47"/>
    <w:rsid w:val="00F82FC8"/>
    <w:rsid w:val="00F91B85"/>
    <w:rsid w:val="00F92160"/>
    <w:rsid w:val="00F97ADC"/>
    <w:rsid w:val="00FA2F12"/>
    <w:rsid w:val="00FA3A5E"/>
    <w:rsid w:val="00FA6E94"/>
    <w:rsid w:val="00FB0497"/>
    <w:rsid w:val="00FB0D08"/>
    <w:rsid w:val="00FB2494"/>
    <w:rsid w:val="00FB28A2"/>
    <w:rsid w:val="00FB52DF"/>
    <w:rsid w:val="00FC0733"/>
    <w:rsid w:val="00FC2A5B"/>
    <w:rsid w:val="00FC3E86"/>
    <w:rsid w:val="00FC50DF"/>
    <w:rsid w:val="00FC5B94"/>
    <w:rsid w:val="00FC6B80"/>
    <w:rsid w:val="00FC6F4B"/>
    <w:rsid w:val="00FC7AAA"/>
    <w:rsid w:val="00FD401A"/>
    <w:rsid w:val="00FD5CFF"/>
    <w:rsid w:val="00FD6762"/>
    <w:rsid w:val="00FE52EE"/>
    <w:rsid w:val="00FE5F96"/>
    <w:rsid w:val="00FF13BB"/>
    <w:rsid w:val="00FF1E28"/>
    <w:rsid w:val="00FF3581"/>
    <w:rsid w:val="00FF4003"/>
    <w:rsid w:val="00FF7D0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FE0918"/>
  <w15:docId w15:val="{B3880DD1-F1EA-4405-A52C-8F795E7CE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qFormat="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0"/>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5ECB"/>
    <w:pPr>
      <w:spacing w:before="120" w:after="120"/>
      <w:jc w:val="both"/>
    </w:pPr>
    <w:rPr>
      <w:rFonts w:ascii="Eras Medium ITC" w:eastAsiaTheme="minorHAnsi" w:hAnsi="Eras Medium ITC" w:cstheme="minorBidi"/>
      <w:szCs w:val="22"/>
      <w:lang w:eastAsia="en-US"/>
    </w:rPr>
  </w:style>
  <w:style w:type="paragraph" w:styleId="Titre1">
    <w:name w:val="heading 1"/>
    <w:basedOn w:val="TM1"/>
    <w:next w:val="Normal"/>
    <w:link w:val="Titre1Car"/>
    <w:uiPriority w:val="9"/>
    <w:qFormat/>
    <w:rsid w:val="00AA523E"/>
    <w:pPr>
      <w:keepNext/>
      <w:pageBreakBefore/>
      <w:numPr>
        <w:numId w:val="18"/>
      </w:numPr>
      <w:shd w:val="clear" w:color="auto" w:fill="D6D7F2" w:themeFill="background2"/>
      <w:tabs>
        <w:tab w:val="left" w:pos="709"/>
      </w:tabs>
      <w:spacing w:before="200"/>
      <w:jc w:val="left"/>
      <w:outlineLvl w:val="0"/>
    </w:pPr>
    <w:rPr>
      <w:rFonts w:ascii="Eras Bold ITC" w:eastAsiaTheme="majorEastAsia" w:hAnsi="Eras Bold ITC" w:cstheme="majorBidi"/>
      <w:b w:val="0"/>
      <w:sz w:val="32"/>
      <w:szCs w:val="32"/>
    </w:rPr>
  </w:style>
  <w:style w:type="paragraph" w:styleId="Titre2">
    <w:name w:val="heading 2"/>
    <w:basedOn w:val="Normal"/>
    <w:next w:val="Normal"/>
    <w:link w:val="Titre2Car"/>
    <w:uiPriority w:val="9"/>
    <w:unhideWhenUsed/>
    <w:qFormat/>
    <w:rsid w:val="00AA523E"/>
    <w:pPr>
      <w:keepNext/>
      <w:numPr>
        <w:ilvl w:val="1"/>
        <w:numId w:val="18"/>
      </w:numPr>
      <w:spacing w:before="400" w:after="60"/>
      <w:jc w:val="left"/>
      <w:outlineLvl w:val="1"/>
    </w:pPr>
    <w:rPr>
      <w:rFonts w:eastAsiaTheme="majorEastAsia" w:cstheme="majorBidi"/>
      <w:b/>
      <w:color w:val="2E3192" w:themeColor="text1"/>
      <w:sz w:val="26"/>
      <w:szCs w:val="26"/>
    </w:rPr>
  </w:style>
  <w:style w:type="paragraph" w:styleId="Titre3">
    <w:name w:val="heading 3"/>
    <w:basedOn w:val="Normal"/>
    <w:next w:val="Normal"/>
    <w:link w:val="Titre3Car"/>
    <w:uiPriority w:val="9"/>
    <w:unhideWhenUsed/>
    <w:qFormat/>
    <w:rsid w:val="00AA523E"/>
    <w:pPr>
      <w:keepNext/>
      <w:numPr>
        <w:ilvl w:val="2"/>
        <w:numId w:val="18"/>
      </w:numPr>
      <w:spacing w:before="240" w:after="60"/>
      <w:jc w:val="left"/>
      <w:outlineLvl w:val="2"/>
    </w:pPr>
    <w:rPr>
      <w:rFonts w:eastAsiaTheme="majorEastAsia" w:cstheme="majorBidi"/>
      <w:b/>
      <w:color w:val="000000" w:themeColor="text2"/>
      <w:sz w:val="24"/>
      <w:szCs w:val="24"/>
    </w:rPr>
  </w:style>
  <w:style w:type="paragraph" w:styleId="Titre4">
    <w:name w:val="heading 4"/>
    <w:basedOn w:val="Normal"/>
    <w:next w:val="Normal"/>
    <w:link w:val="Titre4Car"/>
    <w:uiPriority w:val="9"/>
    <w:unhideWhenUsed/>
    <w:qFormat/>
    <w:rsid w:val="00AA523E"/>
    <w:pPr>
      <w:keepNext/>
      <w:numPr>
        <w:ilvl w:val="3"/>
        <w:numId w:val="18"/>
      </w:numPr>
      <w:spacing w:before="240" w:after="60"/>
      <w:outlineLvl w:val="3"/>
    </w:pPr>
    <w:rPr>
      <w:rFonts w:eastAsiaTheme="majorEastAsia" w:cstheme="majorBidi"/>
      <w:b/>
      <w:iCs/>
      <w:color w:val="000000" w:themeColor="text2"/>
      <w:sz w:val="22"/>
    </w:rPr>
  </w:style>
  <w:style w:type="paragraph" w:styleId="Titre5">
    <w:name w:val="heading 5"/>
    <w:basedOn w:val="Normal"/>
    <w:next w:val="Normal"/>
    <w:link w:val="Titre5Car"/>
    <w:uiPriority w:val="9"/>
    <w:unhideWhenUsed/>
    <w:qFormat/>
    <w:rsid w:val="00AA523E"/>
    <w:pPr>
      <w:numPr>
        <w:ilvl w:val="4"/>
        <w:numId w:val="18"/>
      </w:numPr>
      <w:spacing w:before="240" w:after="60"/>
      <w:outlineLvl w:val="4"/>
    </w:pPr>
    <w:rPr>
      <w:rFonts w:eastAsiaTheme="majorEastAsia" w:cstheme="majorBidi"/>
      <w:b/>
      <w:color w:val="666666" w:themeColor="text2" w:themeTint="99"/>
    </w:rPr>
  </w:style>
  <w:style w:type="paragraph" w:styleId="Titre6">
    <w:name w:val="heading 6"/>
    <w:basedOn w:val="Normal"/>
    <w:next w:val="Normal"/>
    <w:link w:val="Titre6Car"/>
    <w:uiPriority w:val="9"/>
    <w:unhideWhenUsed/>
    <w:qFormat/>
    <w:rsid w:val="00AA523E"/>
    <w:pPr>
      <w:numPr>
        <w:ilvl w:val="5"/>
        <w:numId w:val="18"/>
      </w:numPr>
      <w:spacing w:before="240" w:after="60"/>
      <w:outlineLvl w:val="5"/>
    </w:pPr>
    <w:rPr>
      <w:rFonts w:eastAsiaTheme="majorEastAsia" w:cstheme="majorBidi"/>
      <w:b/>
      <w:color w:val="666666" w:themeColor="text2" w:themeTint="99"/>
    </w:rPr>
  </w:style>
  <w:style w:type="paragraph" w:styleId="Titre7">
    <w:name w:val="heading 7"/>
    <w:basedOn w:val="Normal"/>
    <w:next w:val="Normal"/>
    <w:link w:val="Titre7Car"/>
    <w:uiPriority w:val="9"/>
    <w:unhideWhenUsed/>
    <w:qFormat/>
    <w:rsid w:val="00AA523E"/>
    <w:pPr>
      <w:numPr>
        <w:ilvl w:val="6"/>
        <w:numId w:val="18"/>
      </w:numPr>
      <w:spacing w:before="240" w:after="60"/>
      <w:outlineLvl w:val="6"/>
    </w:pPr>
    <w:rPr>
      <w:rFonts w:eastAsiaTheme="majorEastAsia" w:cstheme="majorBidi"/>
      <w:iCs/>
      <w:color w:val="666666" w:themeColor="text2" w:themeTint="99"/>
    </w:rPr>
  </w:style>
  <w:style w:type="paragraph" w:styleId="Titre8">
    <w:name w:val="heading 8"/>
    <w:basedOn w:val="Normal"/>
    <w:next w:val="Normal"/>
    <w:link w:val="Titre8Car"/>
    <w:uiPriority w:val="9"/>
    <w:unhideWhenUsed/>
    <w:qFormat/>
    <w:rsid w:val="00AA523E"/>
    <w:pPr>
      <w:numPr>
        <w:ilvl w:val="7"/>
        <w:numId w:val="18"/>
      </w:numPr>
      <w:spacing w:before="240" w:after="60"/>
      <w:outlineLvl w:val="7"/>
    </w:pPr>
    <w:rPr>
      <w:rFonts w:eastAsiaTheme="majorEastAsia" w:cstheme="majorBidi"/>
      <w:color w:val="666666" w:themeColor="text2" w:themeTint="99"/>
      <w:szCs w:val="21"/>
    </w:rPr>
  </w:style>
  <w:style w:type="paragraph" w:styleId="Titre9">
    <w:name w:val="heading 9"/>
    <w:basedOn w:val="Normal"/>
    <w:next w:val="Normal"/>
    <w:link w:val="Titre9Car"/>
    <w:uiPriority w:val="9"/>
    <w:unhideWhenUsed/>
    <w:qFormat/>
    <w:rsid w:val="00AA523E"/>
    <w:pPr>
      <w:numPr>
        <w:ilvl w:val="8"/>
        <w:numId w:val="18"/>
      </w:numPr>
      <w:spacing w:before="240" w:after="60"/>
      <w:outlineLvl w:val="8"/>
    </w:pPr>
    <w:rPr>
      <w:rFonts w:eastAsiaTheme="majorEastAsia" w:cstheme="majorBidi"/>
      <w:iCs/>
      <w:color w:val="666666" w:themeColor="text2" w:themeTint="99"/>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1">
    <w:name w:val="Titre 3 Car1"/>
    <w:basedOn w:val="Policepardfaut"/>
    <w:rsid w:val="00FB0D08"/>
    <w:rPr>
      <w:rFonts w:ascii="Verdana" w:hAnsi="Verdana" w:cs="Arial"/>
      <w:b/>
      <w:bCs/>
      <w:color w:val="05AAFF"/>
      <w:sz w:val="24"/>
      <w:szCs w:val="24"/>
      <w:lang w:val="fr-FR" w:eastAsia="fr-FR" w:bidi="ar-SA"/>
    </w:rPr>
  </w:style>
  <w:style w:type="paragraph" w:styleId="En-tte">
    <w:name w:val="header"/>
    <w:basedOn w:val="Normal"/>
    <w:link w:val="En-tteCar"/>
    <w:uiPriority w:val="99"/>
    <w:unhideWhenUsed/>
    <w:rsid w:val="00AA523E"/>
    <w:pPr>
      <w:tabs>
        <w:tab w:val="center" w:pos="4536"/>
        <w:tab w:val="right" w:pos="9072"/>
      </w:tabs>
    </w:pPr>
    <w:rPr>
      <w:color w:val="2E3192" w:themeColor="text1"/>
    </w:rPr>
  </w:style>
  <w:style w:type="paragraph" w:styleId="Pieddepage">
    <w:name w:val="footer"/>
    <w:basedOn w:val="Normal"/>
    <w:link w:val="PieddepageCar"/>
    <w:uiPriority w:val="99"/>
    <w:unhideWhenUsed/>
    <w:rsid w:val="00AA523E"/>
    <w:pPr>
      <w:spacing w:before="0" w:after="0"/>
      <w:jc w:val="left"/>
    </w:pPr>
    <w:rPr>
      <w:color w:val="2E3192" w:themeColor="text1"/>
      <w:sz w:val="16"/>
    </w:rPr>
  </w:style>
  <w:style w:type="paragraph" w:customStyle="1" w:styleId="StyleTitreDocumentGauche0cm">
    <w:name w:val="Style Titre Document + Gauche :  0 cm"/>
    <w:basedOn w:val="TitreDocument"/>
    <w:rsid w:val="001838C6"/>
    <w:pPr>
      <w:spacing w:before="3800"/>
    </w:pPr>
    <w:rPr>
      <w:bCs/>
      <w:szCs w:val="20"/>
    </w:rPr>
  </w:style>
  <w:style w:type="paragraph" w:customStyle="1" w:styleId="TitreDocument">
    <w:name w:val="Titre Document"/>
    <w:basedOn w:val="Normal"/>
    <w:link w:val="TitreDocumentCar"/>
    <w:qFormat/>
    <w:rsid w:val="00AA523E"/>
    <w:pPr>
      <w:keepNext/>
      <w:spacing w:before="0"/>
      <w:jc w:val="left"/>
    </w:pPr>
    <w:rPr>
      <w:b/>
      <w:color w:val="2E3192" w:themeColor="text1"/>
      <w:sz w:val="50"/>
    </w:rPr>
  </w:style>
  <w:style w:type="character" w:customStyle="1" w:styleId="TitreDocumentCar">
    <w:name w:val="Titre Document Car"/>
    <w:basedOn w:val="Policepardfaut"/>
    <w:link w:val="TitreDocument"/>
    <w:rsid w:val="00AA523E"/>
    <w:rPr>
      <w:rFonts w:asciiTheme="minorHAnsi" w:eastAsiaTheme="minorHAnsi" w:hAnsiTheme="minorHAnsi" w:cstheme="minorBidi"/>
      <w:b/>
      <w:color w:val="2E3192" w:themeColor="text1"/>
      <w:sz w:val="50"/>
      <w:szCs w:val="22"/>
      <w:lang w:eastAsia="en-US"/>
    </w:rPr>
  </w:style>
  <w:style w:type="character" w:styleId="Appeldenotedefin">
    <w:name w:val="endnote reference"/>
    <w:basedOn w:val="Policepardfaut"/>
    <w:uiPriority w:val="99"/>
    <w:unhideWhenUsed/>
    <w:rsid w:val="00AA523E"/>
    <w:rPr>
      <w:color w:val="2E3192" w:themeColor="text1"/>
      <w:vertAlign w:val="superscript"/>
    </w:rPr>
  </w:style>
  <w:style w:type="character" w:styleId="Appelnotedebasdep">
    <w:name w:val="footnote reference"/>
    <w:basedOn w:val="Policepardfaut"/>
    <w:uiPriority w:val="99"/>
    <w:unhideWhenUsed/>
    <w:rsid w:val="00AA523E"/>
    <w:rPr>
      <w:color w:val="2E3192" w:themeColor="text1"/>
      <w:vertAlign w:val="superscript"/>
    </w:rPr>
  </w:style>
  <w:style w:type="paragraph" w:styleId="Bibliographie">
    <w:name w:val="Bibliography"/>
    <w:basedOn w:val="Normal"/>
    <w:uiPriority w:val="37"/>
    <w:unhideWhenUsed/>
    <w:rsid w:val="00AA523E"/>
    <w:pPr>
      <w:tabs>
        <w:tab w:val="left" w:pos="1066"/>
      </w:tabs>
      <w:ind w:left="1066" w:hanging="357"/>
    </w:pPr>
    <w:rPr>
      <w:color w:val="2E3192" w:themeColor="text1"/>
    </w:rPr>
  </w:style>
  <w:style w:type="paragraph" w:styleId="Citation">
    <w:name w:val="Quote"/>
    <w:basedOn w:val="Normal"/>
    <w:link w:val="CitationCar"/>
    <w:uiPriority w:val="29"/>
    <w:qFormat/>
    <w:rsid w:val="00AA523E"/>
    <w:pPr>
      <w:tabs>
        <w:tab w:val="left" w:pos="357"/>
      </w:tabs>
      <w:ind w:left="357" w:hanging="357"/>
    </w:pPr>
    <w:rPr>
      <w:iCs/>
      <w:color w:val="833B06" w:themeColor="accent3" w:themeShade="80"/>
    </w:rPr>
  </w:style>
  <w:style w:type="character" w:customStyle="1" w:styleId="CitationCar">
    <w:name w:val="Citation Car"/>
    <w:basedOn w:val="Policepardfaut"/>
    <w:link w:val="Citation"/>
    <w:uiPriority w:val="29"/>
    <w:rsid w:val="00AA523E"/>
    <w:rPr>
      <w:rFonts w:ascii="Eras Medium ITC" w:eastAsiaTheme="minorHAnsi" w:hAnsi="Eras Medium ITC" w:cstheme="minorBidi"/>
      <w:iCs/>
      <w:color w:val="833B06" w:themeColor="accent3" w:themeShade="80"/>
      <w:szCs w:val="22"/>
      <w:lang w:eastAsia="en-US"/>
    </w:rPr>
  </w:style>
  <w:style w:type="paragraph" w:styleId="Corpsdetexte">
    <w:name w:val="Body Text"/>
    <w:basedOn w:val="Normal"/>
    <w:link w:val="CorpsdetexteCar"/>
    <w:uiPriority w:val="99"/>
    <w:unhideWhenUsed/>
    <w:rsid w:val="00AA523E"/>
    <w:rPr>
      <w:color w:val="2E3192" w:themeColor="text1"/>
    </w:rPr>
  </w:style>
  <w:style w:type="paragraph" w:customStyle="1" w:styleId="Detailspagedegarde">
    <w:name w:val="Details page de garde"/>
    <w:rsid w:val="001838C6"/>
    <w:pPr>
      <w:pBdr>
        <w:bottom w:val="single" w:sz="4" w:space="2" w:color="919191"/>
        <w:between w:val="single" w:sz="4" w:space="1" w:color="919191"/>
        <w:bar w:val="single" w:sz="4" w:color="919191"/>
      </w:pBdr>
    </w:pPr>
    <w:rPr>
      <w:rFonts w:ascii="Verdana" w:hAnsi="Verdana"/>
      <w:color w:val="919191"/>
    </w:rPr>
  </w:style>
  <w:style w:type="paragraph" w:customStyle="1" w:styleId="En-tteTitreDocumentImpaire">
    <w:name w:val="En-tête Titre Document Impaire"/>
    <w:basedOn w:val="Normal"/>
    <w:qFormat/>
    <w:rsid w:val="00AA523E"/>
    <w:pPr>
      <w:pBdr>
        <w:bottom w:val="single" w:sz="4" w:space="1" w:color="808080" w:themeColor="background1" w:themeShade="80"/>
      </w:pBdr>
      <w:spacing w:line="360" w:lineRule="auto"/>
      <w:ind w:left="680"/>
    </w:pPr>
    <w:rPr>
      <w:color w:val="808080" w:themeColor="background1" w:themeShade="80"/>
      <w:sz w:val="16"/>
    </w:rPr>
  </w:style>
  <w:style w:type="paragraph" w:customStyle="1" w:styleId="En-tteTitreDocumentPaire">
    <w:name w:val="En-tête Titre Document Paire"/>
    <w:basedOn w:val="En-tteTitreDocumentImpaire"/>
    <w:qFormat/>
    <w:rsid w:val="00AA523E"/>
    <w:pPr>
      <w:ind w:left="0"/>
    </w:pPr>
  </w:style>
  <w:style w:type="paragraph" w:customStyle="1" w:styleId="Remarque">
    <w:name w:val="Remarque"/>
    <w:basedOn w:val="Normal"/>
    <w:next w:val="Normal"/>
    <w:qFormat/>
    <w:rsid w:val="00AA523E"/>
    <w:pPr>
      <w:shd w:val="clear" w:color="auto" w:fill="D6D7F2" w:themeFill="background2"/>
      <w:tabs>
        <w:tab w:val="left" w:pos="1797"/>
      </w:tabs>
      <w:spacing w:before="240"/>
      <w:ind w:left="1134" w:right="96" w:hanging="1134"/>
    </w:pPr>
    <w:rPr>
      <w:color w:val="000000" w:themeColor="text2"/>
    </w:rPr>
  </w:style>
  <w:style w:type="paragraph" w:styleId="Explorateurdedocuments">
    <w:name w:val="Document Map"/>
    <w:basedOn w:val="Normal"/>
    <w:link w:val="ExplorateurdedocumentsCar"/>
    <w:uiPriority w:val="99"/>
    <w:unhideWhenUsed/>
    <w:rsid w:val="00AA523E"/>
    <w:pPr>
      <w:spacing w:before="0" w:after="0"/>
    </w:pPr>
    <w:rPr>
      <w:rFonts w:ascii="Segoe UI" w:hAnsi="Segoe UI" w:cs="Segoe UI"/>
      <w:color w:val="2E3192" w:themeColor="text1"/>
      <w:sz w:val="16"/>
      <w:szCs w:val="16"/>
    </w:rPr>
  </w:style>
  <w:style w:type="paragraph" w:customStyle="1" w:styleId="Figure">
    <w:name w:val="Figure"/>
    <w:basedOn w:val="Normal"/>
    <w:next w:val="Lgende"/>
    <w:qFormat/>
    <w:rsid w:val="00AA523E"/>
    <w:pPr>
      <w:keepNext/>
      <w:spacing w:after="0"/>
      <w:jc w:val="center"/>
    </w:pPr>
    <w:rPr>
      <w:color w:val="2E3192" w:themeColor="text1"/>
    </w:rPr>
  </w:style>
  <w:style w:type="character" w:customStyle="1" w:styleId="InlineCitation">
    <w:name w:val="Inline Citation"/>
    <w:basedOn w:val="Policepardfaut"/>
    <w:uiPriority w:val="1"/>
    <w:qFormat/>
    <w:rsid w:val="00AA523E"/>
    <w:rPr>
      <w:rFonts w:ascii="Eras Medium ITC" w:hAnsi="Eras Medium ITC"/>
      <w:b w:val="0"/>
      <w:i w:val="0"/>
      <w:color w:val="346576" w:themeColor="accent4"/>
      <w:sz w:val="20"/>
      <w:bdr w:val="none" w:sz="0" w:space="0" w:color="auto"/>
    </w:rPr>
  </w:style>
  <w:style w:type="character" w:customStyle="1" w:styleId="Inlinemiseenvidence">
    <w:name w:val="Inline mise en évidence"/>
    <w:basedOn w:val="Policepardfaut"/>
    <w:qFormat/>
    <w:rsid w:val="00AA523E"/>
    <w:rPr>
      <w:rFonts w:ascii="Eras Medium ITC" w:hAnsi="Eras Medium ITC"/>
      <w:b w:val="0"/>
      <w:i w:val="0"/>
      <w:color w:val="000000" w:themeColor="text2"/>
      <w:u w:val="none"/>
      <w:bdr w:val="none" w:sz="0" w:space="0" w:color="auto"/>
      <w:shd w:val="clear" w:color="auto" w:fill="D6D7F2" w:themeFill="background2"/>
    </w:rPr>
  </w:style>
  <w:style w:type="character" w:customStyle="1" w:styleId="Inlinerenforcement">
    <w:name w:val="Inline renforcement"/>
    <w:basedOn w:val="Policepardfaut"/>
    <w:uiPriority w:val="1"/>
    <w:qFormat/>
    <w:rsid w:val="00AA523E"/>
    <w:rPr>
      <w:rFonts w:ascii="Eras Bold ITC" w:hAnsi="Eras Bold ITC"/>
      <w:b w:val="0"/>
      <w:i w:val="0"/>
      <w:color w:val="000000" w:themeColor="text2"/>
      <w:bdr w:val="none" w:sz="0" w:space="0" w:color="auto"/>
    </w:rPr>
  </w:style>
  <w:style w:type="paragraph" w:styleId="Lgende">
    <w:name w:val="caption"/>
    <w:basedOn w:val="Normal"/>
    <w:next w:val="Normal"/>
    <w:uiPriority w:val="35"/>
    <w:unhideWhenUsed/>
    <w:qFormat/>
    <w:rsid w:val="00AA523E"/>
    <w:rPr>
      <w:b/>
      <w:iCs/>
      <w:color w:val="2E3192" w:themeColor="text1"/>
      <w:szCs w:val="18"/>
    </w:rPr>
  </w:style>
  <w:style w:type="paragraph" w:customStyle="1" w:styleId="Legende">
    <w:name w:val="Legende"/>
    <w:basedOn w:val="Lgende"/>
    <w:next w:val="Normal"/>
    <w:rsid w:val="00FA3A5E"/>
    <w:pPr>
      <w:keepNext/>
      <w:numPr>
        <w:numId w:val="5"/>
      </w:numPr>
      <w:jc w:val="center"/>
    </w:pPr>
    <w:rPr>
      <w:b w:val="0"/>
      <w:sz w:val="18"/>
    </w:rPr>
  </w:style>
  <w:style w:type="character" w:styleId="Lienhypertexte">
    <w:name w:val="Hyperlink"/>
    <w:basedOn w:val="Policepardfaut"/>
    <w:uiPriority w:val="99"/>
    <w:unhideWhenUsed/>
    <w:rsid w:val="00AA523E"/>
    <w:rPr>
      <w:rFonts w:ascii="Verdana" w:hAnsi="Verdana"/>
      <w:color w:val="494DC5" w:themeColor="text1" w:themeTint="BF"/>
      <w:u w:val="single"/>
      <w:bdr w:val="none" w:sz="0" w:space="0" w:color="auto"/>
    </w:rPr>
  </w:style>
  <w:style w:type="paragraph" w:styleId="Notedebasdepage">
    <w:name w:val="footnote text"/>
    <w:basedOn w:val="Normal"/>
    <w:link w:val="NotedebasdepageCar"/>
    <w:uiPriority w:val="99"/>
    <w:unhideWhenUsed/>
    <w:rsid w:val="00AA523E"/>
    <w:pPr>
      <w:ind w:left="181" w:hanging="181"/>
    </w:pPr>
    <w:rPr>
      <w:i/>
      <w:color w:val="2E3192" w:themeColor="text1"/>
      <w:szCs w:val="20"/>
    </w:rPr>
  </w:style>
  <w:style w:type="paragraph" w:styleId="Notedefin">
    <w:name w:val="endnote text"/>
    <w:basedOn w:val="Normal"/>
    <w:link w:val="NotedefinCar"/>
    <w:uiPriority w:val="99"/>
    <w:unhideWhenUsed/>
    <w:rsid w:val="00AA523E"/>
    <w:pPr>
      <w:ind w:firstLine="284"/>
    </w:pPr>
    <w:rPr>
      <w:color w:val="2E3192" w:themeColor="text1"/>
      <w:szCs w:val="20"/>
    </w:rPr>
  </w:style>
  <w:style w:type="character" w:styleId="Numrodepage">
    <w:name w:val="page number"/>
    <w:basedOn w:val="Policepardfaut"/>
    <w:uiPriority w:val="99"/>
    <w:unhideWhenUsed/>
    <w:rsid w:val="00AA523E"/>
    <w:rPr>
      <w:rFonts w:ascii="Arial" w:hAnsi="Arial"/>
      <w:color w:val="2E3192" w:themeColor="text1"/>
      <w:sz w:val="16"/>
      <w:bdr w:val="none" w:sz="0" w:space="0" w:color="auto"/>
    </w:rPr>
  </w:style>
  <w:style w:type="paragraph" w:customStyle="1" w:styleId="Numrotation">
    <w:name w:val="Numérotation"/>
    <w:basedOn w:val="Normal"/>
    <w:qFormat/>
    <w:rsid w:val="00AA523E"/>
    <w:pPr>
      <w:tabs>
        <w:tab w:val="left" w:pos="357"/>
      </w:tabs>
      <w:spacing w:before="60" w:after="60"/>
      <w:ind w:left="357" w:hanging="357"/>
    </w:pPr>
    <w:rPr>
      <w:color w:val="2E3192" w:themeColor="text1"/>
    </w:rPr>
  </w:style>
  <w:style w:type="table" w:customStyle="1" w:styleId="Objetalgorithme">
    <w:name w:val="Objet : algorithme"/>
    <w:basedOn w:val="TableauNormal"/>
    <w:rsid w:val="001838C6"/>
    <w:tblPr>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Pr>
    <w:tcPr>
      <w:shd w:val="clear" w:color="auto" w:fill="EBFAFF"/>
    </w:tcPr>
  </w:style>
  <w:style w:type="table" w:customStyle="1" w:styleId="ObjetEquation">
    <w:name w:val="Objet : Equation"/>
    <w:basedOn w:val="TableauNormal"/>
    <w:rsid w:val="001838C6"/>
    <w:pPr>
      <w:ind w:left="2325" w:hanging="1191"/>
    </w:pPr>
    <w:rPr>
      <w:rFonts w:ascii="Verdana" w:hAnsi="Verdana"/>
      <w:i/>
    </w:rPr>
    <w:tblPr>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Pr>
    <w:tcPr>
      <w:vAlign w:val="center"/>
    </w:tcPr>
    <w:tblStylePr w:type="lastCol">
      <w:pPr>
        <w:wordWrap/>
        <w:spacing w:beforeLines="0" w:beforeAutospacing="0" w:afterLines="0" w:afterAutospacing="0" w:line="240" w:lineRule="auto"/>
        <w:ind w:leftChars="0" w:left="0" w:rightChars="0" w:right="0" w:firstLineChars="0" w:firstLine="0"/>
        <w:contextualSpacing w:val="0"/>
        <w:jc w:val="left"/>
      </w:pPr>
      <w:rPr>
        <w:color w:val="333333"/>
      </w:rPr>
      <w:tblPr/>
      <w:tcPr>
        <w:shd w:val="clear" w:color="auto" w:fill="EBFAFF"/>
      </w:tcPr>
    </w:tblStylePr>
  </w:style>
  <w:style w:type="table" w:customStyle="1" w:styleId="TableauFigure">
    <w:name w:val="Tableau : Figure"/>
    <w:basedOn w:val="TableauNormal"/>
    <w:rsid w:val="001838C6"/>
    <w:pPr>
      <w:jc w:val="center"/>
    </w:pPr>
    <w:rPr>
      <w:rFonts w:ascii="Verdana" w:hAnsi="Verdana"/>
      <w:color w:val="333333"/>
    </w:rPr>
    <w:tblPr>
      <w:tblInd w:w="96"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Pr>
    <w:tcPr>
      <w:shd w:val="clear" w:color="auto" w:fill="auto"/>
      <w:vAlign w:val="bottom"/>
    </w:tcPr>
    <w:tblStylePr w:type="firstRow">
      <w:pPr>
        <w:keepNext/>
        <w:keepLines/>
        <w:widowControl/>
        <w:wordWrap/>
        <w:jc w:val="center"/>
      </w:pPr>
    </w:tblStylePr>
    <w:tblStylePr w:type="lastRow">
      <w:pPr>
        <w:jc w:val="center"/>
      </w:pPr>
      <w:rPr>
        <w:rFonts w:ascii="Calibri" w:hAnsi="Calibri"/>
        <w:b/>
        <w:i/>
        <w:color w:val="464646"/>
      </w:rPr>
      <w:tblPr/>
      <w:tcPr>
        <w:shd w:val="clear" w:color="auto" w:fill="EBFAFF"/>
      </w:tcPr>
    </w:tblStylePr>
  </w:style>
  <w:style w:type="paragraph" w:customStyle="1" w:styleId="Paragraphesolidaire">
    <w:name w:val="Paragraphe solidaire"/>
    <w:basedOn w:val="Normal"/>
    <w:rsid w:val="001838C6"/>
    <w:pPr>
      <w:keepNext/>
    </w:pPr>
  </w:style>
  <w:style w:type="paragraph" w:customStyle="1" w:styleId="Rfrencebibliographique">
    <w:name w:val="Référence bibliographique"/>
    <w:basedOn w:val="Normal"/>
    <w:qFormat/>
    <w:rsid w:val="00AA523E"/>
    <w:pPr>
      <w:ind w:left="357"/>
    </w:pPr>
    <w:rPr>
      <w:color w:val="000000" w:themeColor="text2"/>
      <w:sz w:val="16"/>
    </w:rPr>
  </w:style>
  <w:style w:type="paragraph" w:customStyle="1" w:styleId="SourceDocument">
    <w:name w:val="Source Document"/>
    <w:rsid w:val="001838C6"/>
    <w:pPr>
      <w:keepNext/>
      <w:spacing w:before="120" w:after="120"/>
      <w:jc w:val="right"/>
    </w:pPr>
    <w:rPr>
      <w:rFonts w:ascii="Verdana" w:hAnsi="Verdana"/>
      <w:i/>
      <w:iCs/>
      <w:sz w:val="16"/>
      <w:szCs w:val="22"/>
    </w:rPr>
  </w:style>
  <w:style w:type="paragraph" w:customStyle="1" w:styleId="SousTitredocument">
    <w:name w:val="Sous Titre document"/>
    <w:basedOn w:val="Normal"/>
    <w:link w:val="SousTitredocumentCar"/>
    <w:qFormat/>
    <w:rsid w:val="00AA523E"/>
    <w:pPr>
      <w:spacing w:before="300"/>
    </w:pPr>
    <w:rPr>
      <w:b/>
      <w:color w:val="2E3192" w:themeColor="text1"/>
      <w:sz w:val="32"/>
    </w:rPr>
  </w:style>
  <w:style w:type="character" w:customStyle="1" w:styleId="SousTitredocumentCar">
    <w:name w:val="Sous Titre document Car"/>
    <w:basedOn w:val="Policepardfaut"/>
    <w:link w:val="SousTitredocument"/>
    <w:rsid w:val="00AA523E"/>
    <w:rPr>
      <w:rFonts w:asciiTheme="minorHAnsi" w:eastAsiaTheme="minorHAnsi" w:hAnsiTheme="minorHAnsi" w:cstheme="minorBidi"/>
      <w:b/>
      <w:color w:val="2E3192" w:themeColor="text1"/>
      <w:sz w:val="32"/>
      <w:szCs w:val="22"/>
      <w:lang w:eastAsia="en-US"/>
    </w:rPr>
  </w:style>
  <w:style w:type="table" w:customStyle="1" w:styleId="Tableaulistesansen-tte">
    <w:name w:val="Tableau liste sans en-tête"/>
    <w:basedOn w:val="TableauNormal"/>
    <w:rsid w:val="001838C6"/>
    <w:rPr>
      <w:rFonts w:ascii="Verdana" w:hAnsi="Verdana"/>
      <w:color w:val="5F5F5F"/>
    </w:rPr>
    <w:tblPr>
      <w:tblStyleRowBandSize w:val="1"/>
      <w:tblStyleColBandSize w:val="1"/>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Pr>
    <w:tblStylePr w:type="firstRow">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cBorders>
      </w:tcPr>
    </w:tblStylePr>
    <w:tblStylePr w:type="lastRow">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cBorders>
        <w:shd w:val="clear" w:color="auto" w:fill="F0F0F0"/>
      </w:tcPr>
    </w:tblStylePr>
    <w:tblStylePr w:type="firstCol">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cBorders>
        <w:shd w:val="clear" w:color="auto" w:fill="EBFAFF"/>
      </w:tcPr>
    </w:tblStylePr>
    <w:tblStylePr w:type="lastCol">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cBorders>
      </w:tcPr>
    </w:tblStylePr>
    <w:tblStylePr w:type="band1Horz">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cBorders>
      </w:tcPr>
    </w:tblStylePr>
    <w:tblStylePr w:type="band2Horz">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cBorders>
      </w:tcPr>
    </w:tblStylePr>
    <w:tblStylePr w:type="neCell">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cBorders>
      </w:tcPr>
    </w:tblStylePr>
    <w:tblStylePr w:type="nwCell">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cBorders>
      </w:tcPr>
    </w:tblStylePr>
    <w:tblStylePr w:type="seCell">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cBorders>
      </w:tcPr>
    </w:tblStylePr>
  </w:style>
  <w:style w:type="table" w:customStyle="1" w:styleId="Tableaustandardavecen-tte">
    <w:name w:val="Tableau standard avec en-tête"/>
    <w:basedOn w:val="TableauNormal"/>
    <w:rsid w:val="001838C6"/>
    <w:pPr>
      <w:spacing w:line="200" w:lineRule="atLeast"/>
    </w:pPr>
    <w:rPr>
      <w:rFonts w:ascii="Verdana" w:hAnsi="Verdana"/>
      <w:color w:val="00125D"/>
    </w:rPr>
    <w:tblPr>
      <w:tblStyleRowBandSize w:val="1"/>
      <w:tblStyleColBandSize w:val="1"/>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Pr>
    <w:trPr>
      <w:cantSplit/>
    </w:trPr>
    <w:tcPr>
      <w:shd w:val="clear" w:color="auto" w:fill="auto"/>
    </w:tcPr>
    <w:tblStylePr w:type="firstRow">
      <w:pPr>
        <w:jc w:val="left"/>
      </w:pPr>
      <w:rPr>
        <w:b/>
        <w:i w:val="0"/>
        <w:color w:val="00125D"/>
      </w:rPr>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l2br w:val="nil"/>
          <w:tr2bl w:val="nil"/>
        </w:tcBorders>
        <w:shd w:val="clear" w:color="auto" w:fill="96DCFA"/>
      </w:tcPr>
    </w:tblStylePr>
    <w:tblStylePr w:type="lastRow">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l2br w:val="nil"/>
          <w:tr2bl w:val="nil"/>
        </w:tcBorders>
        <w:shd w:val="clear" w:color="auto" w:fill="F0F0F0"/>
      </w:tcPr>
    </w:tblStylePr>
    <w:tblStylePr w:type="firstCol">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cBorders>
        <w:shd w:val="clear" w:color="auto" w:fill="EBFAFF"/>
      </w:tcPr>
    </w:tblStylePr>
    <w:tblStylePr w:type="lastCol">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l2br w:val="nil"/>
          <w:tr2bl w:val="nil"/>
        </w:tcBorders>
        <w:shd w:val="clear" w:color="auto" w:fill="auto"/>
      </w:tcPr>
    </w:tblStylePr>
    <w:tblStylePr w:type="band1Vert">
      <w:tblPr/>
      <w:tcPr>
        <w:tcBorders>
          <w:top w:val="nil"/>
          <w:left w:val="nil"/>
          <w:bottom w:val="nil"/>
          <w:right w:val="nil"/>
          <w:insideH w:val="nil"/>
          <w:insideV w:val="nil"/>
          <w:tl2br w:val="nil"/>
          <w:tr2bl w:val="nil"/>
        </w:tcBorders>
        <w:shd w:val="clear" w:color="auto" w:fill="FFFFFF"/>
      </w:tcPr>
    </w:tblStylePr>
    <w:tblStylePr w:type="band2Vert">
      <w:tblPr/>
      <w:tcPr>
        <w:tcBorders>
          <w:top w:val="nil"/>
          <w:left w:val="nil"/>
          <w:bottom w:val="nil"/>
          <w:right w:val="nil"/>
          <w:insideH w:val="nil"/>
          <w:insideV w:val="nil"/>
          <w:tl2br w:val="nil"/>
          <w:tr2bl w:val="nil"/>
        </w:tcBorders>
        <w:shd w:val="clear" w:color="auto" w:fill="auto"/>
      </w:tcPr>
    </w:tblStylePr>
    <w:tblStylePr w:type="band1Horz">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l2br w:val="nil"/>
          <w:tr2bl w:val="nil"/>
        </w:tcBorders>
        <w:shd w:val="clear" w:color="auto" w:fill="auto"/>
      </w:tcPr>
    </w:tblStylePr>
    <w:tblStylePr w:type="band2Horz">
      <w:tblPr/>
      <w:tcPr>
        <w:tcBorders>
          <w:top w:val="single" w:sz="8" w:space="0" w:color="999999"/>
          <w:left w:val="single" w:sz="8" w:space="0" w:color="999999"/>
          <w:bottom w:val="single" w:sz="8" w:space="0" w:color="999999"/>
          <w:right w:val="single" w:sz="8" w:space="0" w:color="999999"/>
          <w:insideH w:val="single" w:sz="8" w:space="0" w:color="999999"/>
          <w:insideV w:val="single" w:sz="8" w:space="0" w:color="999999"/>
          <w:tl2br w:val="nil"/>
          <w:tr2bl w:val="nil"/>
        </w:tcBorders>
        <w:shd w:val="clear" w:color="auto" w:fill="auto"/>
      </w:tcPr>
    </w:tblStylePr>
    <w:tblStylePr w:type="neCell">
      <w:tblPr/>
      <w:tcPr>
        <w:shd w:val="clear" w:color="auto" w:fill="96DCFA"/>
      </w:tcPr>
    </w:tblStylePr>
    <w:tblStylePr w:type="nwCell">
      <w:tblPr/>
      <w:tcPr>
        <w:shd w:val="clear" w:color="auto" w:fill="96DCFA"/>
      </w:tcPr>
    </w:tblStylePr>
    <w:tblStylePr w:type="swCell">
      <w:rPr>
        <w:b w:val="0"/>
      </w:rPr>
    </w:tblStylePr>
  </w:style>
  <w:style w:type="paragraph" w:customStyle="1" w:styleId="TableauTitre">
    <w:name w:val="Tableau Titre"/>
    <w:basedOn w:val="Normal"/>
    <w:qFormat/>
    <w:rsid w:val="00AA523E"/>
    <w:pPr>
      <w:keepNext/>
    </w:pPr>
    <w:rPr>
      <w:b/>
      <w:color w:val="FFFFFF" w:themeColor="background1"/>
    </w:rPr>
  </w:style>
  <w:style w:type="character" w:customStyle="1" w:styleId="Correction">
    <w:name w:val="Correction"/>
    <w:basedOn w:val="Policepardfaut"/>
    <w:uiPriority w:val="1"/>
    <w:qFormat/>
    <w:rsid w:val="00AA523E"/>
    <w:rPr>
      <w:rFonts w:ascii="Verdana" w:hAnsi="Verdana"/>
      <w:vanish/>
      <w:color w:val="2E3192" w:themeColor="text1"/>
      <w:sz w:val="20"/>
    </w:rPr>
  </w:style>
  <w:style w:type="paragraph" w:styleId="Titre">
    <w:name w:val="Title"/>
    <w:basedOn w:val="Normal"/>
    <w:link w:val="TitreCar"/>
    <w:uiPriority w:val="10"/>
    <w:qFormat/>
    <w:rsid w:val="00C167E8"/>
    <w:pPr>
      <w:spacing w:before="240" w:after="60"/>
      <w:ind w:firstLine="284"/>
      <w:contextualSpacing/>
      <w:jc w:val="center"/>
      <w:outlineLvl w:val="0"/>
    </w:pPr>
    <w:rPr>
      <w:rFonts w:ascii="Eras Bold ITC" w:eastAsiaTheme="majorEastAsia" w:hAnsi="Eras Bold ITC" w:cstheme="majorBidi"/>
      <w:b/>
      <w:color w:val="2E3192" w:themeColor="text1"/>
      <w:spacing w:val="-10"/>
      <w:kern w:val="28"/>
      <w:sz w:val="32"/>
      <w:szCs w:val="56"/>
    </w:rPr>
  </w:style>
  <w:style w:type="paragraph" w:styleId="TM1">
    <w:name w:val="toc 1"/>
    <w:basedOn w:val="Normal"/>
    <w:next w:val="Normal"/>
    <w:link w:val="TM1Car"/>
    <w:autoRedefine/>
    <w:uiPriority w:val="39"/>
    <w:unhideWhenUsed/>
    <w:qFormat/>
    <w:rsid w:val="00136459"/>
    <w:pPr>
      <w:tabs>
        <w:tab w:val="left" w:pos="284"/>
        <w:tab w:val="left" w:pos="8789"/>
      </w:tabs>
    </w:pPr>
    <w:rPr>
      <w:b/>
      <w:noProof/>
      <w:color w:val="2E3192" w:themeColor="text1"/>
    </w:rPr>
  </w:style>
  <w:style w:type="paragraph" w:customStyle="1" w:styleId="TitreNonNumrot">
    <w:name w:val="Titre Non Numéroté"/>
    <w:basedOn w:val="Titre1"/>
    <w:rsid w:val="001838C6"/>
    <w:pPr>
      <w:numPr>
        <w:numId w:val="0"/>
      </w:numPr>
      <w:tabs>
        <w:tab w:val="clear" w:pos="709"/>
      </w:tabs>
      <w:spacing w:after="400"/>
      <w:ind w:left="142"/>
    </w:pPr>
    <w:rPr>
      <w:sz w:val="36"/>
    </w:rPr>
  </w:style>
  <w:style w:type="paragraph" w:customStyle="1" w:styleId="TitrePage">
    <w:name w:val="Titre Page"/>
    <w:basedOn w:val="Normal"/>
    <w:qFormat/>
    <w:rsid w:val="00AA523E"/>
    <w:pPr>
      <w:keepNext/>
      <w:pageBreakBefore/>
      <w:spacing w:after="360"/>
    </w:pPr>
    <w:rPr>
      <w:b/>
      <w:color w:val="2E3192" w:themeColor="text1"/>
      <w:sz w:val="28"/>
    </w:rPr>
  </w:style>
  <w:style w:type="paragraph" w:customStyle="1" w:styleId="TitreParagraphe">
    <w:name w:val="Titre Paragraphe"/>
    <w:basedOn w:val="Normal"/>
    <w:rsid w:val="001838C6"/>
    <w:pPr>
      <w:keepNext/>
      <w:spacing w:after="0"/>
      <w:jc w:val="left"/>
    </w:pPr>
    <w:rPr>
      <w:b/>
    </w:rPr>
  </w:style>
  <w:style w:type="paragraph" w:styleId="TM2">
    <w:name w:val="toc 2"/>
    <w:basedOn w:val="Normal"/>
    <w:next w:val="Normal"/>
    <w:autoRedefine/>
    <w:uiPriority w:val="39"/>
    <w:unhideWhenUsed/>
    <w:qFormat/>
    <w:rsid w:val="00136459"/>
    <w:pPr>
      <w:tabs>
        <w:tab w:val="left" w:pos="567"/>
        <w:tab w:val="right" w:leader="dot" w:pos="9070"/>
      </w:tabs>
      <w:ind w:left="198"/>
    </w:pPr>
    <w:rPr>
      <w:noProof/>
      <w:color w:val="2E3192" w:themeColor="text1"/>
    </w:rPr>
  </w:style>
  <w:style w:type="paragraph" w:styleId="TM3">
    <w:name w:val="toc 3"/>
    <w:basedOn w:val="Normal"/>
    <w:next w:val="Normal"/>
    <w:autoRedefine/>
    <w:uiPriority w:val="39"/>
    <w:unhideWhenUsed/>
    <w:qFormat/>
    <w:rsid w:val="00AA523E"/>
    <w:pPr>
      <w:ind w:left="403"/>
    </w:pPr>
    <w:rPr>
      <w:color w:val="2E3192" w:themeColor="text1"/>
    </w:rPr>
  </w:style>
  <w:style w:type="paragraph" w:customStyle="1" w:styleId="StyleTitreDocumentGauche0cm1">
    <w:name w:val="Style Titre Document + Gauche :  0 cm1"/>
    <w:basedOn w:val="TitreDocument"/>
    <w:rsid w:val="001838C6"/>
    <w:pPr>
      <w:spacing w:before="3800"/>
    </w:pPr>
    <w:rPr>
      <w:bCs/>
      <w:szCs w:val="20"/>
    </w:rPr>
  </w:style>
  <w:style w:type="table" w:styleId="Grilledutableau">
    <w:name w:val="Table Grid"/>
    <w:basedOn w:val="TableauNormal"/>
    <w:rsid w:val="001838C6"/>
    <w:pPr>
      <w:overflowPunct w:val="0"/>
      <w:autoSpaceDE w:val="0"/>
      <w:autoSpaceDN w:val="0"/>
      <w:adjustRightInd w:val="0"/>
      <w:spacing w:before="120" w:after="120"/>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gorithme">
    <w:name w:val="Algorithme"/>
    <w:basedOn w:val="Normal"/>
    <w:qFormat/>
    <w:rsid w:val="00AA523E"/>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D6D7F2" w:themeFill="background2"/>
      <w:spacing w:before="240" w:after="240"/>
    </w:pPr>
    <w:rPr>
      <w:color w:val="2E3192" w:themeColor="text1"/>
    </w:rPr>
  </w:style>
  <w:style w:type="paragraph" w:customStyle="1" w:styleId="Thorme">
    <w:name w:val="Théorème"/>
    <w:basedOn w:val="Normal"/>
    <w:next w:val="Dmonstration"/>
    <w:qFormat/>
    <w:rsid w:val="00AA523E"/>
    <w:pPr>
      <w:numPr>
        <w:numId w:val="13"/>
      </w:numPr>
      <w:spacing w:before="240"/>
    </w:pPr>
    <w:rPr>
      <w:rFonts w:asciiTheme="majorHAnsi" w:hAnsiTheme="majorHAnsi"/>
      <w:color w:val="000000" w:themeColor="text2"/>
    </w:rPr>
  </w:style>
  <w:style w:type="paragraph" w:customStyle="1" w:styleId="Dmonstration">
    <w:name w:val="Démonstration"/>
    <w:basedOn w:val="Normal"/>
    <w:next w:val="Normal"/>
    <w:qFormat/>
    <w:rsid w:val="00AA523E"/>
    <w:pPr>
      <w:pBdr>
        <w:left w:val="wave" w:sz="6" w:space="4" w:color="00AEEF" w:themeColor="accent1"/>
      </w:pBdr>
      <w:spacing w:after="240"/>
    </w:pPr>
    <w:rPr>
      <w:color w:val="2E3192" w:themeColor="text1"/>
    </w:rPr>
  </w:style>
  <w:style w:type="paragraph" w:customStyle="1" w:styleId="Exemple">
    <w:name w:val="Exemple"/>
    <w:basedOn w:val="Remarque"/>
    <w:next w:val="Normal"/>
    <w:qFormat/>
    <w:rsid w:val="00AA523E"/>
    <w:pPr>
      <w:pBdr>
        <w:top w:val="dashed" w:sz="8" w:space="1" w:color="808080" w:themeColor="background1" w:themeShade="80"/>
        <w:bottom w:val="dashed" w:sz="8" w:space="1" w:color="808080" w:themeColor="background1" w:themeShade="80"/>
      </w:pBdr>
      <w:tabs>
        <w:tab w:val="left" w:pos="284"/>
      </w:tabs>
    </w:pPr>
    <w:rPr>
      <w:i/>
      <w:iCs/>
    </w:rPr>
  </w:style>
  <w:style w:type="paragraph" w:styleId="Listepuces">
    <w:name w:val="List Bullet"/>
    <w:basedOn w:val="Normal"/>
    <w:uiPriority w:val="99"/>
    <w:unhideWhenUsed/>
    <w:qFormat/>
    <w:rsid w:val="00AA523E"/>
    <w:pPr>
      <w:numPr>
        <w:numId w:val="12"/>
      </w:numPr>
      <w:tabs>
        <w:tab w:val="left" w:pos="1208"/>
      </w:tabs>
      <w:ind w:left="357"/>
      <w:contextualSpacing/>
    </w:pPr>
    <w:rPr>
      <w:color w:val="2E3192" w:themeColor="text1"/>
    </w:rPr>
  </w:style>
  <w:style w:type="paragraph" w:styleId="Listepuces2">
    <w:name w:val="List Bullet 2"/>
    <w:basedOn w:val="Normal"/>
    <w:next w:val="Listepuces3"/>
    <w:uiPriority w:val="99"/>
    <w:unhideWhenUsed/>
    <w:qFormat/>
    <w:rsid w:val="00AA523E"/>
    <w:pPr>
      <w:numPr>
        <w:ilvl w:val="1"/>
        <w:numId w:val="12"/>
      </w:numPr>
      <w:tabs>
        <w:tab w:val="left" w:pos="720"/>
      </w:tabs>
      <w:ind w:left="720" w:hanging="357"/>
      <w:contextualSpacing/>
    </w:pPr>
    <w:rPr>
      <w:color w:val="2E3192" w:themeColor="text1"/>
    </w:rPr>
  </w:style>
  <w:style w:type="paragraph" w:styleId="Listepuces3">
    <w:name w:val="List Bullet 3"/>
    <w:basedOn w:val="Normal"/>
    <w:next w:val="Listepuces4"/>
    <w:uiPriority w:val="99"/>
    <w:unhideWhenUsed/>
    <w:qFormat/>
    <w:rsid w:val="00AA523E"/>
    <w:pPr>
      <w:numPr>
        <w:ilvl w:val="2"/>
        <w:numId w:val="12"/>
      </w:numPr>
      <w:tabs>
        <w:tab w:val="left" w:pos="1922"/>
      </w:tabs>
      <w:ind w:left="1077"/>
      <w:contextualSpacing/>
    </w:pPr>
    <w:rPr>
      <w:color w:val="2E3192" w:themeColor="text1"/>
    </w:rPr>
  </w:style>
  <w:style w:type="paragraph" w:styleId="Listepuces4">
    <w:name w:val="List Bullet 4"/>
    <w:basedOn w:val="Normal"/>
    <w:next w:val="Listepuces5"/>
    <w:uiPriority w:val="99"/>
    <w:unhideWhenUsed/>
    <w:qFormat/>
    <w:rsid w:val="00AA523E"/>
    <w:pPr>
      <w:numPr>
        <w:ilvl w:val="3"/>
        <w:numId w:val="12"/>
      </w:numPr>
      <w:tabs>
        <w:tab w:val="left" w:pos="2279"/>
      </w:tabs>
      <w:ind w:left="1440" w:hanging="357"/>
      <w:contextualSpacing/>
    </w:pPr>
    <w:rPr>
      <w:color w:val="2E3192" w:themeColor="text1"/>
    </w:rPr>
  </w:style>
  <w:style w:type="paragraph" w:styleId="Listepuces5">
    <w:name w:val="List Bullet 5"/>
    <w:basedOn w:val="Normal"/>
    <w:next w:val="Normal"/>
    <w:uiPriority w:val="99"/>
    <w:unhideWhenUsed/>
    <w:qFormat/>
    <w:rsid w:val="00AA523E"/>
    <w:pPr>
      <w:numPr>
        <w:ilvl w:val="4"/>
        <w:numId w:val="12"/>
      </w:numPr>
      <w:tabs>
        <w:tab w:val="left" w:pos="2637"/>
      </w:tabs>
      <w:ind w:left="1797"/>
      <w:contextualSpacing/>
    </w:pPr>
    <w:rPr>
      <w:color w:val="2E3192" w:themeColor="text1"/>
    </w:rPr>
  </w:style>
  <w:style w:type="paragraph" w:customStyle="1" w:styleId="Listepuces6">
    <w:name w:val="Liste à puces 6"/>
    <w:basedOn w:val="Normal"/>
    <w:next w:val="Normal"/>
    <w:qFormat/>
    <w:rsid w:val="00AA523E"/>
    <w:pPr>
      <w:numPr>
        <w:ilvl w:val="5"/>
        <w:numId w:val="12"/>
      </w:numPr>
      <w:tabs>
        <w:tab w:val="left" w:pos="2994"/>
      </w:tabs>
      <w:ind w:left="2160" w:hanging="357"/>
    </w:pPr>
    <w:rPr>
      <w:color w:val="2E3192" w:themeColor="text1"/>
    </w:rPr>
  </w:style>
  <w:style w:type="paragraph" w:customStyle="1" w:styleId="Listepuces7">
    <w:name w:val="Liste à puces 7"/>
    <w:basedOn w:val="Normal"/>
    <w:next w:val="Normal"/>
    <w:qFormat/>
    <w:rsid w:val="00AA523E"/>
    <w:pPr>
      <w:numPr>
        <w:ilvl w:val="6"/>
        <w:numId w:val="12"/>
      </w:numPr>
      <w:tabs>
        <w:tab w:val="left" w:pos="3351"/>
      </w:tabs>
      <w:ind w:left="2517"/>
    </w:pPr>
    <w:rPr>
      <w:color w:val="2E3192" w:themeColor="text1"/>
    </w:rPr>
  </w:style>
  <w:style w:type="paragraph" w:customStyle="1" w:styleId="Listepuces8">
    <w:name w:val="Liste à puces 8"/>
    <w:basedOn w:val="Normal"/>
    <w:next w:val="Normal"/>
    <w:qFormat/>
    <w:rsid w:val="00AA523E"/>
    <w:pPr>
      <w:numPr>
        <w:ilvl w:val="7"/>
        <w:numId w:val="12"/>
      </w:numPr>
      <w:tabs>
        <w:tab w:val="left" w:pos="3708"/>
      </w:tabs>
      <w:ind w:left="2880" w:hanging="357"/>
    </w:pPr>
    <w:rPr>
      <w:color w:val="2E3192" w:themeColor="text1"/>
    </w:rPr>
  </w:style>
  <w:style w:type="paragraph" w:customStyle="1" w:styleId="Listepuces9">
    <w:name w:val="Liste à puces 9"/>
    <w:basedOn w:val="Normal"/>
    <w:next w:val="Normal"/>
    <w:qFormat/>
    <w:rsid w:val="00AA523E"/>
    <w:pPr>
      <w:numPr>
        <w:ilvl w:val="8"/>
        <w:numId w:val="12"/>
      </w:numPr>
      <w:tabs>
        <w:tab w:val="left" w:pos="4065"/>
      </w:tabs>
      <w:ind w:left="3237"/>
    </w:pPr>
    <w:rPr>
      <w:color w:val="2E3192" w:themeColor="text1"/>
    </w:rPr>
  </w:style>
  <w:style w:type="table" w:customStyle="1" w:styleId="ObjetRsum">
    <w:name w:val="Objet : Résumé"/>
    <w:basedOn w:val="TableauNormal"/>
    <w:rsid w:val="001838C6"/>
    <w:rPr>
      <w:rFonts w:ascii="Verdana" w:hAnsi="Verdana"/>
      <w:i/>
    </w:rPr>
    <w:tblPr>
      <w:tblStyleRowBandSize w:val="1"/>
      <w:tblStyleColBandSize w:val="1"/>
      <w:tblInd w:w="96" w:type="dxa"/>
      <w:tblBorders>
        <w:top w:val="dashed" w:sz="8" w:space="0" w:color="999999"/>
        <w:left w:val="dashed" w:sz="8" w:space="0" w:color="999999"/>
        <w:bottom w:val="dashed" w:sz="8" w:space="0" w:color="999999"/>
        <w:right w:val="dashed" w:sz="8" w:space="0" w:color="999999"/>
        <w:insideH w:val="dashed" w:sz="8" w:space="0" w:color="999999"/>
        <w:insideV w:val="dashed" w:sz="8" w:space="0" w:color="999999"/>
      </w:tblBorders>
    </w:tblPr>
    <w:tcPr>
      <w:shd w:val="clear" w:color="auto" w:fill="EBFAFF"/>
    </w:tcPr>
    <w:tblStylePr w:type="firstRow">
      <w:rPr>
        <w:color w:val="auto"/>
      </w:rPr>
    </w:tblStylePr>
    <w:tblStylePr w:type="lastRow">
      <w:rPr>
        <w:color w:val="auto"/>
      </w:rPr>
    </w:tblStylePr>
    <w:tblStylePr w:type="firstCol">
      <w:rPr>
        <w:color w:val="auto"/>
      </w:rPr>
    </w:tblStylePr>
    <w:tblStylePr w:type="lastCol">
      <w:rPr>
        <w:color w:val="auto"/>
      </w:rPr>
    </w:tblStylePr>
    <w:tblStylePr w:type="band1Vert">
      <w:rPr>
        <w:color w:val="008CD2"/>
      </w:rPr>
    </w:tblStylePr>
    <w:tblStylePr w:type="band2Vert">
      <w:rPr>
        <w:color w:val="auto"/>
      </w:rPr>
    </w:tblStylePr>
    <w:tblStylePr w:type="band1Horz">
      <w:rPr>
        <w:color w:val="auto"/>
      </w:rPr>
    </w:tblStylePr>
    <w:tblStylePr w:type="band2Horz">
      <w:rPr>
        <w:color w:val="auto"/>
      </w:rPr>
    </w:tblStylePr>
    <w:tblStylePr w:type="neCell">
      <w:rPr>
        <w:color w:val="auto"/>
      </w:rPr>
    </w:tblStylePr>
    <w:tblStylePr w:type="seCell">
      <w:rPr>
        <w:color w:val="auto"/>
      </w:rPr>
    </w:tblStylePr>
  </w:style>
  <w:style w:type="table" w:customStyle="1" w:styleId="ObjetThormeDmontration">
    <w:name w:val="Objet : Théorème + Démontration"/>
    <w:basedOn w:val="TableauNormal"/>
    <w:rsid w:val="001838C6"/>
    <w:pPr>
      <w:keepNext/>
      <w:keepLines/>
      <w:spacing w:before="60" w:after="60"/>
      <w:ind w:left="284"/>
      <w:contextualSpacing/>
    </w:pPr>
    <w:rPr>
      <w:rFonts w:ascii="Verdana" w:hAnsi="Verdana"/>
      <w:b/>
      <w:i/>
      <w:color w:val="999999"/>
    </w:rPr>
    <w:tblPr>
      <w:tblStyleRowBandSize w:val="1"/>
      <w:tblBorders>
        <w:left w:val="wave" w:sz="6" w:space="0" w:color="993300"/>
      </w:tblBorders>
    </w:tblPr>
    <w:tblStylePr w:type="firstRow">
      <w:pPr>
        <w:wordWrap/>
        <w:spacing w:beforeLines="0" w:beforeAutospacing="0" w:afterLines="0" w:afterAutospacing="0"/>
        <w:ind w:leftChars="0" w:left="0" w:rightChars="0" w:right="0" w:firstLineChars="0" w:firstLine="0"/>
        <w:contextualSpacing/>
      </w:pPr>
      <w:rPr>
        <w:rFonts w:ascii="Calibri" w:hAnsi="Calibri"/>
        <w:b w:val="0"/>
        <w:i w:val="0"/>
        <w:color w:val="008CD2"/>
      </w:rPr>
      <w:tblPr/>
      <w:tcPr>
        <w:tcBorders>
          <w:top w:val="nil"/>
          <w:left w:val="nil"/>
          <w:bottom w:val="nil"/>
          <w:right w:val="nil"/>
          <w:insideH w:val="nil"/>
          <w:insideV w:val="nil"/>
          <w:tl2br w:val="nil"/>
          <w:tr2bl w:val="nil"/>
        </w:tcBorders>
      </w:tcPr>
    </w:tblStylePr>
    <w:tblStylePr w:type="firstCol">
      <w:tblPr/>
      <w:tcPr>
        <w:tcBorders>
          <w:top w:val="nil"/>
          <w:left w:val="wave" w:sz="12" w:space="0" w:color="05AAFF"/>
          <w:bottom w:val="nil"/>
          <w:right w:val="nil"/>
          <w:insideH w:val="nil"/>
          <w:insideV w:val="nil"/>
          <w:tl2br w:val="nil"/>
          <w:tr2bl w:val="nil"/>
        </w:tcBorders>
      </w:tcPr>
    </w:tblStylePr>
  </w:style>
  <w:style w:type="numbering" w:customStyle="1" w:styleId="Puces">
    <w:name w:val="Puces"/>
    <w:basedOn w:val="Aucuneliste"/>
    <w:rsid w:val="001838C6"/>
    <w:pPr>
      <w:numPr>
        <w:numId w:val="6"/>
      </w:numPr>
    </w:pPr>
  </w:style>
  <w:style w:type="character" w:customStyle="1" w:styleId="Titre3Car">
    <w:name w:val="Titre 3 Car"/>
    <w:basedOn w:val="Policepardfaut"/>
    <w:link w:val="Titre3"/>
    <w:uiPriority w:val="9"/>
    <w:rsid w:val="00AA523E"/>
    <w:rPr>
      <w:rFonts w:ascii="Eras Medium ITC" w:eastAsiaTheme="majorEastAsia" w:hAnsi="Eras Medium ITC" w:cstheme="majorBidi"/>
      <w:b/>
      <w:color w:val="000000" w:themeColor="text2"/>
      <w:sz w:val="24"/>
      <w:szCs w:val="24"/>
      <w:lang w:eastAsia="en-US"/>
    </w:rPr>
  </w:style>
  <w:style w:type="character" w:styleId="Accentuation">
    <w:name w:val="Emphasis"/>
    <w:basedOn w:val="Inlinemiseenvidence"/>
    <w:uiPriority w:val="20"/>
    <w:qFormat/>
    <w:rsid w:val="00AA523E"/>
    <w:rPr>
      <w:rFonts w:ascii="Eras Medium ITC" w:hAnsi="Eras Medium ITC"/>
      <w:b/>
      <w:i w:val="0"/>
      <w:iCs/>
      <w:color w:val="000000" w:themeColor="text2"/>
      <w:u w:val="none"/>
      <w:bdr w:val="none" w:sz="0" w:space="0" w:color="auto"/>
      <w:shd w:val="clear" w:color="auto" w:fill="D6D7F2" w:themeFill="background2"/>
    </w:rPr>
  </w:style>
  <w:style w:type="character" w:styleId="AcronymeHTML">
    <w:name w:val="HTML Acronym"/>
    <w:basedOn w:val="Policepardfaut"/>
    <w:uiPriority w:val="99"/>
    <w:unhideWhenUsed/>
    <w:rsid w:val="00AA523E"/>
    <w:rPr>
      <w:color w:val="2E3192" w:themeColor="text1"/>
    </w:rPr>
  </w:style>
  <w:style w:type="paragraph" w:styleId="AdresseHTML">
    <w:name w:val="HTML Address"/>
    <w:basedOn w:val="Normal"/>
    <w:link w:val="AdresseHTMLCar"/>
    <w:uiPriority w:val="99"/>
    <w:unhideWhenUsed/>
    <w:rsid w:val="00AA523E"/>
    <w:pPr>
      <w:spacing w:after="0"/>
    </w:pPr>
    <w:rPr>
      <w:i/>
      <w:iCs/>
      <w:color w:val="2E3192" w:themeColor="text1"/>
    </w:rPr>
  </w:style>
  <w:style w:type="character" w:customStyle="1" w:styleId="AdresseHTMLCar">
    <w:name w:val="Adresse HTML Car"/>
    <w:basedOn w:val="Policepardfaut"/>
    <w:link w:val="AdresseHTML"/>
    <w:uiPriority w:val="99"/>
    <w:rsid w:val="00AA523E"/>
    <w:rPr>
      <w:rFonts w:ascii="Eras Medium ITC" w:eastAsiaTheme="minorHAnsi" w:hAnsi="Eras Medium ITC" w:cstheme="minorBidi"/>
      <w:i/>
      <w:iCs/>
      <w:color w:val="2E3192" w:themeColor="text1"/>
      <w:szCs w:val="22"/>
      <w:lang w:eastAsia="en-US"/>
    </w:rPr>
  </w:style>
  <w:style w:type="paragraph" w:styleId="Adressedestinataire">
    <w:name w:val="envelope address"/>
    <w:basedOn w:val="Normal"/>
    <w:uiPriority w:val="99"/>
    <w:unhideWhenUsed/>
    <w:rsid w:val="00AA523E"/>
    <w:pPr>
      <w:spacing w:after="0"/>
      <w:ind w:left="2835"/>
    </w:pPr>
    <w:rPr>
      <w:rFonts w:asciiTheme="majorHAnsi" w:eastAsiaTheme="majorEastAsia" w:hAnsiTheme="majorHAnsi" w:cstheme="majorBidi"/>
      <w:color w:val="2E3192" w:themeColor="text1"/>
      <w:sz w:val="24"/>
      <w:szCs w:val="24"/>
    </w:rPr>
  </w:style>
  <w:style w:type="paragraph" w:styleId="Adresseexpditeur">
    <w:name w:val="envelope return"/>
    <w:basedOn w:val="Normal"/>
    <w:uiPriority w:val="99"/>
    <w:unhideWhenUsed/>
    <w:rsid w:val="00AA523E"/>
    <w:pPr>
      <w:spacing w:after="0"/>
    </w:pPr>
    <w:rPr>
      <w:rFonts w:asciiTheme="majorHAnsi" w:eastAsiaTheme="majorEastAsia" w:hAnsiTheme="majorHAnsi" w:cstheme="majorBidi"/>
      <w:color w:val="2E3192" w:themeColor="text1"/>
    </w:rPr>
  </w:style>
  <w:style w:type="character" w:styleId="CitationHTML">
    <w:name w:val="HTML Cite"/>
    <w:basedOn w:val="Policepardfaut"/>
    <w:uiPriority w:val="99"/>
    <w:unhideWhenUsed/>
    <w:rsid w:val="00AA523E"/>
    <w:rPr>
      <w:i/>
      <w:iCs/>
      <w:color w:val="2E3192" w:themeColor="text1"/>
      <w:bdr w:val="none" w:sz="0" w:space="0" w:color="auto"/>
    </w:rPr>
  </w:style>
  <w:style w:type="paragraph" w:styleId="Citationintense">
    <w:name w:val="Intense Quote"/>
    <w:basedOn w:val="Normal"/>
    <w:next w:val="Normal"/>
    <w:link w:val="CitationintenseCar"/>
    <w:uiPriority w:val="30"/>
    <w:qFormat/>
    <w:rsid w:val="00AA523E"/>
    <w:pPr>
      <w:pBdr>
        <w:top w:val="single" w:sz="4" w:space="10" w:color="00AEEF" w:themeColor="accent1"/>
        <w:bottom w:val="single" w:sz="4" w:space="10" w:color="00AEEF" w:themeColor="accent1"/>
      </w:pBdr>
      <w:spacing w:before="360" w:after="360"/>
      <w:ind w:left="862" w:right="862"/>
      <w:jc w:val="center"/>
    </w:pPr>
    <w:rPr>
      <w:i/>
      <w:iCs/>
      <w:color w:val="00AEEF" w:themeColor="accent1"/>
    </w:rPr>
  </w:style>
  <w:style w:type="character" w:customStyle="1" w:styleId="CitationintenseCar">
    <w:name w:val="Citation intense Car"/>
    <w:basedOn w:val="Policepardfaut"/>
    <w:link w:val="Citationintense"/>
    <w:uiPriority w:val="30"/>
    <w:rsid w:val="00AA523E"/>
    <w:rPr>
      <w:rFonts w:ascii="Eras Medium ITC" w:eastAsiaTheme="minorHAnsi" w:hAnsi="Eras Medium ITC" w:cstheme="minorBidi"/>
      <w:i/>
      <w:iCs/>
      <w:color w:val="00AEEF" w:themeColor="accent1"/>
      <w:szCs w:val="22"/>
      <w:lang w:eastAsia="en-US"/>
    </w:rPr>
  </w:style>
  <w:style w:type="character" w:styleId="ClavierHTML">
    <w:name w:val="HTML Keyboard"/>
    <w:basedOn w:val="Policepardfaut"/>
    <w:uiPriority w:val="99"/>
    <w:unhideWhenUsed/>
    <w:rsid w:val="00AA523E"/>
    <w:rPr>
      <w:rFonts w:ascii="Consolas" w:hAnsi="Consolas" w:cs="Consolas"/>
      <w:color w:val="2E3192" w:themeColor="text1"/>
      <w:sz w:val="20"/>
      <w:szCs w:val="20"/>
      <w:bdr w:val="none" w:sz="0" w:space="0" w:color="auto"/>
    </w:rPr>
  </w:style>
  <w:style w:type="character" w:styleId="CodeHTML">
    <w:name w:val="HTML Code"/>
    <w:basedOn w:val="Policepardfaut"/>
    <w:uiPriority w:val="99"/>
    <w:unhideWhenUsed/>
    <w:rsid w:val="00AA523E"/>
    <w:rPr>
      <w:rFonts w:ascii="Consolas" w:hAnsi="Consolas" w:cs="Consolas"/>
      <w:color w:val="2E3192" w:themeColor="text1"/>
      <w:sz w:val="20"/>
      <w:szCs w:val="20"/>
    </w:rPr>
  </w:style>
  <w:style w:type="paragraph" w:styleId="Commentaire">
    <w:name w:val="annotation text"/>
    <w:basedOn w:val="Normal"/>
    <w:link w:val="CommentaireCar"/>
    <w:uiPriority w:val="99"/>
    <w:unhideWhenUsed/>
    <w:rsid w:val="00AA523E"/>
    <w:rPr>
      <w:color w:val="2E3192" w:themeColor="text1"/>
    </w:rPr>
  </w:style>
  <w:style w:type="character" w:customStyle="1" w:styleId="CommentaireCar">
    <w:name w:val="Commentaire Car"/>
    <w:basedOn w:val="Policepardfaut"/>
    <w:link w:val="Commentaire"/>
    <w:uiPriority w:val="99"/>
    <w:rsid w:val="00AA523E"/>
    <w:rPr>
      <w:rFonts w:ascii="Eras Medium ITC" w:eastAsiaTheme="minorHAnsi" w:hAnsi="Eras Medium ITC" w:cstheme="minorBidi"/>
      <w:color w:val="2E3192" w:themeColor="text1"/>
      <w:lang w:eastAsia="en-US"/>
    </w:rPr>
  </w:style>
  <w:style w:type="character" w:customStyle="1" w:styleId="CorpsdetexteCar">
    <w:name w:val="Corps de texte Car"/>
    <w:basedOn w:val="Policepardfaut"/>
    <w:link w:val="Corpsdetexte"/>
    <w:uiPriority w:val="99"/>
    <w:rsid w:val="00AA523E"/>
    <w:rPr>
      <w:rFonts w:ascii="Eras Medium ITC" w:eastAsiaTheme="minorHAnsi" w:hAnsi="Eras Medium ITC" w:cstheme="minorBidi"/>
      <w:color w:val="2E3192" w:themeColor="text1"/>
      <w:szCs w:val="22"/>
      <w:lang w:eastAsia="en-US"/>
    </w:rPr>
  </w:style>
  <w:style w:type="paragraph" w:styleId="Corpsdetexte2">
    <w:name w:val="Body Text 2"/>
    <w:basedOn w:val="Normal"/>
    <w:link w:val="Corpsdetexte2Car"/>
    <w:uiPriority w:val="99"/>
    <w:unhideWhenUsed/>
    <w:rsid w:val="00AA523E"/>
    <w:pPr>
      <w:spacing w:line="480" w:lineRule="auto"/>
    </w:pPr>
    <w:rPr>
      <w:color w:val="2E3192" w:themeColor="text1"/>
    </w:rPr>
  </w:style>
  <w:style w:type="character" w:customStyle="1" w:styleId="Corpsdetexte2Car">
    <w:name w:val="Corps de texte 2 Car"/>
    <w:basedOn w:val="Policepardfaut"/>
    <w:link w:val="Corpsdetexte2"/>
    <w:uiPriority w:val="99"/>
    <w:rsid w:val="00AA523E"/>
    <w:rPr>
      <w:rFonts w:ascii="Eras Medium ITC" w:eastAsiaTheme="minorHAnsi" w:hAnsi="Eras Medium ITC" w:cstheme="minorBidi"/>
      <w:color w:val="2E3192" w:themeColor="text1"/>
      <w:szCs w:val="22"/>
      <w:lang w:eastAsia="en-US"/>
    </w:rPr>
  </w:style>
  <w:style w:type="paragraph" w:styleId="Corpsdetexte3">
    <w:name w:val="Body Text 3"/>
    <w:basedOn w:val="Normal"/>
    <w:link w:val="Corpsdetexte3Car"/>
    <w:uiPriority w:val="99"/>
    <w:unhideWhenUsed/>
    <w:rsid w:val="00AA523E"/>
    <w:rPr>
      <w:color w:val="2E3192" w:themeColor="text1"/>
      <w:sz w:val="16"/>
      <w:szCs w:val="16"/>
    </w:rPr>
  </w:style>
  <w:style w:type="character" w:customStyle="1" w:styleId="Corpsdetexte3Car">
    <w:name w:val="Corps de texte 3 Car"/>
    <w:basedOn w:val="Policepardfaut"/>
    <w:link w:val="Corpsdetexte3"/>
    <w:uiPriority w:val="99"/>
    <w:rsid w:val="00AA523E"/>
    <w:rPr>
      <w:rFonts w:ascii="Eras Medium ITC" w:eastAsiaTheme="minorHAnsi" w:hAnsi="Eras Medium ITC" w:cstheme="minorBidi"/>
      <w:color w:val="2E3192" w:themeColor="text1"/>
      <w:sz w:val="16"/>
      <w:szCs w:val="16"/>
      <w:lang w:eastAsia="en-US"/>
    </w:rPr>
  </w:style>
  <w:style w:type="paragraph" w:styleId="Date">
    <w:name w:val="Date"/>
    <w:basedOn w:val="Normal"/>
    <w:next w:val="Normal"/>
    <w:link w:val="DateCar"/>
    <w:uiPriority w:val="99"/>
    <w:unhideWhenUsed/>
    <w:rsid w:val="00AA523E"/>
    <w:rPr>
      <w:color w:val="2E3192" w:themeColor="text1"/>
    </w:rPr>
  </w:style>
  <w:style w:type="character" w:customStyle="1" w:styleId="DateCar">
    <w:name w:val="Date Car"/>
    <w:basedOn w:val="Policepardfaut"/>
    <w:link w:val="Date"/>
    <w:uiPriority w:val="99"/>
    <w:rsid w:val="00AA523E"/>
    <w:rPr>
      <w:rFonts w:ascii="Eras Medium ITC" w:eastAsiaTheme="minorHAnsi" w:hAnsi="Eras Medium ITC" w:cstheme="minorBidi"/>
      <w:color w:val="2E3192" w:themeColor="text1"/>
      <w:szCs w:val="22"/>
      <w:lang w:eastAsia="en-US"/>
    </w:rPr>
  </w:style>
  <w:style w:type="character" w:styleId="DfinitionHTML">
    <w:name w:val="HTML Definition"/>
    <w:basedOn w:val="Policepardfaut"/>
    <w:uiPriority w:val="99"/>
    <w:unhideWhenUsed/>
    <w:rsid w:val="00AA523E"/>
    <w:rPr>
      <w:i/>
      <w:iCs/>
      <w:color w:val="2E3192" w:themeColor="text1"/>
      <w:bdr w:val="none" w:sz="0" w:space="0" w:color="auto"/>
    </w:rPr>
  </w:style>
  <w:style w:type="paragraph" w:customStyle="1" w:styleId="Dtailspagedegarde">
    <w:name w:val="Détails page de garde"/>
    <w:qFormat/>
    <w:rsid w:val="00AA523E"/>
    <w:pPr>
      <w:pBdr>
        <w:bottom w:val="single" w:sz="4" w:space="1" w:color="808080" w:themeColor="background1" w:themeShade="80"/>
      </w:pBdr>
    </w:pPr>
    <w:rPr>
      <w:rFonts w:ascii="Verdana" w:eastAsiaTheme="minorHAnsi" w:hAnsi="Verdana" w:cstheme="minorBidi"/>
      <w:color w:val="808080" w:themeColor="background1" w:themeShade="80"/>
      <w:szCs w:val="22"/>
      <w:lang w:eastAsia="en-US"/>
    </w:rPr>
  </w:style>
  <w:style w:type="character" w:styleId="Emphaseintense">
    <w:name w:val="Intense Emphasis"/>
    <w:basedOn w:val="Policepardfaut"/>
    <w:uiPriority w:val="21"/>
    <w:qFormat/>
    <w:rsid w:val="00AA523E"/>
    <w:rPr>
      <w:i/>
      <w:iCs/>
      <w:color w:val="00AEEF" w:themeColor="accent1"/>
      <w:bdr w:val="none" w:sz="0" w:space="0" w:color="auto"/>
    </w:rPr>
  </w:style>
  <w:style w:type="character" w:styleId="Emphaseple">
    <w:name w:val="Subtle Emphasis"/>
    <w:basedOn w:val="Policepardfaut"/>
    <w:uiPriority w:val="19"/>
    <w:qFormat/>
    <w:rsid w:val="00AA523E"/>
    <w:rPr>
      <w:i/>
      <w:iCs/>
      <w:color w:val="494DC5" w:themeColor="text1" w:themeTint="BF"/>
      <w:bdr w:val="none" w:sz="0" w:space="0" w:color="auto"/>
    </w:rPr>
  </w:style>
  <w:style w:type="character" w:customStyle="1" w:styleId="En-tteCar">
    <w:name w:val="En-tête Car"/>
    <w:basedOn w:val="Policepardfaut"/>
    <w:link w:val="En-tte"/>
    <w:uiPriority w:val="99"/>
    <w:rsid w:val="00AA523E"/>
    <w:rPr>
      <w:rFonts w:ascii="Eras Medium ITC" w:eastAsiaTheme="minorHAnsi" w:hAnsi="Eras Medium ITC" w:cstheme="minorBidi"/>
      <w:color w:val="2E3192" w:themeColor="text1"/>
      <w:szCs w:val="22"/>
      <w:lang w:eastAsia="en-US"/>
    </w:rPr>
  </w:style>
  <w:style w:type="paragraph" w:styleId="En-ttedemessage">
    <w:name w:val="Message Header"/>
    <w:basedOn w:val="Normal"/>
    <w:link w:val="En-ttedemessageCar"/>
    <w:uiPriority w:val="99"/>
    <w:unhideWhenUsed/>
    <w:rsid w:val="00AA523E"/>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color w:val="2E3192" w:themeColor="text1"/>
      <w:sz w:val="24"/>
      <w:szCs w:val="24"/>
    </w:rPr>
  </w:style>
  <w:style w:type="character" w:customStyle="1" w:styleId="En-ttedemessageCar">
    <w:name w:val="En-tête de message Car"/>
    <w:basedOn w:val="Policepardfaut"/>
    <w:link w:val="En-ttedemessage"/>
    <w:uiPriority w:val="99"/>
    <w:rsid w:val="00AA523E"/>
    <w:rPr>
      <w:rFonts w:asciiTheme="majorHAnsi" w:eastAsiaTheme="majorEastAsia" w:hAnsiTheme="majorHAnsi" w:cstheme="majorBidi"/>
      <w:color w:val="2E3192" w:themeColor="text1"/>
      <w:sz w:val="24"/>
      <w:szCs w:val="24"/>
      <w:shd w:val="pct20" w:color="auto" w:fill="auto"/>
      <w:lang w:eastAsia="en-US"/>
    </w:rPr>
  </w:style>
  <w:style w:type="paragraph" w:styleId="En-ttedetabledesmatires">
    <w:name w:val="TOC Heading"/>
    <w:basedOn w:val="Titre1"/>
    <w:next w:val="Normal"/>
    <w:uiPriority w:val="39"/>
    <w:unhideWhenUsed/>
    <w:qFormat/>
    <w:rsid w:val="00AA523E"/>
    <w:pPr>
      <w:outlineLvl w:val="9"/>
    </w:pPr>
    <w:rPr>
      <w:b/>
      <w:bCs/>
    </w:rPr>
  </w:style>
  <w:style w:type="paragraph" w:customStyle="1" w:styleId="Equation">
    <w:name w:val="Equation"/>
    <w:basedOn w:val="Normal"/>
    <w:qFormat/>
    <w:rsid w:val="00AA523E"/>
    <w:pPr>
      <w:shd w:val="clear" w:color="auto" w:fill="D6D7F2" w:themeFill="background2"/>
      <w:tabs>
        <w:tab w:val="right" w:pos="8998"/>
      </w:tabs>
      <w:spacing w:before="240" w:after="240"/>
    </w:pPr>
    <w:rPr>
      <w:i/>
      <w:color w:val="2E3192" w:themeColor="text1"/>
    </w:rPr>
  </w:style>
  <w:style w:type="character" w:styleId="ExempleHTML">
    <w:name w:val="HTML Sample"/>
    <w:basedOn w:val="Policepardfaut"/>
    <w:uiPriority w:val="99"/>
    <w:unhideWhenUsed/>
    <w:rsid w:val="00AA523E"/>
    <w:rPr>
      <w:rFonts w:ascii="Consolas" w:hAnsi="Consolas" w:cs="Consolas"/>
      <w:color w:val="2E3192" w:themeColor="text1"/>
      <w:sz w:val="24"/>
      <w:szCs w:val="24"/>
      <w:bdr w:val="none" w:sz="0" w:space="0" w:color="auto"/>
    </w:rPr>
  </w:style>
  <w:style w:type="character" w:customStyle="1" w:styleId="ExplorateurdedocumentsCar">
    <w:name w:val="Explorateur de documents Car"/>
    <w:basedOn w:val="Policepardfaut"/>
    <w:link w:val="Explorateurdedocuments"/>
    <w:uiPriority w:val="99"/>
    <w:rsid w:val="00AA523E"/>
    <w:rPr>
      <w:rFonts w:ascii="Segoe UI" w:eastAsiaTheme="minorHAnsi" w:hAnsi="Segoe UI" w:cs="Segoe UI"/>
      <w:color w:val="2E3192" w:themeColor="text1"/>
      <w:sz w:val="16"/>
      <w:szCs w:val="16"/>
      <w:lang w:eastAsia="en-US"/>
    </w:rPr>
  </w:style>
  <w:style w:type="paragraph" w:customStyle="1" w:styleId="FigureSource">
    <w:name w:val="Figure : Source"/>
    <w:basedOn w:val="Normal"/>
    <w:next w:val="Normal"/>
    <w:qFormat/>
    <w:rsid w:val="00AA523E"/>
    <w:pPr>
      <w:keepNext/>
      <w:jc w:val="right"/>
    </w:pPr>
    <w:rPr>
      <w:color w:val="2E3192" w:themeColor="text1"/>
      <w:sz w:val="16"/>
    </w:rPr>
  </w:style>
  <w:style w:type="paragraph" w:styleId="Formuledepolitesse">
    <w:name w:val="Closing"/>
    <w:basedOn w:val="Normal"/>
    <w:link w:val="FormuledepolitesseCar"/>
    <w:uiPriority w:val="99"/>
    <w:unhideWhenUsed/>
    <w:rsid w:val="00AA523E"/>
    <w:pPr>
      <w:spacing w:after="0"/>
      <w:ind w:left="4253"/>
    </w:pPr>
    <w:rPr>
      <w:color w:val="2E3192" w:themeColor="text1"/>
    </w:rPr>
  </w:style>
  <w:style w:type="character" w:customStyle="1" w:styleId="FormuledepolitesseCar">
    <w:name w:val="Formule de politesse Car"/>
    <w:basedOn w:val="Policepardfaut"/>
    <w:link w:val="Formuledepolitesse"/>
    <w:uiPriority w:val="99"/>
    <w:rsid w:val="00AA523E"/>
    <w:rPr>
      <w:rFonts w:ascii="Eras Medium ITC" w:eastAsiaTheme="minorHAnsi" w:hAnsi="Eras Medium ITC" w:cstheme="minorBidi"/>
      <w:color w:val="2E3192" w:themeColor="text1"/>
      <w:szCs w:val="22"/>
      <w:lang w:eastAsia="en-US"/>
    </w:rPr>
  </w:style>
  <w:style w:type="paragraph" w:styleId="Index1">
    <w:name w:val="index 1"/>
    <w:basedOn w:val="Normal"/>
    <w:next w:val="Normal"/>
    <w:autoRedefine/>
    <w:uiPriority w:val="99"/>
    <w:unhideWhenUsed/>
    <w:rsid w:val="00AA523E"/>
    <w:pPr>
      <w:spacing w:after="0"/>
      <w:ind w:left="198" w:hanging="198"/>
    </w:pPr>
    <w:rPr>
      <w:color w:val="2E3192" w:themeColor="text1"/>
    </w:rPr>
  </w:style>
  <w:style w:type="paragraph" w:styleId="Index2">
    <w:name w:val="index 2"/>
    <w:basedOn w:val="Normal"/>
    <w:next w:val="Normal"/>
    <w:autoRedefine/>
    <w:uiPriority w:val="99"/>
    <w:unhideWhenUsed/>
    <w:rsid w:val="00AA523E"/>
    <w:pPr>
      <w:spacing w:after="0"/>
      <w:ind w:left="396" w:hanging="198"/>
    </w:pPr>
    <w:rPr>
      <w:color w:val="2E3192" w:themeColor="text1"/>
    </w:rPr>
  </w:style>
  <w:style w:type="paragraph" w:styleId="Index3">
    <w:name w:val="index 3"/>
    <w:basedOn w:val="Normal"/>
    <w:next w:val="Normal"/>
    <w:autoRedefine/>
    <w:uiPriority w:val="99"/>
    <w:unhideWhenUsed/>
    <w:rsid w:val="00AA523E"/>
    <w:pPr>
      <w:spacing w:after="0"/>
      <w:ind w:left="601" w:hanging="198"/>
    </w:pPr>
    <w:rPr>
      <w:color w:val="2E3192" w:themeColor="text1"/>
    </w:rPr>
  </w:style>
  <w:style w:type="paragraph" w:styleId="Index4">
    <w:name w:val="index 4"/>
    <w:basedOn w:val="Normal"/>
    <w:next w:val="Normal"/>
    <w:autoRedefine/>
    <w:uiPriority w:val="99"/>
    <w:unhideWhenUsed/>
    <w:rsid w:val="00AA523E"/>
    <w:pPr>
      <w:spacing w:after="0"/>
      <w:ind w:left="880" w:hanging="220"/>
    </w:pPr>
    <w:rPr>
      <w:color w:val="2E3192" w:themeColor="text1"/>
    </w:rPr>
  </w:style>
  <w:style w:type="paragraph" w:styleId="Index5">
    <w:name w:val="index 5"/>
    <w:basedOn w:val="Normal"/>
    <w:next w:val="Normal"/>
    <w:autoRedefine/>
    <w:uiPriority w:val="99"/>
    <w:unhideWhenUsed/>
    <w:rsid w:val="00AA523E"/>
    <w:pPr>
      <w:spacing w:after="0"/>
      <w:ind w:left="997" w:hanging="198"/>
    </w:pPr>
    <w:rPr>
      <w:color w:val="2E3192" w:themeColor="text1"/>
    </w:rPr>
  </w:style>
  <w:style w:type="paragraph" w:styleId="Index6">
    <w:name w:val="index 6"/>
    <w:basedOn w:val="Normal"/>
    <w:next w:val="Normal"/>
    <w:autoRedefine/>
    <w:uiPriority w:val="99"/>
    <w:unhideWhenUsed/>
    <w:rsid w:val="00AA523E"/>
    <w:pPr>
      <w:spacing w:after="0"/>
      <w:ind w:left="1196" w:hanging="198"/>
    </w:pPr>
    <w:rPr>
      <w:color w:val="2E3192" w:themeColor="text1"/>
    </w:rPr>
  </w:style>
  <w:style w:type="paragraph" w:styleId="Index7">
    <w:name w:val="index 7"/>
    <w:basedOn w:val="Normal"/>
    <w:next w:val="Normal"/>
    <w:autoRedefine/>
    <w:uiPriority w:val="99"/>
    <w:unhideWhenUsed/>
    <w:rsid w:val="00AA523E"/>
    <w:pPr>
      <w:spacing w:after="0"/>
      <w:ind w:left="1400" w:hanging="198"/>
    </w:pPr>
    <w:rPr>
      <w:color w:val="2E3192" w:themeColor="text1"/>
    </w:rPr>
  </w:style>
  <w:style w:type="paragraph" w:styleId="Index8">
    <w:name w:val="index 8"/>
    <w:basedOn w:val="Normal"/>
    <w:next w:val="Normal"/>
    <w:autoRedefine/>
    <w:uiPriority w:val="99"/>
    <w:unhideWhenUsed/>
    <w:rsid w:val="00AA523E"/>
    <w:pPr>
      <w:spacing w:after="0"/>
      <w:ind w:left="1598" w:hanging="198"/>
    </w:pPr>
    <w:rPr>
      <w:color w:val="2E3192" w:themeColor="text1"/>
    </w:rPr>
  </w:style>
  <w:style w:type="paragraph" w:styleId="Index9">
    <w:name w:val="index 9"/>
    <w:basedOn w:val="Normal"/>
    <w:next w:val="Normal"/>
    <w:autoRedefine/>
    <w:uiPriority w:val="99"/>
    <w:unhideWhenUsed/>
    <w:rsid w:val="00AA523E"/>
    <w:pPr>
      <w:spacing w:after="0"/>
      <w:ind w:left="1797" w:hanging="198"/>
    </w:pPr>
    <w:rPr>
      <w:color w:val="2E3192" w:themeColor="text1"/>
    </w:rPr>
  </w:style>
  <w:style w:type="character" w:styleId="Lienhypertextesuivivisit">
    <w:name w:val="FollowedHyperlink"/>
    <w:basedOn w:val="Policepardfaut"/>
    <w:uiPriority w:val="99"/>
    <w:unhideWhenUsed/>
    <w:rsid w:val="00AA523E"/>
    <w:rPr>
      <w:color w:val="F7A05F" w:themeColor="followedHyperlink"/>
      <w:u w:val="single"/>
      <w:bdr w:val="none" w:sz="0" w:space="0" w:color="auto"/>
    </w:rPr>
  </w:style>
  <w:style w:type="paragraph" w:styleId="Liste">
    <w:name w:val="List"/>
    <w:basedOn w:val="Normal"/>
    <w:uiPriority w:val="99"/>
    <w:unhideWhenUsed/>
    <w:rsid w:val="00AA523E"/>
    <w:pPr>
      <w:ind w:left="284" w:hanging="284"/>
      <w:contextualSpacing/>
    </w:pPr>
    <w:rPr>
      <w:color w:val="2E3192" w:themeColor="text1"/>
    </w:rPr>
  </w:style>
  <w:style w:type="paragraph" w:styleId="Liste2">
    <w:name w:val="List 2"/>
    <w:basedOn w:val="Normal"/>
    <w:uiPriority w:val="99"/>
    <w:unhideWhenUsed/>
    <w:rsid w:val="00AA523E"/>
    <w:pPr>
      <w:ind w:left="568" w:hanging="284"/>
      <w:contextualSpacing/>
    </w:pPr>
    <w:rPr>
      <w:color w:val="2E3192" w:themeColor="text1"/>
    </w:rPr>
  </w:style>
  <w:style w:type="paragraph" w:styleId="Liste3">
    <w:name w:val="List 3"/>
    <w:basedOn w:val="Normal"/>
    <w:uiPriority w:val="99"/>
    <w:unhideWhenUsed/>
    <w:rsid w:val="00AA523E"/>
    <w:pPr>
      <w:ind w:left="851" w:hanging="284"/>
      <w:contextualSpacing/>
    </w:pPr>
    <w:rPr>
      <w:color w:val="2E3192" w:themeColor="text1"/>
    </w:rPr>
  </w:style>
  <w:style w:type="paragraph" w:styleId="Liste4">
    <w:name w:val="List 4"/>
    <w:basedOn w:val="Normal"/>
    <w:uiPriority w:val="99"/>
    <w:unhideWhenUsed/>
    <w:rsid w:val="00AA523E"/>
    <w:pPr>
      <w:ind w:left="1135" w:hanging="284"/>
      <w:contextualSpacing/>
    </w:pPr>
    <w:rPr>
      <w:color w:val="2E3192" w:themeColor="text1"/>
    </w:rPr>
  </w:style>
  <w:style w:type="paragraph" w:styleId="Liste5">
    <w:name w:val="List 5"/>
    <w:basedOn w:val="Normal"/>
    <w:uiPriority w:val="99"/>
    <w:unhideWhenUsed/>
    <w:rsid w:val="00AA523E"/>
    <w:pPr>
      <w:ind w:left="1418" w:hanging="284"/>
      <w:contextualSpacing/>
    </w:pPr>
    <w:rPr>
      <w:color w:val="2E3192" w:themeColor="text1"/>
    </w:rPr>
  </w:style>
  <w:style w:type="paragraph" w:styleId="Listecontinue">
    <w:name w:val="List Continue"/>
    <w:basedOn w:val="Normal"/>
    <w:uiPriority w:val="99"/>
    <w:unhideWhenUsed/>
    <w:rsid w:val="00AA523E"/>
    <w:pPr>
      <w:ind w:left="284"/>
      <w:contextualSpacing/>
    </w:pPr>
    <w:rPr>
      <w:color w:val="2E3192" w:themeColor="text1"/>
    </w:rPr>
  </w:style>
  <w:style w:type="paragraph" w:styleId="Listecontinue2">
    <w:name w:val="List Continue 2"/>
    <w:basedOn w:val="Normal"/>
    <w:uiPriority w:val="99"/>
    <w:unhideWhenUsed/>
    <w:rsid w:val="00AA523E"/>
    <w:pPr>
      <w:ind w:left="567"/>
      <w:contextualSpacing/>
    </w:pPr>
    <w:rPr>
      <w:color w:val="2E3192" w:themeColor="text1"/>
    </w:rPr>
  </w:style>
  <w:style w:type="paragraph" w:styleId="Listecontinue3">
    <w:name w:val="List Continue 3"/>
    <w:basedOn w:val="Normal"/>
    <w:uiPriority w:val="99"/>
    <w:unhideWhenUsed/>
    <w:rsid w:val="00AA523E"/>
    <w:pPr>
      <w:ind w:left="851"/>
      <w:contextualSpacing/>
    </w:pPr>
    <w:rPr>
      <w:color w:val="2E3192" w:themeColor="text1"/>
    </w:rPr>
  </w:style>
  <w:style w:type="paragraph" w:styleId="Listecontinue4">
    <w:name w:val="List Continue 4"/>
    <w:basedOn w:val="Normal"/>
    <w:uiPriority w:val="99"/>
    <w:unhideWhenUsed/>
    <w:rsid w:val="00AA523E"/>
    <w:pPr>
      <w:ind w:left="1134"/>
      <w:contextualSpacing/>
    </w:pPr>
    <w:rPr>
      <w:color w:val="2E3192" w:themeColor="text1"/>
    </w:rPr>
  </w:style>
  <w:style w:type="paragraph" w:styleId="Listecontinue5">
    <w:name w:val="List Continue 5"/>
    <w:basedOn w:val="Normal"/>
    <w:uiPriority w:val="99"/>
    <w:unhideWhenUsed/>
    <w:rsid w:val="00AA523E"/>
    <w:pPr>
      <w:ind w:left="1415"/>
      <w:contextualSpacing/>
    </w:pPr>
    <w:rPr>
      <w:color w:val="2E3192" w:themeColor="text1"/>
    </w:rPr>
  </w:style>
  <w:style w:type="paragraph" w:styleId="Listenumros">
    <w:name w:val="List Number"/>
    <w:basedOn w:val="Normal"/>
    <w:uiPriority w:val="99"/>
    <w:unhideWhenUsed/>
    <w:rsid w:val="00AA523E"/>
    <w:pPr>
      <w:numPr>
        <w:numId w:val="7"/>
      </w:numPr>
      <w:contextualSpacing/>
    </w:pPr>
    <w:rPr>
      <w:color w:val="2E3192" w:themeColor="text1"/>
    </w:rPr>
  </w:style>
  <w:style w:type="paragraph" w:styleId="Listenumros2">
    <w:name w:val="List Number 2"/>
    <w:basedOn w:val="Normal"/>
    <w:uiPriority w:val="99"/>
    <w:unhideWhenUsed/>
    <w:rsid w:val="00AA523E"/>
    <w:pPr>
      <w:numPr>
        <w:numId w:val="8"/>
      </w:numPr>
      <w:contextualSpacing/>
    </w:pPr>
    <w:rPr>
      <w:color w:val="2E3192" w:themeColor="text1"/>
    </w:rPr>
  </w:style>
  <w:style w:type="paragraph" w:styleId="Listenumros3">
    <w:name w:val="List Number 3"/>
    <w:basedOn w:val="Normal"/>
    <w:uiPriority w:val="99"/>
    <w:unhideWhenUsed/>
    <w:rsid w:val="00AA523E"/>
    <w:pPr>
      <w:numPr>
        <w:numId w:val="9"/>
      </w:numPr>
      <w:contextualSpacing/>
    </w:pPr>
    <w:rPr>
      <w:color w:val="2E3192" w:themeColor="text1"/>
    </w:rPr>
  </w:style>
  <w:style w:type="paragraph" w:styleId="Listenumros4">
    <w:name w:val="List Number 4"/>
    <w:basedOn w:val="Normal"/>
    <w:uiPriority w:val="99"/>
    <w:unhideWhenUsed/>
    <w:rsid w:val="00AA523E"/>
    <w:pPr>
      <w:numPr>
        <w:numId w:val="10"/>
      </w:numPr>
      <w:contextualSpacing/>
    </w:pPr>
    <w:rPr>
      <w:color w:val="2E3192" w:themeColor="text1"/>
    </w:rPr>
  </w:style>
  <w:style w:type="paragraph" w:styleId="Listenumros5">
    <w:name w:val="List Number 5"/>
    <w:basedOn w:val="Normal"/>
    <w:uiPriority w:val="99"/>
    <w:unhideWhenUsed/>
    <w:rsid w:val="00AA523E"/>
    <w:pPr>
      <w:numPr>
        <w:numId w:val="11"/>
      </w:numPr>
      <w:contextualSpacing/>
    </w:pPr>
    <w:rPr>
      <w:color w:val="2E3192" w:themeColor="text1"/>
    </w:rPr>
  </w:style>
  <w:style w:type="character" w:styleId="MachinecrireHTML">
    <w:name w:val="HTML Typewriter"/>
    <w:basedOn w:val="Policepardfaut"/>
    <w:uiPriority w:val="99"/>
    <w:unhideWhenUsed/>
    <w:rsid w:val="00AA523E"/>
    <w:rPr>
      <w:rFonts w:ascii="Consolas" w:hAnsi="Consolas" w:cs="Consolas"/>
      <w:color w:val="2E3192" w:themeColor="text1"/>
      <w:sz w:val="20"/>
      <w:szCs w:val="20"/>
    </w:rPr>
  </w:style>
  <w:style w:type="character" w:styleId="Marquedecommentaire">
    <w:name w:val="annotation reference"/>
    <w:basedOn w:val="Policepardfaut"/>
    <w:uiPriority w:val="99"/>
    <w:unhideWhenUsed/>
    <w:rsid w:val="00AA523E"/>
    <w:rPr>
      <w:color w:val="2E3192" w:themeColor="text1"/>
      <w:sz w:val="16"/>
      <w:szCs w:val="16"/>
    </w:rPr>
  </w:style>
  <w:style w:type="paragraph" w:styleId="NormalWeb">
    <w:name w:val="Normal (Web)"/>
    <w:basedOn w:val="Normal"/>
    <w:uiPriority w:val="99"/>
    <w:unhideWhenUsed/>
    <w:rsid w:val="00AA523E"/>
    <w:pPr>
      <w:spacing w:before="100" w:beforeAutospacing="1" w:after="100" w:afterAutospacing="1"/>
      <w:jc w:val="left"/>
    </w:pPr>
    <w:rPr>
      <w:rFonts w:ascii="Times New Roman" w:hAnsi="Times New Roman" w:cs="Times New Roman"/>
      <w:sz w:val="24"/>
      <w:szCs w:val="24"/>
    </w:rPr>
  </w:style>
  <w:style w:type="paragraph" w:styleId="Normalcentr">
    <w:name w:val="Block Text"/>
    <w:basedOn w:val="Normal"/>
    <w:uiPriority w:val="99"/>
    <w:unhideWhenUsed/>
    <w:rsid w:val="00AA523E"/>
    <w:pPr>
      <w:pBdr>
        <w:top w:val="single" w:sz="2" w:space="10" w:color="00AEEF" w:themeColor="accent1" w:shadow="1" w:frame="1"/>
        <w:left w:val="single" w:sz="2" w:space="10" w:color="00AEEF" w:themeColor="accent1" w:shadow="1" w:frame="1"/>
        <w:bottom w:val="single" w:sz="2" w:space="10" w:color="00AEEF" w:themeColor="accent1" w:shadow="1" w:frame="1"/>
        <w:right w:val="single" w:sz="2" w:space="10" w:color="00AEEF" w:themeColor="accent1" w:shadow="1" w:frame="1"/>
      </w:pBdr>
      <w:ind w:left="1152" w:right="1152"/>
    </w:pPr>
    <w:rPr>
      <w:rFonts w:eastAsiaTheme="minorEastAsia"/>
      <w:i/>
      <w:iCs/>
      <w:color w:val="00AEEF" w:themeColor="accent1"/>
    </w:rPr>
  </w:style>
  <w:style w:type="character" w:customStyle="1" w:styleId="NotedebasdepageCar">
    <w:name w:val="Note de bas de page Car"/>
    <w:basedOn w:val="Policepardfaut"/>
    <w:link w:val="Notedebasdepage"/>
    <w:uiPriority w:val="99"/>
    <w:rsid w:val="00AA523E"/>
    <w:rPr>
      <w:rFonts w:asciiTheme="minorHAnsi" w:eastAsiaTheme="minorHAnsi" w:hAnsiTheme="minorHAnsi" w:cstheme="minorBidi"/>
      <w:i/>
      <w:color w:val="2E3192" w:themeColor="text1"/>
      <w:lang w:eastAsia="en-US"/>
    </w:rPr>
  </w:style>
  <w:style w:type="character" w:customStyle="1" w:styleId="NotedefinCar">
    <w:name w:val="Note de fin Car"/>
    <w:basedOn w:val="Policepardfaut"/>
    <w:link w:val="Notedefin"/>
    <w:uiPriority w:val="99"/>
    <w:rsid w:val="00AA523E"/>
    <w:rPr>
      <w:rFonts w:asciiTheme="minorHAnsi" w:eastAsiaTheme="minorHAnsi" w:hAnsiTheme="minorHAnsi" w:cstheme="minorBidi"/>
      <w:color w:val="2E3192" w:themeColor="text1"/>
      <w:lang w:eastAsia="en-US"/>
    </w:rPr>
  </w:style>
  <w:style w:type="character" w:styleId="Numrodeligne">
    <w:name w:val="line number"/>
    <w:basedOn w:val="Policepardfaut"/>
    <w:uiPriority w:val="99"/>
    <w:unhideWhenUsed/>
    <w:rsid w:val="00AA523E"/>
    <w:rPr>
      <w:color w:val="2E3192" w:themeColor="text1"/>
    </w:rPr>
  </w:style>
  <w:style w:type="paragraph" w:styleId="Objetducommentaire">
    <w:name w:val="annotation subject"/>
    <w:basedOn w:val="Commentaire"/>
    <w:next w:val="Commentaire"/>
    <w:link w:val="ObjetducommentaireCar"/>
    <w:uiPriority w:val="99"/>
    <w:unhideWhenUsed/>
    <w:rsid w:val="00AA523E"/>
    <w:rPr>
      <w:b/>
      <w:bCs/>
      <w:szCs w:val="20"/>
    </w:rPr>
  </w:style>
  <w:style w:type="character" w:customStyle="1" w:styleId="ObjetducommentaireCar">
    <w:name w:val="Objet du commentaire Car"/>
    <w:basedOn w:val="CommentaireCar"/>
    <w:link w:val="Objetducommentaire"/>
    <w:uiPriority w:val="99"/>
    <w:rsid w:val="00AA523E"/>
    <w:rPr>
      <w:rFonts w:ascii="Eras Medium ITC" w:eastAsiaTheme="minorHAnsi" w:hAnsi="Eras Medium ITC" w:cstheme="minorBidi"/>
      <w:b/>
      <w:bCs/>
      <w:color w:val="2E3192" w:themeColor="text1"/>
      <w:lang w:eastAsia="en-US"/>
    </w:rPr>
  </w:style>
  <w:style w:type="paragraph" w:styleId="Paragraphedeliste">
    <w:name w:val="List Paragraph"/>
    <w:basedOn w:val="Normal"/>
    <w:uiPriority w:val="34"/>
    <w:qFormat/>
    <w:rsid w:val="00AA523E"/>
    <w:pPr>
      <w:ind w:left="720"/>
      <w:contextualSpacing/>
    </w:pPr>
  </w:style>
  <w:style w:type="character" w:customStyle="1" w:styleId="PieddepageCar">
    <w:name w:val="Pied de page Car"/>
    <w:basedOn w:val="Policepardfaut"/>
    <w:link w:val="Pieddepage"/>
    <w:uiPriority w:val="99"/>
    <w:rsid w:val="00AA523E"/>
    <w:rPr>
      <w:rFonts w:asciiTheme="minorHAnsi" w:eastAsiaTheme="minorHAnsi" w:hAnsiTheme="minorHAnsi" w:cstheme="minorBidi"/>
      <w:color w:val="2E3192" w:themeColor="text1"/>
      <w:sz w:val="16"/>
      <w:szCs w:val="22"/>
      <w:lang w:eastAsia="en-US"/>
    </w:rPr>
  </w:style>
  <w:style w:type="paragraph" w:styleId="PrformatHTML">
    <w:name w:val="HTML Preformatted"/>
    <w:basedOn w:val="Normal"/>
    <w:link w:val="PrformatHTMLCar"/>
    <w:uiPriority w:val="99"/>
    <w:unhideWhenUsed/>
    <w:rsid w:val="00AA523E"/>
    <w:pPr>
      <w:spacing w:before="0" w:after="0"/>
    </w:pPr>
    <w:rPr>
      <w:rFonts w:ascii="Consolas" w:hAnsi="Consolas" w:cs="Consolas"/>
      <w:color w:val="2E3192" w:themeColor="text1"/>
      <w:szCs w:val="20"/>
    </w:rPr>
  </w:style>
  <w:style w:type="character" w:customStyle="1" w:styleId="PrformatHTMLCar">
    <w:name w:val="Préformaté HTML Car"/>
    <w:basedOn w:val="Policepardfaut"/>
    <w:link w:val="PrformatHTML"/>
    <w:uiPriority w:val="99"/>
    <w:rsid w:val="00AA523E"/>
    <w:rPr>
      <w:rFonts w:ascii="Consolas" w:eastAsiaTheme="minorHAnsi" w:hAnsi="Consolas" w:cs="Consolas"/>
      <w:color w:val="2E3192" w:themeColor="text1"/>
      <w:lang w:eastAsia="en-US"/>
    </w:rPr>
  </w:style>
  <w:style w:type="paragraph" w:styleId="Retrait1religne">
    <w:name w:val="Body Text First Indent"/>
    <w:basedOn w:val="Corpsdetexte"/>
    <w:link w:val="Retrait1religneCar"/>
    <w:uiPriority w:val="99"/>
    <w:unhideWhenUsed/>
    <w:rsid w:val="00AA523E"/>
    <w:pPr>
      <w:ind w:firstLine="357"/>
    </w:pPr>
  </w:style>
  <w:style w:type="character" w:customStyle="1" w:styleId="Retrait1religneCar">
    <w:name w:val="Retrait 1re ligne Car"/>
    <w:basedOn w:val="CorpsdetexteCar"/>
    <w:link w:val="Retrait1religne"/>
    <w:uiPriority w:val="99"/>
    <w:rsid w:val="00AA523E"/>
    <w:rPr>
      <w:rFonts w:ascii="Eras Medium ITC" w:eastAsiaTheme="minorHAnsi" w:hAnsi="Eras Medium ITC" w:cstheme="minorBidi"/>
      <w:color w:val="2E3192" w:themeColor="text1"/>
      <w:szCs w:val="22"/>
      <w:lang w:eastAsia="en-US"/>
    </w:rPr>
  </w:style>
  <w:style w:type="paragraph" w:styleId="Retraitcorpsdetexte">
    <w:name w:val="Body Text Indent"/>
    <w:basedOn w:val="Normal"/>
    <w:link w:val="RetraitcorpsdetexteCar"/>
    <w:uiPriority w:val="99"/>
    <w:unhideWhenUsed/>
    <w:rsid w:val="00AA523E"/>
    <w:pPr>
      <w:ind w:left="284"/>
    </w:pPr>
    <w:rPr>
      <w:color w:val="2E3192" w:themeColor="text1"/>
    </w:rPr>
  </w:style>
  <w:style w:type="character" w:customStyle="1" w:styleId="RetraitcorpsdetexteCar">
    <w:name w:val="Retrait corps de texte Car"/>
    <w:basedOn w:val="Policepardfaut"/>
    <w:link w:val="Retraitcorpsdetexte"/>
    <w:uiPriority w:val="99"/>
    <w:rsid w:val="00AA523E"/>
    <w:rPr>
      <w:rFonts w:asciiTheme="minorHAnsi" w:eastAsiaTheme="minorHAnsi" w:hAnsiTheme="minorHAnsi" w:cstheme="minorBidi"/>
      <w:color w:val="2E3192" w:themeColor="text1"/>
      <w:szCs w:val="22"/>
      <w:lang w:eastAsia="en-US"/>
    </w:rPr>
  </w:style>
  <w:style w:type="paragraph" w:styleId="Retraitcorpsdetexte2">
    <w:name w:val="Body Text Indent 2"/>
    <w:basedOn w:val="Normal"/>
    <w:link w:val="Retraitcorpsdetexte2Car"/>
    <w:uiPriority w:val="99"/>
    <w:unhideWhenUsed/>
    <w:rsid w:val="00AA523E"/>
    <w:pPr>
      <w:spacing w:line="480" w:lineRule="auto"/>
      <w:ind w:left="284"/>
    </w:pPr>
    <w:rPr>
      <w:color w:val="2E3192" w:themeColor="text1"/>
    </w:rPr>
  </w:style>
  <w:style w:type="character" w:customStyle="1" w:styleId="Retraitcorpsdetexte2Car">
    <w:name w:val="Retrait corps de texte 2 Car"/>
    <w:basedOn w:val="Policepardfaut"/>
    <w:link w:val="Retraitcorpsdetexte2"/>
    <w:uiPriority w:val="99"/>
    <w:rsid w:val="00AA523E"/>
    <w:rPr>
      <w:rFonts w:asciiTheme="minorHAnsi" w:eastAsiaTheme="minorHAnsi" w:hAnsiTheme="minorHAnsi" w:cstheme="minorBidi"/>
      <w:color w:val="2E3192" w:themeColor="text1"/>
      <w:szCs w:val="22"/>
      <w:lang w:eastAsia="en-US"/>
    </w:rPr>
  </w:style>
  <w:style w:type="paragraph" w:styleId="Retraitcorpsdetexte3">
    <w:name w:val="Body Text Indent 3"/>
    <w:basedOn w:val="Normal"/>
    <w:link w:val="Retraitcorpsdetexte3Car"/>
    <w:uiPriority w:val="99"/>
    <w:unhideWhenUsed/>
    <w:rsid w:val="00AA523E"/>
    <w:pPr>
      <w:ind w:left="284"/>
    </w:pPr>
    <w:rPr>
      <w:color w:val="2E3192" w:themeColor="text1"/>
      <w:sz w:val="16"/>
      <w:szCs w:val="16"/>
    </w:rPr>
  </w:style>
  <w:style w:type="character" w:customStyle="1" w:styleId="Retraitcorpsdetexte3Car">
    <w:name w:val="Retrait corps de texte 3 Car"/>
    <w:basedOn w:val="Policepardfaut"/>
    <w:link w:val="Retraitcorpsdetexte3"/>
    <w:uiPriority w:val="99"/>
    <w:rsid w:val="00AA523E"/>
    <w:rPr>
      <w:rFonts w:asciiTheme="minorHAnsi" w:eastAsiaTheme="minorHAnsi" w:hAnsiTheme="minorHAnsi" w:cstheme="minorBidi"/>
      <w:color w:val="2E3192" w:themeColor="text1"/>
      <w:sz w:val="16"/>
      <w:szCs w:val="16"/>
      <w:lang w:eastAsia="en-US"/>
    </w:rPr>
  </w:style>
  <w:style w:type="paragraph" w:styleId="Retraitcorpset1relig">
    <w:name w:val="Body Text First Indent 2"/>
    <w:basedOn w:val="Retraitcorpsdetexte"/>
    <w:link w:val="Retraitcorpset1religCar"/>
    <w:uiPriority w:val="99"/>
    <w:unhideWhenUsed/>
    <w:rsid w:val="00AA523E"/>
    <w:pPr>
      <w:ind w:left="357" w:firstLine="357"/>
    </w:pPr>
  </w:style>
  <w:style w:type="character" w:customStyle="1" w:styleId="Retraitcorpset1religCar">
    <w:name w:val="Retrait corps et 1re lig. Car"/>
    <w:basedOn w:val="RetraitcorpsdetexteCar"/>
    <w:link w:val="Retraitcorpset1relig"/>
    <w:uiPriority w:val="99"/>
    <w:rsid w:val="00AA523E"/>
    <w:rPr>
      <w:rFonts w:asciiTheme="minorHAnsi" w:eastAsiaTheme="minorHAnsi" w:hAnsiTheme="minorHAnsi" w:cstheme="minorBidi"/>
      <w:color w:val="2E3192" w:themeColor="text1"/>
      <w:szCs w:val="22"/>
      <w:lang w:eastAsia="en-US"/>
    </w:rPr>
  </w:style>
  <w:style w:type="paragraph" w:styleId="Retraitnormal">
    <w:name w:val="Normal Indent"/>
    <w:basedOn w:val="Normal"/>
    <w:uiPriority w:val="99"/>
    <w:unhideWhenUsed/>
    <w:rsid w:val="00AA523E"/>
    <w:pPr>
      <w:ind w:left="709"/>
    </w:pPr>
    <w:rPr>
      <w:color w:val="2E3192" w:themeColor="text1"/>
    </w:rPr>
  </w:style>
  <w:style w:type="character" w:styleId="Rfrenceintense">
    <w:name w:val="Intense Reference"/>
    <w:basedOn w:val="Policepardfaut"/>
    <w:uiPriority w:val="32"/>
    <w:qFormat/>
    <w:rsid w:val="00AA523E"/>
    <w:rPr>
      <w:b/>
      <w:bCs/>
      <w:smallCaps/>
      <w:color w:val="00AEEF" w:themeColor="accent1"/>
      <w:spacing w:val="5"/>
    </w:rPr>
  </w:style>
  <w:style w:type="character" w:styleId="Rfrenceple">
    <w:name w:val="Subtle Reference"/>
    <w:basedOn w:val="Policepardfaut"/>
    <w:uiPriority w:val="31"/>
    <w:qFormat/>
    <w:rsid w:val="00AA523E"/>
    <w:rPr>
      <w:smallCaps/>
      <w:color w:val="6265CD" w:themeColor="text1" w:themeTint="A5"/>
    </w:rPr>
  </w:style>
  <w:style w:type="paragraph" w:styleId="Salutations">
    <w:name w:val="Salutation"/>
    <w:basedOn w:val="Normal"/>
    <w:next w:val="Normal"/>
    <w:link w:val="SalutationsCar"/>
    <w:uiPriority w:val="99"/>
    <w:unhideWhenUsed/>
    <w:rsid w:val="00AA523E"/>
    <w:rPr>
      <w:color w:val="2E3192" w:themeColor="text1"/>
    </w:rPr>
  </w:style>
  <w:style w:type="character" w:customStyle="1" w:styleId="SalutationsCar">
    <w:name w:val="Salutations Car"/>
    <w:basedOn w:val="Policepardfaut"/>
    <w:link w:val="Salutations"/>
    <w:uiPriority w:val="99"/>
    <w:rsid w:val="00AA523E"/>
    <w:rPr>
      <w:rFonts w:asciiTheme="minorHAnsi" w:eastAsiaTheme="minorHAnsi" w:hAnsiTheme="minorHAnsi" w:cstheme="minorBidi"/>
      <w:color w:val="2E3192" w:themeColor="text1"/>
      <w:szCs w:val="22"/>
      <w:lang w:eastAsia="en-US"/>
    </w:rPr>
  </w:style>
  <w:style w:type="paragraph" w:styleId="Sansinterligne">
    <w:name w:val="No Spacing"/>
    <w:uiPriority w:val="1"/>
    <w:qFormat/>
    <w:rsid w:val="00AA523E"/>
    <w:pPr>
      <w:jc w:val="both"/>
    </w:pPr>
    <w:rPr>
      <w:rFonts w:asciiTheme="minorHAnsi" w:eastAsiaTheme="minorHAnsi" w:hAnsiTheme="minorHAnsi" w:cstheme="minorBidi"/>
      <w:color w:val="2E3192" w:themeColor="text1"/>
      <w:szCs w:val="22"/>
      <w:lang w:eastAsia="en-US"/>
    </w:rPr>
  </w:style>
  <w:style w:type="paragraph" w:styleId="Signature">
    <w:name w:val="Signature"/>
    <w:basedOn w:val="Normal"/>
    <w:link w:val="SignatureCar"/>
    <w:uiPriority w:val="99"/>
    <w:unhideWhenUsed/>
    <w:rsid w:val="00AA523E"/>
    <w:pPr>
      <w:spacing w:before="0" w:after="0"/>
      <w:ind w:left="4253"/>
    </w:pPr>
    <w:rPr>
      <w:color w:val="2E3192" w:themeColor="text1"/>
    </w:rPr>
  </w:style>
  <w:style w:type="character" w:customStyle="1" w:styleId="SignatureCar">
    <w:name w:val="Signature Car"/>
    <w:basedOn w:val="Policepardfaut"/>
    <w:link w:val="Signature"/>
    <w:uiPriority w:val="99"/>
    <w:rsid w:val="00AA523E"/>
    <w:rPr>
      <w:rFonts w:asciiTheme="minorHAnsi" w:eastAsiaTheme="minorHAnsi" w:hAnsiTheme="minorHAnsi" w:cstheme="minorBidi"/>
      <w:color w:val="2E3192" w:themeColor="text1"/>
      <w:szCs w:val="22"/>
      <w:lang w:eastAsia="en-US"/>
    </w:rPr>
  </w:style>
  <w:style w:type="paragraph" w:styleId="Signaturelectronique">
    <w:name w:val="E-mail Signature"/>
    <w:basedOn w:val="Normal"/>
    <w:link w:val="SignaturelectroniqueCar"/>
    <w:uiPriority w:val="99"/>
    <w:unhideWhenUsed/>
    <w:rsid w:val="00AA523E"/>
    <w:pPr>
      <w:spacing w:before="0" w:after="0"/>
    </w:pPr>
    <w:rPr>
      <w:color w:val="2E3192" w:themeColor="text1"/>
    </w:rPr>
  </w:style>
  <w:style w:type="character" w:customStyle="1" w:styleId="SignaturelectroniqueCar">
    <w:name w:val="Signature électronique Car"/>
    <w:basedOn w:val="Policepardfaut"/>
    <w:link w:val="Signaturelectronique"/>
    <w:uiPriority w:val="99"/>
    <w:rsid w:val="00AA523E"/>
    <w:rPr>
      <w:rFonts w:asciiTheme="minorHAnsi" w:eastAsiaTheme="minorHAnsi" w:hAnsiTheme="minorHAnsi" w:cstheme="minorBidi"/>
      <w:color w:val="2E3192" w:themeColor="text1"/>
      <w:szCs w:val="22"/>
      <w:lang w:eastAsia="en-US"/>
    </w:rPr>
  </w:style>
  <w:style w:type="paragraph" w:styleId="Sous-titre">
    <w:name w:val="Subtitle"/>
    <w:basedOn w:val="Normal"/>
    <w:next w:val="Normal"/>
    <w:link w:val="Sous-titreCar"/>
    <w:uiPriority w:val="11"/>
    <w:qFormat/>
    <w:rsid w:val="00AA523E"/>
    <w:pPr>
      <w:numPr>
        <w:ilvl w:val="1"/>
      </w:numPr>
      <w:spacing w:after="160"/>
    </w:pPr>
    <w:rPr>
      <w:rFonts w:eastAsiaTheme="minorEastAsia"/>
      <w:color w:val="000000" w:themeColor="text2"/>
      <w:spacing w:val="15"/>
      <w:sz w:val="22"/>
    </w:rPr>
  </w:style>
  <w:style w:type="character" w:customStyle="1" w:styleId="Sous-titreCar">
    <w:name w:val="Sous-titre Car"/>
    <w:basedOn w:val="Policepardfaut"/>
    <w:link w:val="Sous-titre"/>
    <w:uiPriority w:val="11"/>
    <w:rsid w:val="00AA523E"/>
    <w:rPr>
      <w:rFonts w:asciiTheme="minorHAnsi" w:eastAsiaTheme="minorEastAsia" w:hAnsiTheme="minorHAnsi" w:cstheme="minorBidi"/>
      <w:color w:val="000000" w:themeColor="text2"/>
      <w:spacing w:val="15"/>
      <w:sz w:val="22"/>
      <w:szCs w:val="22"/>
      <w:lang w:eastAsia="en-US"/>
    </w:rPr>
  </w:style>
  <w:style w:type="character" w:customStyle="1" w:styleId="TM1Car">
    <w:name w:val="TM 1 Car"/>
    <w:basedOn w:val="Policepardfaut"/>
    <w:link w:val="TM1"/>
    <w:uiPriority w:val="39"/>
    <w:rsid w:val="00136459"/>
    <w:rPr>
      <w:rFonts w:ascii="Eras Medium ITC" w:eastAsiaTheme="minorHAnsi" w:hAnsi="Eras Medium ITC" w:cstheme="minorBidi"/>
      <w:b/>
      <w:noProof/>
      <w:color w:val="2E3192" w:themeColor="text1"/>
      <w:szCs w:val="22"/>
      <w:lang w:eastAsia="en-US"/>
    </w:rPr>
  </w:style>
  <w:style w:type="paragraph" w:styleId="TM4">
    <w:name w:val="toc 4"/>
    <w:basedOn w:val="Normal"/>
    <w:next w:val="Normal"/>
    <w:autoRedefine/>
    <w:uiPriority w:val="39"/>
    <w:unhideWhenUsed/>
    <w:rsid w:val="00AA523E"/>
    <w:pPr>
      <w:ind w:left="601"/>
    </w:pPr>
    <w:rPr>
      <w:color w:val="2E3192" w:themeColor="text1"/>
    </w:rPr>
  </w:style>
  <w:style w:type="paragraph" w:styleId="TM5">
    <w:name w:val="toc 5"/>
    <w:basedOn w:val="Normal"/>
    <w:next w:val="Normal"/>
    <w:autoRedefine/>
    <w:uiPriority w:val="39"/>
    <w:unhideWhenUsed/>
    <w:qFormat/>
    <w:rsid w:val="00AA523E"/>
    <w:pPr>
      <w:ind w:left="799"/>
    </w:pPr>
    <w:rPr>
      <w:color w:val="2E3192" w:themeColor="text1"/>
    </w:rPr>
  </w:style>
  <w:style w:type="paragraph" w:styleId="TM6">
    <w:name w:val="toc 6"/>
    <w:basedOn w:val="Normal"/>
    <w:next w:val="Normal"/>
    <w:autoRedefine/>
    <w:uiPriority w:val="39"/>
    <w:unhideWhenUsed/>
    <w:qFormat/>
    <w:rsid w:val="00AA523E"/>
    <w:pPr>
      <w:ind w:left="998"/>
    </w:pPr>
    <w:rPr>
      <w:color w:val="2E3192" w:themeColor="text1"/>
    </w:rPr>
  </w:style>
  <w:style w:type="paragraph" w:styleId="TM7">
    <w:name w:val="toc 7"/>
    <w:basedOn w:val="Normal"/>
    <w:next w:val="Normal"/>
    <w:autoRedefine/>
    <w:uiPriority w:val="39"/>
    <w:unhideWhenUsed/>
    <w:qFormat/>
    <w:rsid w:val="00AA523E"/>
    <w:pPr>
      <w:ind w:left="1202"/>
    </w:pPr>
    <w:rPr>
      <w:color w:val="2E3192" w:themeColor="text1"/>
    </w:rPr>
  </w:style>
  <w:style w:type="paragraph" w:styleId="TM8">
    <w:name w:val="toc 8"/>
    <w:basedOn w:val="Normal"/>
    <w:next w:val="Normal"/>
    <w:autoRedefine/>
    <w:uiPriority w:val="39"/>
    <w:unhideWhenUsed/>
    <w:qFormat/>
    <w:rsid w:val="00AA523E"/>
    <w:pPr>
      <w:ind w:left="1400"/>
    </w:pPr>
    <w:rPr>
      <w:color w:val="2E3192" w:themeColor="text1"/>
    </w:rPr>
  </w:style>
  <w:style w:type="paragraph" w:styleId="TM9">
    <w:name w:val="toc 9"/>
    <w:basedOn w:val="Normal"/>
    <w:next w:val="Normal"/>
    <w:autoRedefine/>
    <w:uiPriority w:val="39"/>
    <w:unhideWhenUsed/>
    <w:qFormat/>
    <w:rsid w:val="00AA523E"/>
    <w:pPr>
      <w:ind w:left="1599"/>
    </w:pPr>
    <w:rPr>
      <w:color w:val="2E3192" w:themeColor="text1"/>
    </w:rPr>
  </w:style>
  <w:style w:type="paragraph" w:styleId="Tabledesillustrations">
    <w:name w:val="table of figures"/>
    <w:basedOn w:val="Normal"/>
    <w:next w:val="Normal"/>
    <w:uiPriority w:val="99"/>
    <w:unhideWhenUsed/>
    <w:qFormat/>
    <w:rsid w:val="00AA523E"/>
    <w:pPr>
      <w:spacing w:after="0"/>
    </w:pPr>
    <w:rPr>
      <w:color w:val="2E3192" w:themeColor="text1"/>
    </w:rPr>
  </w:style>
  <w:style w:type="paragraph" w:styleId="Tabledesrfrencesjuridiques">
    <w:name w:val="table of authorities"/>
    <w:basedOn w:val="Normal"/>
    <w:next w:val="Normal"/>
    <w:uiPriority w:val="99"/>
    <w:unhideWhenUsed/>
    <w:rsid w:val="00AA523E"/>
    <w:pPr>
      <w:spacing w:after="0"/>
      <w:ind w:left="200" w:hanging="200"/>
    </w:pPr>
    <w:rPr>
      <w:color w:val="2E3192" w:themeColor="text1"/>
    </w:rPr>
  </w:style>
  <w:style w:type="table" w:customStyle="1" w:styleId="TableauListe">
    <w:name w:val="Tableau Liste"/>
    <w:basedOn w:val="TableauNormal"/>
    <w:uiPriority w:val="99"/>
    <w:rsid w:val="00AA523E"/>
    <w:rPr>
      <w:rFonts w:asciiTheme="minorHAnsi" w:eastAsiaTheme="minorHAnsi" w:hAnsiTheme="minorHAnsi" w:cstheme="minorBidi"/>
      <w:color w:val="2E3192" w:themeColor="text1"/>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tblBorders>
    </w:tblPr>
    <w:tcPr>
      <w:shd w:val="clear" w:color="auto" w:fill="B3B5E7" w:themeFill="background2" w:themeFillShade="E6"/>
    </w:tcPr>
    <w:tblStylePr w:type="firstRow">
      <w:tblPr/>
      <w:tcPr>
        <w:tcBorders>
          <w:top w:val="single" w:sz="4" w:space="0" w:color="auto"/>
          <w:left w:val="single" w:sz="4" w:space="0" w:color="auto"/>
          <w:bottom w:val="nil"/>
          <w:right w:val="single" w:sz="4" w:space="0" w:color="auto"/>
          <w:insideH w:val="nil"/>
          <w:insideV w:val="nil"/>
          <w:tl2br w:val="nil"/>
          <w:tr2bl w:val="nil"/>
        </w:tcBorders>
        <w:shd w:val="clear" w:color="auto" w:fill="B3B5E7" w:themeFill="background2" w:themeFillShade="E6"/>
      </w:tcPr>
    </w:tblStylePr>
  </w:style>
  <w:style w:type="table" w:customStyle="1" w:styleId="Tableaustandard">
    <w:name w:val="Tableau standard"/>
    <w:basedOn w:val="Grilledetableau1"/>
    <w:uiPriority w:val="99"/>
    <w:rsid w:val="00AA523E"/>
    <w:pPr>
      <w:spacing w:after="0"/>
    </w:pPr>
    <w:rPr>
      <w:rFonts w:asciiTheme="minorHAnsi" w:eastAsiaTheme="minorHAnsi" w:hAnsiTheme="minorHAnsi" w:cstheme="minorBidi"/>
      <w:sz w:val="22"/>
      <w:szCs w:val="22"/>
      <w:lang w:eastAsia="en-US"/>
    </w:rPr>
    <w:tblPr>
      <w:tblStyleRowBandSize w:val="1"/>
      <w:tblStyleColBandSize w:val="1"/>
    </w:tblPr>
    <w:tcPr>
      <w:shd w:val="clear" w:color="auto" w:fill="auto"/>
    </w:tcPr>
    <w:tblStylePr w:type="firstRow">
      <w:rPr>
        <w:rFonts w:ascii="Eras Demi ITC" w:hAnsi="Eras Demi ITC"/>
        <w:strike w:val="0"/>
        <w:dstrike w:val="0"/>
        <w:color w:val="FFFFFF" w:themeColor="background1"/>
      </w:rPr>
      <w:tblPr/>
      <w:tcPr>
        <w:shd w:val="clear" w:color="auto" w:fill="2E3192" w:themeFill="text1"/>
      </w:tcPr>
    </w:tblStylePr>
    <w:tblStylePr w:type="lastRow">
      <w:rPr>
        <w:b/>
        <w:i/>
        <w:iCs/>
      </w:rPr>
      <w:tblPr/>
      <w:tcPr>
        <w:tcBorders>
          <w:tl2br w:val="none" w:sz="0" w:space="0" w:color="auto"/>
          <w:tr2bl w:val="none" w:sz="0" w:space="0" w:color="auto"/>
        </w:tcBorders>
        <w:shd w:val="clear" w:color="auto" w:fill="D6D7F2" w:themeFill="background2"/>
      </w:tcPr>
    </w:tblStylePr>
    <w:tblStylePr w:type="firstCol">
      <w:rPr>
        <w:b/>
      </w:rPr>
      <w:tblPr/>
      <w:tcPr>
        <w:shd w:val="clear" w:color="auto" w:fill="D9D9D9" w:themeFill="background1" w:themeFillShade="D9"/>
      </w:tcPr>
    </w:tblStylePr>
    <w:tblStylePr w:type="lastCol">
      <w:rPr>
        <w:b/>
        <w:i/>
        <w:iCs/>
      </w:rPr>
      <w:tblPr/>
      <w:tcPr>
        <w:tcBorders>
          <w:tl2br w:val="none" w:sz="0" w:space="0" w:color="auto"/>
          <w:tr2bl w:val="none" w:sz="0" w:space="0" w:color="auto"/>
        </w:tcBorders>
        <w:shd w:val="clear" w:color="auto" w:fill="BFBFBF" w:themeFill="background1" w:themeFillShade="BF"/>
      </w:tcPr>
    </w:tblStylePr>
    <w:tblStylePr w:type="seCell">
      <w:tblPr/>
      <w:tcPr>
        <w:shd w:val="clear" w:color="auto" w:fill="A6A6A6" w:themeFill="background1" w:themeFillShade="A6"/>
      </w:tcPr>
    </w:tblStylePr>
  </w:style>
  <w:style w:type="table" w:styleId="Grilledetableau1">
    <w:name w:val="Table Grid 1"/>
    <w:basedOn w:val="TableauNormal"/>
    <w:semiHidden/>
    <w:unhideWhenUsed/>
    <w:rsid w:val="00AA523E"/>
    <w:pPr>
      <w:spacing w:before="120"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extebrut">
    <w:name w:val="Plain Text"/>
    <w:basedOn w:val="Normal"/>
    <w:link w:val="TextebrutCar"/>
    <w:uiPriority w:val="99"/>
    <w:unhideWhenUsed/>
    <w:rsid w:val="00AA523E"/>
    <w:pPr>
      <w:spacing w:before="0" w:after="0"/>
    </w:pPr>
    <w:rPr>
      <w:rFonts w:ascii="Consolas" w:hAnsi="Consolas" w:cs="Consolas"/>
      <w:color w:val="2E3192" w:themeColor="text1"/>
      <w:sz w:val="21"/>
      <w:szCs w:val="21"/>
    </w:rPr>
  </w:style>
  <w:style w:type="character" w:customStyle="1" w:styleId="TextebrutCar">
    <w:name w:val="Texte brut Car"/>
    <w:basedOn w:val="Policepardfaut"/>
    <w:link w:val="Textebrut"/>
    <w:uiPriority w:val="99"/>
    <w:rsid w:val="00AA523E"/>
    <w:rPr>
      <w:rFonts w:ascii="Consolas" w:eastAsiaTheme="minorHAnsi" w:hAnsi="Consolas" w:cs="Consolas"/>
      <w:color w:val="2E3192" w:themeColor="text1"/>
      <w:sz w:val="21"/>
      <w:szCs w:val="21"/>
      <w:lang w:eastAsia="en-US"/>
    </w:rPr>
  </w:style>
  <w:style w:type="paragraph" w:styleId="Textedebulles">
    <w:name w:val="Balloon Text"/>
    <w:basedOn w:val="Normal"/>
    <w:link w:val="TextedebullesCar"/>
    <w:uiPriority w:val="99"/>
    <w:unhideWhenUsed/>
    <w:rsid w:val="00AA523E"/>
    <w:pPr>
      <w:spacing w:before="0" w:after="0"/>
    </w:pPr>
    <w:rPr>
      <w:rFonts w:ascii="Segoe UI" w:hAnsi="Segoe UI" w:cs="Segoe UI"/>
      <w:color w:val="2E3192" w:themeColor="text1"/>
      <w:sz w:val="18"/>
      <w:szCs w:val="18"/>
    </w:rPr>
  </w:style>
  <w:style w:type="character" w:customStyle="1" w:styleId="TextedebullesCar">
    <w:name w:val="Texte de bulles Car"/>
    <w:basedOn w:val="Policepardfaut"/>
    <w:link w:val="Textedebulles"/>
    <w:uiPriority w:val="99"/>
    <w:rsid w:val="00AA523E"/>
    <w:rPr>
      <w:rFonts w:ascii="Segoe UI" w:eastAsiaTheme="minorHAnsi" w:hAnsi="Segoe UI" w:cs="Segoe UI"/>
      <w:color w:val="2E3192" w:themeColor="text1"/>
      <w:sz w:val="18"/>
      <w:szCs w:val="18"/>
      <w:lang w:eastAsia="en-US"/>
    </w:rPr>
  </w:style>
  <w:style w:type="character" w:styleId="Textedelespacerserv">
    <w:name w:val="Placeholder Text"/>
    <w:basedOn w:val="Policepardfaut"/>
    <w:uiPriority w:val="99"/>
    <w:semiHidden/>
    <w:rsid w:val="00AA523E"/>
    <w:rPr>
      <w:color w:val="808080" w:themeColor="background1" w:themeShade="80"/>
    </w:rPr>
  </w:style>
  <w:style w:type="paragraph" w:styleId="Textedemacro">
    <w:name w:val="macro"/>
    <w:link w:val="TextedemacroCar"/>
    <w:uiPriority w:val="99"/>
    <w:unhideWhenUsed/>
    <w:rsid w:val="00AA523E"/>
    <w:pPr>
      <w:tabs>
        <w:tab w:val="left" w:pos="480"/>
        <w:tab w:val="left" w:pos="960"/>
        <w:tab w:val="left" w:pos="1440"/>
        <w:tab w:val="left" w:pos="1920"/>
        <w:tab w:val="left" w:pos="2400"/>
        <w:tab w:val="left" w:pos="2880"/>
        <w:tab w:val="left" w:pos="3360"/>
        <w:tab w:val="left" w:pos="3840"/>
        <w:tab w:val="left" w:pos="4320"/>
      </w:tabs>
      <w:spacing w:before="120"/>
      <w:jc w:val="both"/>
    </w:pPr>
    <w:rPr>
      <w:rFonts w:ascii="Consolas" w:eastAsiaTheme="minorHAnsi" w:hAnsi="Consolas" w:cs="Consolas"/>
      <w:color w:val="2E3192" w:themeColor="text1"/>
      <w:lang w:eastAsia="en-US"/>
    </w:rPr>
  </w:style>
  <w:style w:type="character" w:customStyle="1" w:styleId="TextedemacroCar">
    <w:name w:val="Texte de macro Car"/>
    <w:basedOn w:val="Policepardfaut"/>
    <w:link w:val="Textedemacro"/>
    <w:uiPriority w:val="99"/>
    <w:rsid w:val="00AA523E"/>
    <w:rPr>
      <w:rFonts w:ascii="Consolas" w:eastAsiaTheme="minorHAnsi" w:hAnsi="Consolas" w:cs="Consolas"/>
      <w:color w:val="2E3192" w:themeColor="text1"/>
      <w:lang w:eastAsia="en-US"/>
    </w:rPr>
  </w:style>
  <w:style w:type="paragraph" w:customStyle="1" w:styleId="ThormePreuve">
    <w:name w:val="Théorème : Preuve"/>
    <w:basedOn w:val="Normal"/>
    <w:next w:val="Normal"/>
    <w:qFormat/>
    <w:rsid w:val="00AA523E"/>
    <w:pPr>
      <w:pBdr>
        <w:left w:val="wave" w:sz="6" w:space="4" w:color="00AEEF" w:themeColor="accent1"/>
      </w:pBdr>
      <w:spacing w:after="240"/>
    </w:pPr>
    <w:rPr>
      <w:color w:val="2E3192" w:themeColor="text1"/>
    </w:rPr>
  </w:style>
  <w:style w:type="character" w:customStyle="1" w:styleId="TitreCar">
    <w:name w:val="Titre Car"/>
    <w:basedOn w:val="Policepardfaut"/>
    <w:link w:val="Titre"/>
    <w:uiPriority w:val="10"/>
    <w:rsid w:val="00C167E8"/>
    <w:rPr>
      <w:rFonts w:ascii="Eras Bold ITC" w:eastAsiaTheme="majorEastAsia" w:hAnsi="Eras Bold ITC" w:cstheme="majorBidi"/>
      <w:b/>
      <w:color w:val="2E3192" w:themeColor="text1"/>
      <w:spacing w:val="-10"/>
      <w:kern w:val="28"/>
      <w:sz w:val="32"/>
      <w:szCs w:val="56"/>
      <w:lang w:eastAsia="en-US"/>
    </w:rPr>
  </w:style>
  <w:style w:type="character" w:customStyle="1" w:styleId="Titre1Car">
    <w:name w:val="Titre 1 Car"/>
    <w:basedOn w:val="Policepardfaut"/>
    <w:link w:val="Titre1"/>
    <w:uiPriority w:val="9"/>
    <w:rsid w:val="00AA523E"/>
    <w:rPr>
      <w:rFonts w:ascii="Eras Bold ITC" w:eastAsiaTheme="majorEastAsia" w:hAnsi="Eras Bold ITC" w:cstheme="majorBidi"/>
      <w:color w:val="2E3192" w:themeColor="text1"/>
      <w:sz w:val="32"/>
      <w:szCs w:val="32"/>
      <w:shd w:val="clear" w:color="auto" w:fill="D6D7F2" w:themeFill="background2"/>
      <w:lang w:eastAsia="en-US"/>
    </w:rPr>
  </w:style>
  <w:style w:type="character" w:customStyle="1" w:styleId="Titre2Car">
    <w:name w:val="Titre 2 Car"/>
    <w:basedOn w:val="Policepardfaut"/>
    <w:link w:val="Titre2"/>
    <w:uiPriority w:val="9"/>
    <w:rsid w:val="00AA523E"/>
    <w:rPr>
      <w:rFonts w:ascii="Eras Medium ITC" w:eastAsiaTheme="majorEastAsia" w:hAnsi="Eras Medium ITC" w:cstheme="majorBidi"/>
      <w:b/>
      <w:color w:val="2E3192" w:themeColor="text1"/>
      <w:sz w:val="26"/>
      <w:szCs w:val="26"/>
      <w:lang w:eastAsia="en-US"/>
    </w:rPr>
  </w:style>
  <w:style w:type="character" w:customStyle="1" w:styleId="Titre4Car">
    <w:name w:val="Titre 4 Car"/>
    <w:basedOn w:val="Policepardfaut"/>
    <w:link w:val="Titre4"/>
    <w:uiPriority w:val="9"/>
    <w:rsid w:val="00AA523E"/>
    <w:rPr>
      <w:rFonts w:ascii="Eras Medium ITC" w:eastAsiaTheme="majorEastAsia" w:hAnsi="Eras Medium ITC" w:cstheme="majorBidi"/>
      <w:b/>
      <w:iCs/>
      <w:color w:val="000000" w:themeColor="text2"/>
      <w:sz w:val="22"/>
      <w:szCs w:val="22"/>
      <w:lang w:eastAsia="en-US"/>
    </w:rPr>
  </w:style>
  <w:style w:type="character" w:customStyle="1" w:styleId="Titre5Car">
    <w:name w:val="Titre 5 Car"/>
    <w:basedOn w:val="Policepardfaut"/>
    <w:link w:val="Titre5"/>
    <w:uiPriority w:val="9"/>
    <w:rsid w:val="00AA523E"/>
    <w:rPr>
      <w:rFonts w:ascii="Eras Medium ITC" w:eastAsiaTheme="majorEastAsia" w:hAnsi="Eras Medium ITC" w:cstheme="majorBidi"/>
      <w:b/>
      <w:color w:val="666666" w:themeColor="text2" w:themeTint="99"/>
      <w:szCs w:val="22"/>
      <w:lang w:eastAsia="en-US"/>
    </w:rPr>
  </w:style>
  <w:style w:type="character" w:customStyle="1" w:styleId="Titre6Car">
    <w:name w:val="Titre 6 Car"/>
    <w:basedOn w:val="Policepardfaut"/>
    <w:link w:val="Titre6"/>
    <w:uiPriority w:val="9"/>
    <w:rsid w:val="00AA523E"/>
    <w:rPr>
      <w:rFonts w:ascii="Eras Medium ITC" w:eastAsiaTheme="majorEastAsia" w:hAnsi="Eras Medium ITC" w:cstheme="majorBidi"/>
      <w:b/>
      <w:color w:val="666666" w:themeColor="text2" w:themeTint="99"/>
      <w:szCs w:val="22"/>
      <w:lang w:eastAsia="en-US"/>
    </w:rPr>
  </w:style>
  <w:style w:type="character" w:customStyle="1" w:styleId="Titre7Car">
    <w:name w:val="Titre 7 Car"/>
    <w:basedOn w:val="Policepardfaut"/>
    <w:link w:val="Titre7"/>
    <w:uiPriority w:val="9"/>
    <w:rsid w:val="00AA523E"/>
    <w:rPr>
      <w:rFonts w:ascii="Eras Medium ITC" w:eastAsiaTheme="majorEastAsia" w:hAnsi="Eras Medium ITC" w:cstheme="majorBidi"/>
      <w:iCs/>
      <w:color w:val="666666" w:themeColor="text2" w:themeTint="99"/>
      <w:szCs w:val="22"/>
      <w:lang w:eastAsia="en-US"/>
    </w:rPr>
  </w:style>
  <w:style w:type="character" w:customStyle="1" w:styleId="Titre8Car">
    <w:name w:val="Titre 8 Car"/>
    <w:basedOn w:val="Policepardfaut"/>
    <w:link w:val="Titre8"/>
    <w:uiPriority w:val="9"/>
    <w:rsid w:val="00AA523E"/>
    <w:rPr>
      <w:rFonts w:ascii="Eras Medium ITC" w:eastAsiaTheme="majorEastAsia" w:hAnsi="Eras Medium ITC" w:cstheme="majorBidi"/>
      <w:color w:val="666666" w:themeColor="text2" w:themeTint="99"/>
      <w:szCs w:val="21"/>
      <w:lang w:eastAsia="en-US"/>
    </w:rPr>
  </w:style>
  <w:style w:type="character" w:customStyle="1" w:styleId="Titre9Car">
    <w:name w:val="Titre 9 Car"/>
    <w:basedOn w:val="Policepardfaut"/>
    <w:link w:val="Titre9"/>
    <w:uiPriority w:val="9"/>
    <w:rsid w:val="00AA523E"/>
    <w:rPr>
      <w:rFonts w:ascii="Eras Medium ITC" w:eastAsiaTheme="majorEastAsia" w:hAnsi="Eras Medium ITC" w:cstheme="majorBidi"/>
      <w:iCs/>
      <w:color w:val="666666" w:themeColor="text2" w:themeTint="99"/>
      <w:szCs w:val="21"/>
      <w:lang w:eastAsia="en-US"/>
    </w:rPr>
  </w:style>
  <w:style w:type="paragraph" w:customStyle="1" w:styleId="TitreNonRfrenc">
    <w:name w:val="Titre Non Référencé"/>
    <w:basedOn w:val="Titre1"/>
    <w:link w:val="TitreNonRfrencCar"/>
    <w:qFormat/>
    <w:rsid w:val="00AA523E"/>
    <w:pPr>
      <w:spacing w:after="400"/>
    </w:pPr>
    <w:rPr>
      <w:b/>
      <w:sz w:val="36"/>
    </w:rPr>
  </w:style>
  <w:style w:type="character" w:customStyle="1" w:styleId="TitreNonRfrencCar">
    <w:name w:val="Titre Non Référencé Car"/>
    <w:basedOn w:val="Titre1Car"/>
    <w:link w:val="TitreNonRfrenc"/>
    <w:rsid w:val="00AA523E"/>
    <w:rPr>
      <w:rFonts w:ascii="Eras Bold ITC" w:eastAsiaTheme="majorEastAsia" w:hAnsi="Eras Bold ITC" w:cstheme="majorBidi"/>
      <w:b/>
      <w:color w:val="2E3192" w:themeColor="text1"/>
      <w:sz w:val="36"/>
      <w:szCs w:val="32"/>
      <w:shd w:val="clear" w:color="auto" w:fill="D6D7F2" w:themeFill="background2"/>
      <w:lang w:eastAsia="en-US"/>
    </w:rPr>
  </w:style>
  <w:style w:type="paragraph" w:styleId="TitreTR">
    <w:name w:val="toa heading"/>
    <w:basedOn w:val="Normal"/>
    <w:next w:val="Normal"/>
    <w:uiPriority w:val="99"/>
    <w:unhideWhenUsed/>
    <w:rsid w:val="00AA523E"/>
    <w:rPr>
      <w:rFonts w:eastAsiaTheme="majorEastAsia" w:cstheme="majorBidi"/>
      <w:b/>
      <w:bCs/>
      <w:color w:val="2E3192" w:themeColor="text1"/>
      <w:sz w:val="24"/>
      <w:szCs w:val="24"/>
    </w:rPr>
  </w:style>
  <w:style w:type="paragraph" w:styleId="Titredenote">
    <w:name w:val="Note Heading"/>
    <w:basedOn w:val="Normal"/>
    <w:next w:val="Normal"/>
    <w:link w:val="TitredenoteCar"/>
    <w:uiPriority w:val="99"/>
    <w:unhideWhenUsed/>
    <w:qFormat/>
    <w:rsid w:val="00AA523E"/>
    <w:pPr>
      <w:spacing w:before="0" w:after="0"/>
    </w:pPr>
    <w:rPr>
      <w:color w:val="2E3192" w:themeColor="text1"/>
    </w:rPr>
  </w:style>
  <w:style w:type="character" w:customStyle="1" w:styleId="TitredenoteCar">
    <w:name w:val="Titre de note Car"/>
    <w:basedOn w:val="Policepardfaut"/>
    <w:link w:val="Titredenote"/>
    <w:uiPriority w:val="99"/>
    <w:rsid w:val="00AA523E"/>
    <w:rPr>
      <w:rFonts w:asciiTheme="minorHAnsi" w:eastAsiaTheme="minorHAnsi" w:hAnsiTheme="minorHAnsi" w:cstheme="minorBidi"/>
      <w:color w:val="2E3192" w:themeColor="text1"/>
      <w:szCs w:val="22"/>
      <w:lang w:eastAsia="en-US"/>
    </w:rPr>
  </w:style>
  <w:style w:type="character" w:styleId="Titredulivre">
    <w:name w:val="Book Title"/>
    <w:basedOn w:val="Policepardfaut"/>
    <w:uiPriority w:val="33"/>
    <w:qFormat/>
    <w:rsid w:val="00AA523E"/>
    <w:rPr>
      <w:b/>
      <w:bCs/>
      <w:i/>
      <w:iCs/>
      <w:color w:val="2E3192" w:themeColor="text1"/>
      <w:spacing w:val="5"/>
    </w:rPr>
  </w:style>
  <w:style w:type="paragraph" w:styleId="Titreindex">
    <w:name w:val="index heading"/>
    <w:basedOn w:val="Normal"/>
    <w:next w:val="Index1"/>
    <w:uiPriority w:val="99"/>
    <w:unhideWhenUsed/>
    <w:rsid w:val="00AA523E"/>
    <w:rPr>
      <w:rFonts w:asciiTheme="majorHAnsi" w:eastAsiaTheme="majorEastAsia" w:hAnsiTheme="majorHAnsi" w:cstheme="majorBidi"/>
      <w:b/>
      <w:bCs/>
      <w:color w:val="2E3192" w:themeColor="text1"/>
    </w:rPr>
  </w:style>
  <w:style w:type="character" w:styleId="VariableHTML">
    <w:name w:val="HTML Variable"/>
    <w:basedOn w:val="Policepardfaut"/>
    <w:uiPriority w:val="99"/>
    <w:unhideWhenUsed/>
    <w:rsid w:val="00AA523E"/>
    <w:rPr>
      <w:i/>
      <w:iCs/>
    </w:rPr>
  </w:style>
  <w:style w:type="character" w:styleId="lev">
    <w:name w:val="Strong"/>
    <w:basedOn w:val="Inlinerenforcement"/>
    <w:uiPriority w:val="22"/>
    <w:qFormat/>
    <w:rsid w:val="00AA523E"/>
    <w:rPr>
      <w:rFonts w:ascii="Eras Bold ITC" w:hAnsi="Eras Bold ITC"/>
      <w:b w:val="0"/>
      <w:bCs/>
      <w:i w:val="0"/>
      <w:color w:val="000000" w:themeColor="text2"/>
      <w:bdr w:val="none" w:sz="0" w:space="0" w:color="auto"/>
    </w:rPr>
  </w:style>
  <w:style w:type="paragraph" w:styleId="Rvision">
    <w:name w:val="Revision"/>
    <w:hidden/>
    <w:uiPriority w:val="99"/>
    <w:semiHidden/>
    <w:rsid w:val="003F690A"/>
    <w:rPr>
      <w:rFonts w:ascii="Eras Medium ITC" w:eastAsiaTheme="minorHAnsi" w:hAnsi="Eras Medium ITC" w:cstheme="minorBid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5.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hyperlink" Target="https://fr.wikipedia.org/wiki/Spectre_%C3%A9lectromagn%C3%A9tique" TargetMode="External"/><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hyperlink" Target="http://www.elektronique.fr/cours/AOP/aop-montages-de-base.php" TargetMode="External"/><Relationship Id="rId55" Type="http://schemas.openxmlformats.org/officeDocument/2006/relationships/image" Target="media/image38.jpe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app.geogebra.org/" TargetMode="External"/><Relationship Id="rId28" Type="http://schemas.openxmlformats.org/officeDocument/2006/relationships/image" Target="media/image13.jpeg"/><Relationship Id="rId36" Type="http://schemas.openxmlformats.org/officeDocument/2006/relationships/image" Target="media/image21.jpg"/><Relationship Id="rId49" Type="http://schemas.openxmlformats.org/officeDocument/2006/relationships/image" Target="media/image33.png"/><Relationship Id="rId57" Type="http://schemas.microsoft.com/office/2007/relationships/hdphoto" Target="media/hdphoto1.wdp"/><Relationship Id="rId61" Type="http://schemas.openxmlformats.org/officeDocument/2006/relationships/header" Target="header1.xml"/><Relationship Id="rId10" Type="http://schemas.openxmlformats.org/officeDocument/2006/relationships/diagramQuickStyle" Target="diagrams/quickStyle1.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jpeg"/><Relationship Id="rId60" Type="http://schemas.openxmlformats.org/officeDocument/2006/relationships/hyperlink" Target="https://itechnofrance.wordpress.com/2013/05/24/utilisation-du-module-nrf24l01-avec-larduino/"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2.jpeg"/><Relationship Id="rId56" Type="http://schemas.openxmlformats.org/officeDocument/2006/relationships/image" Target="media/image39.png"/><Relationship Id="rId64" Type="http://schemas.openxmlformats.org/officeDocument/2006/relationships/header" Target="header2.xml"/><Relationship Id="rId8" Type="http://schemas.openxmlformats.org/officeDocument/2006/relationships/diagramData" Target="diagrams/data1.xml"/><Relationship Id="rId51" Type="http://schemas.openxmlformats.org/officeDocument/2006/relationships/image" Target="media/image34.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hyperlink" Target="http://em6.club.resel.fr/coupe_2003/coupe_2002/site%202001/anciens/balises1999.php3" TargetMode="Externa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hyperlink" Target="http://www.elektronique.fr/cours/AOP/aop-amplificateur-sommateur.php" TargetMode="External"/><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7.gi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Mod&#232;les\RAP-Rapport.dot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8D449D-F373-4679-98D7-417B34D4B3AC}"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fr-FR"/>
        </a:p>
      </dgm:t>
    </dgm:pt>
    <dgm:pt modelId="{62F56601-01DD-4259-A960-12978C07E294}">
      <dgm:prSet phldrT="[Texte]"/>
      <dgm:spPr/>
      <dgm:t>
        <a:bodyPr/>
        <a:lstStyle/>
        <a:p>
          <a:r>
            <a:rPr lang="fr-FR"/>
            <a:t>Localiser la balise mobile a partir 3 balise fixes</a:t>
          </a:r>
        </a:p>
      </dgm:t>
    </dgm:pt>
    <dgm:pt modelId="{5666939D-8F44-497D-AE48-9F359D4A46B4}" type="parTrans" cxnId="{7976F110-1D94-4C34-9BBD-37364D5549B5}">
      <dgm:prSet/>
      <dgm:spPr/>
      <dgm:t>
        <a:bodyPr/>
        <a:lstStyle/>
        <a:p>
          <a:endParaRPr lang="fr-FR"/>
        </a:p>
      </dgm:t>
    </dgm:pt>
    <dgm:pt modelId="{E5E2C591-7268-4539-A289-96C051CD6687}" type="sibTrans" cxnId="{7976F110-1D94-4C34-9BBD-37364D5549B5}">
      <dgm:prSet/>
      <dgm:spPr/>
      <dgm:t>
        <a:bodyPr/>
        <a:lstStyle/>
        <a:p>
          <a:endParaRPr lang="fr-FR"/>
        </a:p>
      </dgm:t>
    </dgm:pt>
    <dgm:pt modelId="{04DEBFF2-D397-45F1-AD8C-4AA3AFC3F023}">
      <dgm:prSet phldrT="[Texte]" custT="1"/>
      <dgm:spPr/>
      <dgm:t>
        <a:bodyPr/>
        <a:lstStyle/>
        <a:p>
          <a:r>
            <a:rPr lang="fr-FR" sz="1000"/>
            <a:t>dx dy : 10cm</a:t>
          </a:r>
        </a:p>
      </dgm:t>
    </dgm:pt>
    <dgm:pt modelId="{AA825ECE-3423-4E65-83CC-FDA6CD076E1B}" type="parTrans" cxnId="{DC4F74A8-E51F-4E7B-8B42-03C26F3284B6}">
      <dgm:prSet/>
      <dgm:spPr/>
      <dgm:t>
        <a:bodyPr/>
        <a:lstStyle/>
        <a:p>
          <a:endParaRPr lang="fr-FR"/>
        </a:p>
      </dgm:t>
    </dgm:pt>
    <dgm:pt modelId="{C7434D30-CDD5-4717-BD88-C4E64DC890B5}" type="sibTrans" cxnId="{DC4F74A8-E51F-4E7B-8B42-03C26F3284B6}">
      <dgm:prSet/>
      <dgm:spPr/>
      <dgm:t>
        <a:bodyPr/>
        <a:lstStyle/>
        <a:p>
          <a:endParaRPr lang="fr-FR"/>
        </a:p>
      </dgm:t>
    </dgm:pt>
    <dgm:pt modelId="{DEBA9A21-0578-4E80-B3DE-695C56C227E7}">
      <dgm:prSet phldrT="[Texte]"/>
      <dgm:spPr/>
      <dgm:t>
        <a:bodyPr/>
        <a:lstStyle/>
        <a:p>
          <a:r>
            <a:rPr lang="fr-FR"/>
            <a:t>Communication, Position/Mesure</a:t>
          </a:r>
        </a:p>
      </dgm:t>
    </dgm:pt>
    <dgm:pt modelId="{D86AF799-F279-43AC-AF3B-E25EBA51E642}" type="parTrans" cxnId="{25166BC7-60CB-4FF8-96FB-FF2DBA8700A2}">
      <dgm:prSet/>
      <dgm:spPr/>
      <dgm:t>
        <a:bodyPr/>
        <a:lstStyle/>
        <a:p>
          <a:endParaRPr lang="fr-FR"/>
        </a:p>
      </dgm:t>
    </dgm:pt>
    <dgm:pt modelId="{7353F7DB-25E6-4C22-888E-F15163775D83}" type="sibTrans" cxnId="{25166BC7-60CB-4FF8-96FB-FF2DBA8700A2}">
      <dgm:prSet/>
      <dgm:spPr/>
      <dgm:t>
        <a:bodyPr/>
        <a:lstStyle/>
        <a:p>
          <a:endParaRPr lang="fr-FR"/>
        </a:p>
      </dgm:t>
    </dgm:pt>
    <dgm:pt modelId="{877D06ED-BAD1-43FC-A357-CD91709006A1}">
      <dgm:prSet phldrT="[Texte]" custT="1"/>
      <dgm:spPr/>
      <dgm:t>
        <a:bodyPr/>
        <a:lstStyle/>
        <a:p>
          <a:r>
            <a:rPr lang="fr-FR" sz="1050"/>
            <a:t>distance : 3m</a:t>
          </a:r>
        </a:p>
      </dgm:t>
    </dgm:pt>
    <dgm:pt modelId="{956CE30D-68DD-404C-9774-DA4B8B7B2255}" type="parTrans" cxnId="{D41AFC95-46AB-4735-B44C-7C4DDDA813FC}">
      <dgm:prSet/>
      <dgm:spPr/>
      <dgm:t>
        <a:bodyPr/>
        <a:lstStyle/>
        <a:p>
          <a:endParaRPr lang="fr-FR"/>
        </a:p>
      </dgm:t>
    </dgm:pt>
    <dgm:pt modelId="{DF5E26C9-13CF-4E1A-B3F6-4B34E91D5ED2}" type="sibTrans" cxnId="{D41AFC95-46AB-4735-B44C-7C4DDDA813FC}">
      <dgm:prSet/>
      <dgm:spPr/>
      <dgm:t>
        <a:bodyPr/>
        <a:lstStyle/>
        <a:p>
          <a:endParaRPr lang="fr-FR"/>
        </a:p>
      </dgm:t>
    </dgm:pt>
    <dgm:pt modelId="{E38A0ADB-AA0E-4E4D-97A1-1F8892DD76FB}">
      <dgm:prSet phldrT="[Texte]" custT="1"/>
      <dgm:spPr/>
      <dgm:t>
        <a:bodyPr/>
        <a:lstStyle/>
        <a:p>
          <a:r>
            <a:rPr lang="fr-FR" sz="1050"/>
            <a:t>fréquence : 1s</a:t>
          </a:r>
        </a:p>
      </dgm:t>
    </dgm:pt>
    <dgm:pt modelId="{BCDC54F1-3A8C-4263-AF3F-3429AE21010F}" type="parTrans" cxnId="{3A19209D-338C-4E31-AE9F-DC9848F13EEC}">
      <dgm:prSet/>
      <dgm:spPr/>
      <dgm:t>
        <a:bodyPr/>
        <a:lstStyle/>
        <a:p>
          <a:endParaRPr lang="fr-FR"/>
        </a:p>
      </dgm:t>
    </dgm:pt>
    <dgm:pt modelId="{241B6337-81BF-4080-A6AC-9DD8A7E20FE5}" type="sibTrans" cxnId="{3A19209D-338C-4E31-AE9F-DC9848F13EEC}">
      <dgm:prSet/>
      <dgm:spPr/>
      <dgm:t>
        <a:bodyPr/>
        <a:lstStyle/>
        <a:p>
          <a:endParaRPr lang="fr-FR"/>
        </a:p>
      </dgm:t>
    </dgm:pt>
    <dgm:pt modelId="{8DD7FCE0-2C2E-4527-85C2-03C6705C8D9C}">
      <dgm:prSet phldrT="[Texte]"/>
      <dgm:spPr/>
      <dgm:t>
        <a:bodyPr/>
        <a:lstStyle/>
        <a:p>
          <a:r>
            <a:rPr lang="fr-FR"/>
            <a:t>Calculer la position</a:t>
          </a:r>
        </a:p>
      </dgm:t>
    </dgm:pt>
    <dgm:pt modelId="{ABF3EDA7-8EFA-4A8A-A7A1-19754C633E30}" type="parTrans" cxnId="{09DCE0C2-8F0F-4FDD-8E96-0A5D35FFD978}">
      <dgm:prSet/>
      <dgm:spPr/>
      <dgm:t>
        <a:bodyPr/>
        <a:lstStyle/>
        <a:p>
          <a:endParaRPr lang="fr-FR"/>
        </a:p>
      </dgm:t>
    </dgm:pt>
    <dgm:pt modelId="{47CDF8BD-089E-47DE-AEE6-615F3B5F2CEB}" type="sibTrans" cxnId="{09DCE0C2-8F0F-4FDD-8E96-0A5D35FFD978}">
      <dgm:prSet/>
      <dgm:spPr/>
      <dgm:t>
        <a:bodyPr/>
        <a:lstStyle/>
        <a:p>
          <a:endParaRPr lang="fr-FR"/>
        </a:p>
      </dgm:t>
    </dgm:pt>
    <dgm:pt modelId="{211BEE80-23CC-4340-80A5-A5AC0CCC91D6}">
      <dgm:prSet phldrT="[Texte]"/>
      <dgm:spPr/>
      <dgm:t>
        <a:bodyPr/>
        <a:lstStyle/>
        <a:p>
          <a:r>
            <a:rPr lang="fr-FR"/>
            <a:t>Respecter les regles de la coupe</a:t>
          </a:r>
        </a:p>
      </dgm:t>
    </dgm:pt>
    <dgm:pt modelId="{4D21F85C-11F2-4C0C-95B5-E5F86D978F1F}" type="parTrans" cxnId="{5343B6FE-77A4-4DA1-96D3-4B8366014808}">
      <dgm:prSet/>
      <dgm:spPr/>
      <dgm:t>
        <a:bodyPr/>
        <a:lstStyle/>
        <a:p>
          <a:endParaRPr lang="fr-FR"/>
        </a:p>
      </dgm:t>
    </dgm:pt>
    <dgm:pt modelId="{1BA5E73F-B1A9-41F9-9772-CBF7BACDEB4A}" type="sibTrans" cxnId="{5343B6FE-77A4-4DA1-96D3-4B8366014808}">
      <dgm:prSet/>
      <dgm:spPr/>
      <dgm:t>
        <a:bodyPr/>
        <a:lstStyle/>
        <a:p>
          <a:endParaRPr lang="fr-FR"/>
        </a:p>
      </dgm:t>
    </dgm:pt>
    <dgm:pt modelId="{66315528-9A8F-4ED4-BCF3-5E8B7A0E3BD7}">
      <dgm:prSet phldrT="[Texte]" custT="1"/>
      <dgm:spPr/>
      <dgm:t>
        <a:bodyPr/>
        <a:lstStyle/>
        <a:p>
          <a:r>
            <a:rPr lang="fr-FR" sz="1000"/>
            <a:t>(d</a:t>
          </a:r>
          <a:r>
            <a:rPr lang="el-GR" sz="1000">
              <a:latin typeface="Times New Roman" panose="02020603050405020304" pitchFamily="18" charset="0"/>
              <a:cs typeface="Times New Roman" panose="02020603050405020304" pitchFamily="18" charset="0"/>
            </a:rPr>
            <a:t>θ</a:t>
          </a:r>
          <a:r>
            <a:rPr lang="fr-FR" sz="1000">
              <a:latin typeface="Times New Roman" panose="02020603050405020304" pitchFamily="18" charset="0"/>
              <a:cs typeface="Times New Roman" panose="02020603050405020304" pitchFamily="18" charset="0"/>
            </a:rPr>
            <a:t> : 10°)</a:t>
          </a:r>
          <a:endParaRPr lang="fr-FR" sz="1000"/>
        </a:p>
      </dgm:t>
    </dgm:pt>
    <dgm:pt modelId="{5E9747B2-A837-4B28-9DF5-B357DA08E6EB}" type="parTrans" cxnId="{B4CC70D2-DC95-4F2B-A69C-07DB33DB52C5}">
      <dgm:prSet/>
      <dgm:spPr/>
      <dgm:t>
        <a:bodyPr/>
        <a:lstStyle/>
        <a:p>
          <a:endParaRPr lang="fr-FR"/>
        </a:p>
      </dgm:t>
    </dgm:pt>
    <dgm:pt modelId="{1102ED10-F98E-422D-86D6-37CB717158EC}" type="sibTrans" cxnId="{B4CC70D2-DC95-4F2B-A69C-07DB33DB52C5}">
      <dgm:prSet/>
      <dgm:spPr/>
      <dgm:t>
        <a:bodyPr/>
        <a:lstStyle/>
        <a:p>
          <a:endParaRPr lang="fr-FR"/>
        </a:p>
      </dgm:t>
    </dgm:pt>
    <dgm:pt modelId="{0D75FCF9-51DC-4FE4-B9D7-9481BA5A05AC}">
      <dgm:prSet phldrT="[Texte]" custT="1"/>
      <dgm:spPr/>
      <dgm:t>
        <a:bodyPr/>
        <a:lstStyle/>
        <a:p>
          <a:r>
            <a:rPr lang="fr-FR" sz="1000"/>
            <a:t>Volume max fixe : 80*80*160mm</a:t>
          </a:r>
        </a:p>
      </dgm:t>
    </dgm:pt>
    <dgm:pt modelId="{77993BF1-7787-467F-959C-93461836E95A}" type="parTrans" cxnId="{5A88128D-AEC0-41E1-AB8A-A2AA8386560B}">
      <dgm:prSet/>
      <dgm:spPr/>
      <dgm:t>
        <a:bodyPr/>
        <a:lstStyle/>
        <a:p>
          <a:endParaRPr lang="fr-FR"/>
        </a:p>
      </dgm:t>
    </dgm:pt>
    <dgm:pt modelId="{515EB18C-F660-43A8-B5C4-6847CF8EDAF0}" type="sibTrans" cxnId="{5A88128D-AEC0-41E1-AB8A-A2AA8386560B}">
      <dgm:prSet/>
      <dgm:spPr/>
      <dgm:t>
        <a:bodyPr/>
        <a:lstStyle/>
        <a:p>
          <a:endParaRPr lang="fr-FR"/>
        </a:p>
      </dgm:t>
    </dgm:pt>
    <dgm:pt modelId="{12B3F3E0-BD53-40CF-8822-44D2FEB5E21F}">
      <dgm:prSet phldrT="[Texte]" custT="1"/>
      <dgm:spPr/>
      <dgm:t>
        <a:bodyPr/>
        <a:lstStyle/>
        <a:p>
          <a:r>
            <a:rPr lang="fr-FR" sz="1000"/>
            <a:t>Volume max mobile : 80*80*80mm</a:t>
          </a:r>
        </a:p>
      </dgm:t>
    </dgm:pt>
    <dgm:pt modelId="{40DBC7FB-7AFA-4D46-B0F6-DDEE692C7C10}" type="parTrans" cxnId="{3B249F59-5C58-4B21-B427-3F5AD52AF8E4}">
      <dgm:prSet/>
      <dgm:spPr/>
      <dgm:t>
        <a:bodyPr/>
        <a:lstStyle/>
        <a:p>
          <a:endParaRPr lang="fr-FR"/>
        </a:p>
      </dgm:t>
    </dgm:pt>
    <dgm:pt modelId="{A90213E3-9203-4408-AD62-677D557D53D7}" type="sibTrans" cxnId="{3B249F59-5C58-4B21-B427-3F5AD52AF8E4}">
      <dgm:prSet/>
      <dgm:spPr/>
      <dgm:t>
        <a:bodyPr/>
        <a:lstStyle/>
        <a:p>
          <a:endParaRPr lang="fr-FR"/>
        </a:p>
      </dgm:t>
    </dgm:pt>
    <dgm:pt modelId="{6F93647C-5720-4229-BFBE-8408232B3135}">
      <dgm:prSet phldrT="[Texte]" custT="1"/>
      <dgm:spPr/>
      <dgm:t>
        <a:bodyPr/>
        <a:lstStyle/>
        <a:p>
          <a:r>
            <a:rPr lang="fr-FR" sz="1000"/>
            <a:t>Poid max : 400g</a:t>
          </a:r>
        </a:p>
      </dgm:t>
    </dgm:pt>
    <dgm:pt modelId="{47BE2B65-0234-4CE5-A268-61B593102BFB}" type="parTrans" cxnId="{B1422A99-8ADA-4963-B26D-FEFBAB1F2F94}">
      <dgm:prSet/>
      <dgm:spPr/>
      <dgm:t>
        <a:bodyPr/>
        <a:lstStyle/>
        <a:p>
          <a:endParaRPr lang="fr-FR"/>
        </a:p>
      </dgm:t>
    </dgm:pt>
    <dgm:pt modelId="{DCED6C08-AE2E-4300-8C97-835E41B64E60}" type="sibTrans" cxnId="{B1422A99-8ADA-4963-B26D-FEFBAB1F2F94}">
      <dgm:prSet/>
      <dgm:spPr/>
      <dgm:t>
        <a:bodyPr/>
        <a:lstStyle/>
        <a:p>
          <a:endParaRPr lang="fr-FR"/>
        </a:p>
      </dgm:t>
    </dgm:pt>
    <dgm:pt modelId="{C8292FE6-734A-4B95-8AB3-F3E4E88F9CDA}">
      <dgm:prSet phldrT="[Texte]" custT="1"/>
      <dgm:spPr/>
      <dgm:t>
        <a:bodyPr/>
        <a:lstStyle/>
        <a:p>
          <a:r>
            <a:rPr lang="fr-FR" sz="1000"/>
            <a:t>Hauteur des balises : 350mm</a:t>
          </a:r>
        </a:p>
      </dgm:t>
    </dgm:pt>
    <dgm:pt modelId="{6D3C7E3E-EF8C-424A-9E11-B0D3E5F7E674}" type="parTrans" cxnId="{3F2A505B-8DB8-4FD8-B959-95E7384F6572}">
      <dgm:prSet/>
      <dgm:spPr/>
      <dgm:t>
        <a:bodyPr/>
        <a:lstStyle/>
        <a:p>
          <a:endParaRPr lang="fr-FR"/>
        </a:p>
      </dgm:t>
    </dgm:pt>
    <dgm:pt modelId="{188A8F16-CC07-438B-AB4F-0D30FE242E53}" type="sibTrans" cxnId="{3F2A505B-8DB8-4FD8-B959-95E7384F6572}">
      <dgm:prSet/>
      <dgm:spPr/>
      <dgm:t>
        <a:bodyPr/>
        <a:lstStyle/>
        <a:p>
          <a:endParaRPr lang="fr-FR"/>
        </a:p>
      </dgm:t>
    </dgm:pt>
    <dgm:pt modelId="{3F46AA00-650D-40B4-8938-F0504F810BFF}">
      <dgm:prSet phldrT="[Texte]"/>
      <dgm:spPr/>
      <dgm:t>
        <a:bodyPr/>
        <a:lstStyle/>
        <a:p>
          <a:r>
            <a:rPr lang="fr-FR"/>
            <a:t>Être auto-alimenter </a:t>
          </a:r>
        </a:p>
      </dgm:t>
    </dgm:pt>
    <dgm:pt modelId="{7820F165-462B-4799-A6EB-FC8D34942D3F}" type="parTrans" cxnId="{553384D4-9896-4A4A-AD9F-D7A7AF01E4EB}">
      <dgm:prSet/>
      <dgm:spPr/>
      <dgm:t>
        <a:bodyPr/>
        <a:lstStyle/>
        <a:p>
          <a:endParaRPr lang="fr-FR"/>
        </a:p>
      </dgm:t>
    </dgm:pt>
    <dgm:pt modelId="{89D09F27-3F50-4A28-B3CA-38D47F0653FF}" type="sibTrans" cxnId="{553384D4-9896-4A4A-AD9F-D7A7AF01E4EB}">
      <dgm:prSet/>
      <dgm:spPr/>
      <dgm:t>
        <a:bodyPr/>
        <a:lstStyle/>
        <a:p>
          <a:endParaRPr lang="fr-FR"/>
        </a:p>
      </dgm:t>
    </dgm:pt>
    <dgm:pt modelId="{57F5BA21-B6E9-4023-9C98-B4E2956488B6}">
      <dgm:prSet phldrT="[Texte]" custT="1"/>
      <dgm:spPr/>
      <dgm:t>
        <a:bodyPr/>
        <a:lstStyle/>
        <a:p>
          <a:r>
            <a:rPr lang="fr-FR" sz="1000"/>
            <a:t>Tenir min : 5min</a:t>
          </a:r>
        </a:p>
      </dgm:t>
    </dgm:pt>
    <dgm:pt modelId="{EC127365-663F-4E10-BC0A-599084241280}" type="parTrans" cxnId="{17473392-1B9F-4A95-BA03-AB691B096BCF}">
      <dgm:prSet/>
      <dgm:spPr/>
      <dgm:t>
        <a:bodyPr/>
        <a:lstStyle/>
        <a:p>
          <a:endParaRPr lang="fr-FR"/>
        </a:p>
      </dgm:t>
    </dgm:pt>
    <dgm:pt modelId="{C4CE7C38-607D-433D-BD03-E743D33932FA}" type="sibTrans" cxnId="{17473392-1B9F-4A95-BA03-AB691B096BCF}">
      <dgm:prSet/>
      <dgm:spPr/>
      <dgm:t>
        <a:bodyPr/>
        <a:lstStyle/>
        <a:p>
          <a:endParaRPr lang="fr-FR"/>
        </a:p>
      </dgm:t>
    </dgm:pt>
    <dgm:pt modelId="{81C77BB4-79D5-4FF8-96E8-3C61D6BFB222}" type="pres">
      <dgm:prSet presAssocID="{0D8D449D-F373-4679-98D7-417B34D4B3AC}" presName="Name0" presStyleCnt="0">
        <dgm:presLayoutVars>
          <dgm:dir/>
          <dgm:animLvl val="lvl"/>
          <dgm:resizeHandles val="exact"/>
        </dgm:presLayoutVars>
      </dgm:prSet>
      <dgm:spPr/>
      <dgm:t>
        <a:bodyPr/>
        <a:lstStyle/>
        <a:p>
          <a:endParaRPr lang="fr-FR"/>
        </a:p>
      </dgm:t>
    </dgm:pt>
    <dgm:pt modelId="{F2DB5439-461D-4062-AE6A-5621EB9A4EA2}" type="pres">
      <dgm:prSet presAssocID="{62F56601-01DD-4259-A960-12978C07E294}" presName="linNode" presStyleCnt="0"/>
      <dgm:spPr/>
    </dgm:pt>
    <dgm:pt modelId="{CFF59725-51CF-4C05-AB00-739DD232B526}" type="pres">
      <dgm:prSet presAssocID="{62F56601-01DD-4259-A960-12978C07E294}" presName="parentText" presStyleLbl="node1" presStyleIdx="0" presStyleCnt="5" custScaleX="167820">
        <dgm:presLayoutVars>
          <dgm:chMax val="1"/>
          <dgm:bulletEnabled val="1"/>
        </dgm:presLayoutVars>
      </dgm:prSet>
      <dgm:spPr/>
      <dgm:t>
        <a:bodyPr/>
        <a:lstStyle/>
        <a:p>
          <a:endParaRPr lang="fr-FR"/>
        </a:p>
      </dgm:t>
    </dgm:pt>
    <dgm:pt modelId="{4F4D6003-B3BA-4BDB-A807-A8C303E8991A}" type="pres">
      <dgm:prSet presAssocID="{62F56601-01DD-4259-A960-12978C07E294}" presName="descendantText" presStyleLbl="alignAccFollowNode1" presStyleIdx="0" presStyleCnt="4">
        <dgm:presLayoutVars>
          <dgm:bulletEnabled val="1"/>
        </dgm:presLayoutVars>
      </dgm:prSet>
      <dgm:spPr/>
      <dgm:t>
        <a:bodyPr/>
        <a:lstStyle/>
        <a:p>
          <a:endParaRPr lang="fr-FR"/>
        </a:p>
      </dgm:t>
    </dgm:pt>
    <dgm:pt modelId="{B5B1A360-B8EF-4011-9FF0-8614C24BB0EE}" type="pres">
      <dgm:prSet presAssocID="{E5E2C591-7268-4539-A289-96C051CD6687}" presName="sp" presStyleCnt="0"/>
      <dgm:spPr/>
    </dgm:pt>
    <dgm:pt modelId="{0495AC14-D209-4060-A6F9-46C4F1F4138E}" type="pres">
      <dgm:prSet presAssocID="{DEBA9A21-0578-4E80-B3DE-695C56C227E7}" presName="linNode" presStyleCnt="0"/>
      <dgm:spPr/>
    </dgm:pt>
    <dgm:pt modelId="{17097AD7-9814-47B4-AA7C-770AAC9ED4D4}" type="pres">
      <dgm:prSet presAssocID="{DEBA9A21-0578-4E80-B3DE-695C56C227E7}" presName="parentText" presStyleLbl="node1" presStyleIdx="1" presStyleCnt="5" custScaleX="167820">
        <dgm:presLayoutVars>
          <dgm:chMax val="1"/>
          <dgm:bulletEnabled val="1"/>
        </dgm:presLayoutVars>
      </dgm:prSet>
      <dgm:spPr/>
      <dgm:t>
        <a:bodyPr/>
        <a:lstStyle/>
        <a:p>
          <a:endParaRPr lang="fr-FR"/>
        </a:p>
      </dgm:t>
    </dgm:pt>
    <dgm:pt modelId="{99129C43-4222-4115-A3E1-8EE06C69DD20}" type="pres">
      <dgm:prSet presAssocID="{DEBA9A21-0578-4E80-B3DE-695C56C227E7}" presName="descendantText" presStyleLbl="alignAccFollowNode1" presStyleIdx="1" presStyleCnt="4">
        <dgm:presLayoutVars>
          <dgm:bulletEnabled val="1"/>
        </dgm:presLayoutVars>
      </dgm:prSet>
      <dgm:spPr/>
      <dgm:t>
        <a:bodyPr/>
        <a:lstStyle/>
        <a:p>
          <a:endParaRPr lang="fr-FR"/>
        </a:p>
      </dgm:t>
    </dgm:pt>
    <dgm:pt modelId="{88F57433-7F98-436F-A176-3B30E1001459}" type="pres">
      <dgm:prSet presAssocID="{7353F7DB-25E6-4C22-888E-F15163775D83}" presName="sp" presStyleCnt="0"/>
      <dgm:spPr/>
    </dgm:pt>
    <dgm:pt modelId="{A0B27EB7-379B-4943-AA13-D95F2529D60F}" type="pres">
      <dgm:prSet presAssocID="{8DD7FCE0-2C2E-4527-85C2-03C6705C8D9C}" presName="linNode" presStyleCnt="0"/>
      <dgm:spPr/>
    </dgm:pt>
    <dgm:pt modelId="{75274761-B5E1-4906-88C2-7078051C07B7}" type="pres">
      <dgm:prSet presAssocID="{8DD7FCE0-2C2E-4527-85C2-03C6705C8D9C}" presName="parentText" presStyleLbl="node1" presStyleIdx="2" presStyleCnt="5" custScaleX="134879">
        <dgm:presLayoutVars>
          <dgm:chMax val="1"/>
          <dgm:bulletEnabled val="1"/>
        </dgm:presLayoutVars>
      </dgm:prSet>
      <dgm:spPr/>
      <dgm:t>
        <a:bodyPr/>
        <a:lstStyle/>
        <a:p>
          <a:endParaRPr lang="fr-FR"/>
        </a:p>
      </dgm:t>
    </dgm:pt>
    <dgm:pt modelId="{0BC3EF0C-C3A4-42EC-AC56-66609CC3D1F0}" type="pres">
      <dgm:prSet presAssocID="{47CDF8BD-089E-47DE-AEE6-615F3B5F2CEB}" presName="sp" presStyleCnt="0"/>
      <dgm:spPr/>
    </dgm:pt>
    <dgm:pt modelId="{890AC4D1-EAE5-4087-998C-4D7BF8F847E1}" type="pres">
      <dgm:prSet presAssocID="{3F46AA00-650D-40B4-8938-F0504F810BFF}" presName="linNode" presStyleCnt="0"/>
      <dgm:spPr/>
    </dgm:pt>
    <dgm:pt modelId="{128A4933-595A-49B2-A27E-5D831BA65FE8}" type="pres">
      <dgm:prSet presAssocID="{3F46AA00-650D-40B4-8938-F0504F810BFF}" presName="parentText" presStyleLbl="node1" presStyleIdx="3" presStyleCnt="5" custScaleX="167820">
        <dgm:presLayoutVars>
          <dgm:chMax val="1"/>
          <dgm:bulletEnabled val="1"/>
        </dgm:presLayoutVars>
      </dgm:prSet>
      <dgm:spPr/>
      <dgm:t>
        <a:bodyPr/>
        <a:lstStyle/>
        <a:p>
          <a:endParaRPr lang="fr-FR"/>
        </a:p>
      </dgm:t>
    </dgm:pt>
    <dgm:pt modelId="{6DAAAC1C-98DC-4E8D-928A-9595E4A5EABF}" type="pres">
      <dgm:prSet presAssocID="{3F46AA00-650D-40B4-8938-F0504F810BFF}" presName="descendantText" presStyleLbl="alignAccFollowNode1" presStyleIdx="2" presStyleCnt="4">
        <dgm:presLayoutVars>
          <dgm:bulletEnabled val="1"/>
        </dgm:presLayoutVars>
      </dgm:prSet>
      <dgm:spPr/>
      <dgm:t>
        <a:bodyPr/>
        <a:lstStyle/>
        <a:p>
          <a:endParaRPr lang="fr-FR"/>
        </a:p>
      </dgm:t>
    </dgm:pt>
    <dgm:pt modelId="{CD018C56-0C5F-4D95-A66D-C02A7DFF1FFB}" type="pres">
      <dgm:prSet presAssocID="{89D09F27-3F50-4A28-B3CA-38D47F0653FF}" presName="sp" presStyleCnt="0"/>
      <dgm:spPr/>
    </dgm:pt>
    <dgm:pt modelId="{F97F0729-47EA-4343-A186-26681B2665F0}" type="pres">
      <dgm:prSet presAssocID="{211BEE80-23CC-4340-80A5-A5AC0CCC91D6}" presName="linNode" presStyleCnt="0"/>
      <dgm:spPr/>
    </dgm:pt>
    <dgm:pt modelId="{250BD4C3-BDBE-47A8-9108-6BADE68A4218}" type="pres">
      <dgm:prSet presAssocID="{211BEE80-23CC-4340-80A5-A5AC0CCC91D6}" presName="parentText" presStyleLbl="node1" presStyleIdx="4" presStyleCnt="5" custScaleX="167820">
        <dgm:presLayoutVars>
          <dgm:chMax val="1"/>
          <dgm:bulletEnabled val="1"/>
        </dgm:presLayoutVars>
      </dgm:prSet>
      <dgm:spPr/>
      <dgm:t>
        <a:bodyPr/>
        <a:lstStyle/>
        <a:p>
          <a:endParaRPr lang="fr-FR"/>
        </a:p>
      </dgm:t>
    </dgm:pt>
    <dgm:pt modelId="{88E07D17-CC31-4232-B637-48B26789BF77}" type="pres">
      <dgm:prSet presAssocID="{211BEE80-23CC-4340-80A5-A5AC0CCC91D6}" presName="descendantText" presStyleLbl="alignAccFollowNode1" presStyleIdx="3" presStyleCnt="4" custScaleY="135063">
        <dgm:presLayoutVars>
          <dgm:bulletEnabled val="1"/>
        </dgm:presLayoutVars>
      </dgm:prSet>
      <dgm:spPr/>
      <dgm:t>
        <a:bodyPr/>
        <a:lstStyle/>
        <a:p>
          <a:endParaRPr lang="fr-FR"/>
        </a:p>
      </dgm:t>
    </dgm:pt>
  </dgm:ptLst>
  <dgm:cxnLst>
    <dgm:cxn modelId="{DC4F74A8-E51F-4E7B-8B42-03C26F3284B6}" srcId="{62F56601-01DD-4259-A960-12978C07E294}" destId="{04DEBFF2-D397-45F1-AD8C-4AA3AFC3F023}" srcOrd="0" destOrd="0" parTransId="{AA825ECE-3423-4E65-83CC-FDA6CD076E1B}" sibTransId="{C7434D30-CDD5-4717-BD88-C4E64DC890B5}"/>
    <dgm:cxn modelId="{09DCE0C2-8F0F-4FDD-8E96-0A5D35FFD978}" srcId="{0D8D449D-F373-4679-98D7-417B34D4B3AC}" destId="{8DD7FCE0-2C2E-4527-85C2-03C6705C8D9C}" srcOrd="2" destOrd="0" parTransId="{ABF3EDA7-8EFA-4A8A-A7A1-19754C633E30}" sibTransId="{47CDF8BD-089E-47DE-AEE6-615F3B5F2CEB}"/>
    <dgm:cxn modelId="{3F2A505B-8DB8-4FD8-B959-95E7384F6572}" srcId="{211BEE80-23CC-4340-80A5-A5AC0CCC91D6}" destId="{C8292FE6-734A-4B95-8AB3-F3E4E88F9CDA}" srcOrd="3" destOrd="0" parTransId="{6D3C7E3E-EF8C-424A-9E11-B0D3E5F7E674}" sibTransId="{188A8F16-CC07-438B-AB4F-0D30FE242E53}"/>
    <dgm:cxn modelId="{25166BC7-60CB-4FF8-96FB-FF2DBA8700A2}" srcId="{0D8D449D-F373-4679-98D7-417B34D4B3AC}" destId="{DEBA9A21-0578-4E80-B3DE-695C56C227E7}" srcOrd="1" destOrd="0" parTransId="{D86AF799-F279-43AC-AF3B-E25EBA51E642}" sibTransId="{7353F7DB-25E6-4C22-888E-F15163775D83}"/>
    <dgm:cxn modelId="{9EEA9F86-1339-4236-9647-9FE0D21298D1}" type="presOf" srcId="{0D75FCF9-51DC-4FE4-B9D7-9481BA5A05AC}" destId="{88E07D17-CC31-4232-B637-48B26789BF77}" srcOrd="0" destOrd="1" presId="urn:microsoft.com/office/officeart/2005/8/layout/vList5"/>
    <dgm:cxn modelId="{A6ED9367-66D0-47D9-9207-3C7E7341E7C1}" type="presOf" srcId="{0D8D449D-F373-4679-98D7-417B34D4B3AC}" destId="{81C77BB4-79D5-4FF8-96E8-3C61D6BFB222}" srcOrd="0" destOrd="0" presId="urn:microsoft.com/office/officeart/2005/8/layout/vList5"/>
    <dgm:cxn modelId="{B1422A99-8ADA-4963-B26D-FEFBAB1F2F94}" srcId="{211BEE80-23CC-4340-80A5-A5AC0CCC91D6}" destId="{6F93647C-5720-4229-BFBE-8408232B3135}" srcOrd="2" destOrd="0" parTransId="{47BE2B65-0234-4CE5-A268-61B593102BFB}" sibTransId="{DCED6C08-AE2E-4300-8C97-835E41B64E60}"/>
    <dgm:cxn modelId="{A86781C4-FC37-4412-923A-0270501FBAA8}" type="presOf" srcId="{8DD7FCE0-2C2E-4527-85C2-03C6705C8D9C}" destId="{75274761-B5E1-4906-88C2-7078051C07B7}" srcOrd="0" destOrd="0" presId="urn:microsoft.com/office/officeart/2005/8/layout/vList5"/>
    <dgm:cxn modelId="{0375F6F7-332D-492B-85E8-CCE16948ABE2}" type="presOf" srcId="{211BEE80-23CC-4340-80A5-A5AC0CCC91D6}" destId="{250BD4C3-BDBE-47A8-9108-6BADE68A4218}" srcOrd="0" destOrd="0" presId="urn:microsoft.com/office/officeart/2005/8/layout/vList5"/>
    <dgm:cxn modelId="{3B249F59-5C58-4B21-B427-3F5AD52AF8E4}" srcId="{211BEE80-23CC-4340-80A5-A5AC0CCC91D6}" destId="{12B3F3E0-BD53-40CF-8822-44D2FEB5E21F}" srcOrd="0" destOrd="0" parTransId="{40DBC7FB-7AFA-4D46-B0F6-DDEE692C7C10}" sibTransId="{A90213E3-9203-4408-AD62-677D557D53D7}"/>
    <dgm:cxn modelId="{553384D4-9896-4A4A-AD9F-D7A7AF01E4EB}" srcId="{0D8D449D-F373-4679-98D7-417B34D4B3AC}" destId="{3F46AA00-650D-40B4-8938-F0504F810BFF}" srcOrd="3" destOrd="0" parTransId="{7820F165-462B-4799-A6EB-FC8D34942D3F}" sibTransId="{89D09F27-3F50-4A28-B3CA-38D47F0653FF}"/>
    <dgm:cxn modelId="{5343B6FE-77A4-4DA1-96D3-4B8366014808}" srcId="{0D8D449D-F373-4679-98D7-417B34D4B3AC}" destId="{211BEE80-23CC-4340-80A5-A5AC0CCC91D6}" srcOrd="4" destOrd="0" parTransId="{4D21F85C-11F2-4C0C-95B5-E5F86D978F1F}" sibTransId="{1BA5E73F-B1A9-41F9-9772-CBF7BACDEB4A}"/>
    <dgm:cxn modelId="{0A53EA83-248C-47B8-86AE-FAF3BC8F9A20}" type="presOf" srcId="{C8292FE6-734A-4B95-8AB3-F3E4E88F9CDA}" destId="{88E07D17-CC31-4232-B637-48B26789BF77}" srcOrd="0" destOrd="3" presId="urn:microsoft.com/office/officeart/2005/8/layout/vList5"/>
    <dgm:cxn modelId="{17473392-1B9F-4A95-BA03-AB691B096BCF}" srcId="{3F46AA00-650D-40B4-8938-F0504F810BFF}" destId="{57F5BA21-B6E9-4023-9C98-B4E2956488B6}" srcOrd="0" destOrd="0" parTransId="{EC127365-663F-4E10-BC0A-599084241280}" sibTransId="{C4CE7C38-607D-433D-BD03-E743D33932FA}"/>
    <dgm:cxn modelId="{5A88128D-AEC0-41E1-AB8A-A2AA8386560B}" srcId="{211BEE80-23CC-4340-80A5-A5AC0CCC91D6}" destId="{0D75FCF9-51DC-4FE4-B9D7-9481BA5A05AC}" srcOrd="1" destOrd="0" parTransId="{77993BF1-7787-467F-959C-93461836E95A}" sibTransId="{515EB18C-F660-43A8-B5C4-6847CF8EDAF0}"/>
    <dgm:cxn modelId="{3A19209D-338C-4E31-AE9F-DC9848F13EEC}" srcId="{DEBA9A21-0578-4E80-B3DE-695C56C227E7}" destId="{E38A0ADB-AA0E-4E4D-97A1-1F8892DD76FB}" srcOrd="1" destOrd="0" parTransId="{BCDC54F1-3A8C-4263-AF3F-3429AE21010F}" sibTransId="{241B6337-81BF-4080-A6AC-9DD8A7E20FE5}"/>
    <dgm:cxn modelId="{CEDE1B12-8742-4520-AAC0-DD7FE700C29D}" type="presOf" srcId="{04DEBFF2-D397-45F1-AD8C-4AA3AFC3F023}" destId="{4F4D6003-B3BA-4BDB-A807-A8C303E8991A}" srcOrd="0" destOrd="0" presId="urn:microsoft.com/office/officeart/2005/8/layout/vList5"/>
    <dgm:cxn modelId="{6C513411-DB36-4AF5-80FB-635BED07126C}" type="presOf" srcId="{E38A0ADB-AA0E-4E4D-97A1-1F8892DD76FB}" destId="{99129C43-4222-4115-A3E1-8EE06C69DD20}" srcOrd="0" destOrd="1" presId="urn:microsoft.com/office/officeart/2005/8/layout/vList5"/>
    <dgm:cxn modelId="{D41AFC95-46AB-4735-B44C-7C4DDDA813FC}" srcId="{DEBA9A21-0578-4E80-B3DE-695C56C227E7}" destId="{877D06ED-BAD1-43FC-A357-CD91709006A1}" srcOrd="0" destOrd="0" parTransId="{956CE30D-68DD-404C-9774-DA4B8B7B2255}" sibTransId="{DF5E26C9-13CF-4E1A-B3F6-4B34E91D5ED2}"/>
    <dgm:cxn modelId="{02EC89D8-610A-48F9-A527-FC9F4E4A00C7}" type="presOf" srcId="{12B3F3E0-BD53-40CF-8822-44D2FEB5E21F}" destId="{88E07D17-CC31-4232-B637-48B26789BF77}" srcOrd="0" destOrd="0" presId="urn:microsoft.com/office/officeart/2005/8/layout/vList5"/>
    <dgm:cxn modelId="{11CDDDE6-A4A3-41F7-988A-1E36539EF81C}" type="presOf" srcId="{877D06ED-BAD1-43FC-A357-CD91709006A1}" destId="{99129C43-4222-4115-A3E1-8EE06C69DD20}" srcOrd="0" destOrd="0" presId="urn:microsoft.com/office/officeart/2005/8/layout/vList5"/>
    <dgm:cxn modelId="{536EB02B-CD74-4C50-B522-B545E57D823A}" type="presOf" srcId="{3F46AA00-650D-40B4-8938-F0504F810BFF}" destId="{128A4933-595A-49B2-A27E-5D831BA65FE8}" srcOrd="0" destOrd="0" presId="urn:microsoft.com/office/officeart/2005/8/layout/vList5"/>
    <dgm:cxn modelId="{F48FACB3-0217-4F6B-BF19-C621C4725AA4}" type="presOf" srcId="{62F56601-01DD-4259-A960-12978C07E294}" destId="{CFF59725-51CF-4C05-AB00-739DD232B526}" srcOrd="0" destOrd="0" presId="urn:microsoft.com/office/officeart/2005/8/layout/vList5"/>
    <dgm:cxn modelId="{44986868-EEFF-46B7-B69C-76E4AE4A758B}" type="presOf" srcId="{57F5BA21-B6E9-4023-9C98-B4E2956488B6}" destId="{6DAAAC1C-98DC-4E8D-928A-9595E4A5EABF}" srcOrd="0" destOrd="0" presId="urn:microsoft.com/office/officeart/2005/8/layout/vList5"/>
    <dgm:cxn modelId="{39724436-F3B0-4F54-A7BB-7165DDC3CC42}" type="presOf" srcId="{DEBA9A21-0578-4E80-B3DE-695C56C227E7}" destId="{17097AD7-9814-47B4-AA7C-770AAC9ED4D4}" srcOrd="0" destOrd="0" presId="urn:microsoft.com/office/officeart/2005/8/layout/vList5"/>
    <dgm:cxn modelId="{11C8E949-BD14-4B23-8509-622028862BF5}" type="presOf" srcId="{6F93647C-5720-4229-BFBE-8408232B3135}" destId="{88E07D17-CC31-4232-B637-48B26789BF77}" srcOrd="0" destOrd="2" presId="urn:microsoft.com/office/officeart/2005/8/layout/vList5"/>
    <dgm:cxn modelId="{B4CC70D2-DC95-4F2B-A69C-07DB33DB52C5}" srcId="{62F56601-01DD-4259-A960-12978C07E294}" destId="{66315528-9A8F-4ED4-BCF3-5E8B7A0E3BD7}" srcOrd="1" destOrd="0" parTransId="{5E9747B2-A837-4B28-9DF5-B357DA08E6EB}" sibTransId="{1102ED10-F98E-422D-86D6-37CB717158EC}"/>
    <dgm:cxn modelId="{7976F110-1D94-4C34-9BBD-37364D5549B5}" srcId="{0D8D449D-F373-4679-98D7-417B34D4B3AC}" destId="{62F56601-01DD-4259-A960-12978C07E294}" srcOrd="0" destOrd="0" parTransId="{5666939D-8F44-497D-AE48-9F359D4A46B4}" sibTransId="{E5E2C591-7268-4539-A289-96C051CD6687}"/>
    <dgm:cxn modelId="{AC8F51C4-133F-4B90-9A4E-AB61B29048A0}" type="presOf" srcId="{66315528-9A8F-4ED4-BCF3-5E8B7A0E3BD7}" destId="{4F4D6003-B3BA-4BDB-A807-A8C303E8991A}" srcOrd="0" destOrd="1" presId="urn:microsoft.com/office/officeart/2005/8/layout/vList5"/>
    <dgm:cxn modelId="{3757DAD9-3A16-41CD-97B8-E6C3A7792481}" type="presParOf" srcId="{81C77BB4-79D5-4FF8-96E8-3C61D6BFB222}" destId="{F2DB5439-461D-4062-AE6A-5621EB9A4EA2}" srcOrd="0" destOrd="0" presId="urn:microsoft.com/office/officeart/2005/8/layout/vList5"/>
    <dgm:cxn modelId="{5B6C8EFF-1B22-4CF4-A92C-4A3E26491C01}" type="presParOf" srcId="{F2DB5439-461D-4062-AE6A-5621EB9A4EA2}" destId="{CFF59725-51CF-4C05-AB00-739DD232B526}" srcOrd="0" destOrd="0" presId="urn:microsoft.com/office/officeart/2005/8/layout/vList5"/>
    <dgm:cxn modelId="{38A8072B-8638-4C58-B4DE-B9439A6B476F}" type="presParOf" srcId="{F2DB5439-461D-4062-AE6A-5621EB9A4EA2}" destId="{4F4D6003-B3BA-4BDB-A807-A8C303E8991A}" srcOrd="1" destOrd="0" presId="urn:microsoft.com/office/officeart/2005/8/layout/vList5"/>
    <dgm:cxn modelId="{3C9A6500-D366-4530-BD7F-C5E1C6D658C6}" type="presParOf" srcId="{81C77BB4-79D5-4FF8-96E8-3C61D6BFB222}" destId="{B5B1A360-B8EF-4011-9FF0-8614C24BB0EE}" srcOrd="1" destOrd="0" presId="urn:microsoft.com/office/officeart/2005/8/layout/vList5"/>
    <dgm:cxn modelId="{2A4B79A1-F44F-4F32-8043-ED4EC88D788F}" type="presParOf" srcId="{81C77BB4-79D5-4FF8-96E8-3C61D6BFB222}" destId="{0495AC14-D209-4060-A6F9-46C4F1F4138E}" srcOrd="2" destOrd="0" presId="urn:microsoft.com/office/officeart/2005/8/layout/vList5"/>
    <dgm:cxn modelId="{3E7B13EF-4504-4DE5-8819-34B09538E54F}" type="presParOf" srcId="{0495AC14-D209-4060-A6F9-46C4F1F4138E}" destId="{17097AD7-9814-47B4-AA7C-770AAC9ED4D4}" srcOrd="0" destOrd="0" presId="urn:microsoft.com/office/officeart/2005/8/layout/vList5"/>
    <dgm:cxn modelId="{46A08861-0610-483D-9DF0-94DC2688F413}" type="presParOf" srcId="{0495AC14-D209-4060-A6F9-46C4F1F4138E}" destId="{99129C43-4222-4115-A3E1-8EE06C69DD20}" srcOrd="1" destOrd="0" presId="urn:microsoft.com/office/officeart/2005/8/layout/vList5"/>
    <dgm:cxn modelId="{AC0660A7-C358-423F-820E-5051F889CF20}" type="presParOf" srcId="{81C77BB4-79D5-4FF8-96E8-3C61D6BFB222}" destId="{88F57433-7F98-436F-A176-3B30E1001459}" srcOrd="3" destOrd="0" presId="urn:microsoft.com/office/officeart/2005/8/layout/vList5"/>
    <dgm:cxn modelId="{6ACB2729-5A25-4E84-9858-01EBA34717EC}" type="presParOf" srcId="{81C77BB4-79D5-4FF8-96E8-3C61D6BFB222}" destId="{A0B27EB7-379B-4943-AA13-D95F2529D60F}" srcOrd="4" destOrd="0" presId="urn:microsoft.com/office/officeart/2005/8/layout/vList5"/>
    <dgm:cxn modelId="{6D7B925C-8F08-4994-ACF3-B7CC6A42CECD}" type="presParOf" srcId="{A0B27EB7-379B-4943-AA13-D95F2529D60F}" destId="{75274761-B5E1-4906-88C2-7078051C07B7}" srcOrd="0" destOrd="0" presId="urn:microsoft.com/office/officeart/2005/8/layout/vList5"/>
    <dgm:cxn modelId="{C274F671-61F6-4660-A17A-2CC476C30D3D}" type="presParOf" srcId="{81C77BB4-79D5-4FF8-96E8-3C61D6BFB222}" destId="{0BC3EF0C-C3A4-42EC-AC56-66609CC3D1F0}" srcOrd="5" destOrd="0" presId="urn:microsoft.com/office/officeart/2005/8/layout/vList5"/>
    <dgm:cxn modelId="{C241A718-E584-4164-8312-CF82293B4FFC}" type="presParOf" srcId="{81C77BB4-79D5-4FF8-96E8-3C61D6BFB222}" destId="{890AC4D1-EAE5-4087-998C-4D7BF8F847E1}" srcOrd="6" destOrd="0" presId="urn:microsoft.com/office/officeart/2005/8/layout/vList5"/>
    <dgm:cxn modelId="{2D014F5B-1901-4F59-B323-DF4334BCC582}" type="presParOf" srcId="{890AC4D1-EAE5-4087-998C-4D7BF8F847E1}" destId="{128A4933-595A-49B2-A27E-5D831BA65FE8}" srcOrd="0" destOrd="0" presId="urn:microsoft.com/office/officeart/2005/8/layout/vList5"/>
    <dgm:cxn modelId="{1430E459-8227-4BEF-BAC9-57F3AF1B959C}" type="presParOf" srcId="{890AC4D1-EAE5-4087-998C-4D7BF8F847E1}" destId="{6DAAAC1C-98DC-4E8D-928A-9595E4A5EABF}" srcOrd="1" destOrd="0" presId="urn:microsoft.com/office/officeart/2005/8/layout/vList5"/>
    <dgm:cxn modelId="{175D0198-CA5A-4A72-81DE-F7809E84ECE3}" type="presParOf" srcId="{81C77BB4-79D5-4FF8-96E8-3C61D6BFB222}" destId="{CD018C56-0C5F-4D95-A66D-C02A7DFF1FFB}" srcOrd="7" destOrd="0" presId="urn:microsoft.com/office/officeart/2005/8/layout/vList5"/>
    <dgm:cxn modelId="{B4FE1917-D69D-41FF-8223-149B492907E6}" type="presParOf" srcId="{81C77BB4-79D5-4FF8-96E8-3C61D6BFB222}" destId="{F97F0729-47EA-4343-A186-26681B2665F0}" srcOrd="8" destOrd="0" presId="urn:microsoft.com/office/officeart/2005/8/layout/vList5"/>
    <dgm:cxn modelId="{B0E0CEF9-D32E-4A72-B9C1-051E1795F09C}" type="presParOf" srcId="{F97F0729-47EA-4343-A186-26681B2665F0}" destId="{250BD4C3-BDBE-47A8-9108-6BADE68A4218}" srcOrd="0" destOrd="0" presId="urn:microsoft.com/office/officeart/2005/8/layout/vList5"/>
    <dgm:cxn modelId="{4F62D3A6-74A4-48D5-A1E7-BC93F355D082}" type="presParOf" srcId="{F97F0729-47EA-4343-A186-26681B2665F0}" destId="{88E07D17-CC31-4232-B637-48B26789BF77}" srcOrd="1" destOrd="0" presId="urn:microsoft.com/office/officeart/2005/8/layout/vList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4D6003-B3BA-4BDB-A807-A8C303E8991A}">
      <dsp:nvSpPr>
        <dsp:cNvPr id="0" name=""/>
        <dsp:cNvSpPr/>
      </dsp:nvSpPr>
      <dsp:spPr>
        <a:xfrm rot="5400000">
          <a:off x="3832980" y="-1106851"/>
          <a:ext cx="484435" cy="2822067"/>
        </a:xfrm>
        <a:prstGeom prst="round2SameRect">
          <a:avLst/>
        </a:prstGeom>
        <a:solidFill>
          <a:schemeClr val="accent1">
            <a:alpha val="90000"/>
            <a:tint val="40000"/>
            <a:hueOff val="0"/>
            <a:satOff val="0"/>
            <a:lumOff val="0"/>
            <a:alphaOff val="0"/>
          </a:schemeClr>
        </a:solidFill>
        <a:ln w="10795"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fr-FR" sz="1000" kern="1200"/>
            <a:t>dx dy : 10cm</a:t>
          </a:r>
        </a:p>
        <a:p>
          <a:pPr marL="57150" lvl="1" indent="-57150" algn="l" defTabSz="444500">
            <a:lnSpc>
              <a:spcPct val="90000"/>
            </a:lnSpc>
            <a:spcBef>
              <a:spcPct val="0"/>
            </a:spcBef>
            <a:spcAft>
              <a:spcPct val="15000"/>
            </a:spcAft>
            <a:buChar char="••"/>
          </a:pPr>
          <a:r>
            <a:rPr lang="fr-FR" sz="1000" kern="1200"/>
            <a:t>(d</a:t>
          </a:r>
          <a:r>
            <a:rPr lang="el-GR" sz="1000" kern="1200">
              <a:latin typeface="Times New Roman" panose="02020603050405020304" pitchFamily="18" charset="0"/>
              <a:cs typeface="Times New Roman" panose="02020603050405020304" pitchFamily="18" charset="0"/>
            </a:rPr>
            <a:t>θ</a:t>
          </a:r>
          <a:r>
            <a:rPr lang="fr-FR" sz="1000" kern="1200">
              <a:latin typeface="Times New Roman" panose="02020603050405020304" pitchFamily="18" charset="0"/>
              <a:cs typeface="Times New Roman" panose="02020603050405020304" pitchFamily="18" charset="0"/>
            </a:rPr>
            <a:t> : 10°)</a:t>
          </a:r>
          <a:endParaRPr lang="fr-FR" sz="1000" kern="1200"/>
        </a:p>
      </dsp:txBody>
      <dsp:txXfrm rot="-5400000">
        <a:off x="2664164" y="85613"/>
        <a:ext cx="2798419" cy="437139"/>
      </dsp:txXfrm>
    </dsp:sp>
    <dsp:sp modelId="{CFF59725-51CF-4C05-AB00-739DD232B526}">
      <dsp:nvSpPr>
        <dsp:cNvPr id="0" name=""/>
        <dsp:cNvSpPr/>
      </dsp:nvSpPr>
      <dsp:spPr>
        <a:xfrm>
          <a:off x="168" y="1410"/>
          <a:ext cx="2663995" cy="605544"/>
        </a:xfrm>
        <a:prstGeom prst="roundRect">
          <a:avLst/>
        </a:prstGeom>
        <a:solidFill>
          <a:schemeClr val="accent1">
            <a:hueOff val="0"/>
            <a:satOff val="0"/>
            <a:lumOff val="0"/>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fr-FR" sz="1700" kern="1200"/>
            <a:t>Localiser la balise mobile a partir 3 balise fixes</a:t>
          </a:r>
        </a:p>
      </dsp:txBody>
      <dsp:txXfrm>
        <a:off x="29728" y="30970"/>
        <a:ext cx="2604875" cy="546424"/>
      </dsp:txXfrm>
    </dsp:sp>
    <dsp:sp modelId="{99129C43-4222-4115-A3E1-8EE06C69DD20}">
      <dsp:nvSpPr>
        <dsp:cNvPr id="0" name=""/>
        <dsp:cNvSpPr/>
      </dsp:nvSpPr>
      <dsp:spPr>
        <a:xfrm rot="5400000">
          <a:off x="3832980" y="-471029"/>
          <a:ext cx="484435" cy="2822067"/>
        </a:xfrm>
        <a:prstGeom prst="round2SameRect">
          <a:avLst/>
        </a:prstGeom>
        <a:solidFill>
          <a:schemeClr val="accent1">
            <a:alpha val="90000"/>
            <a:tint val="40000"/>
            <a:hueOff val="0"/>
            <a:satOff val="0"/>
            <a:lumOff val="0"/>
            <a:alphaOff val="0"/>
          </a:schemeClr>
        </a:solidFill>
        <a:ln w="10795"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fr-FR" sz="1050" kern="1200"/>
            <a:t>distance : 3m</a:t>
          </a:r>
        </a:p>
        <a:p>
          <a:pPr marL="57150" lvl="1" indent="-57150" algn="l" defTabSz="466725">
            <a:lnSpc>
              <a:spcPct val="90000"/>
            </a:lnSpc>
            <a:spcBef>
              <a:spcPct val="0"/>
            </a:spcBef>
            <a:spcAft>
              <a:spcPct val="15000"/>
            </a:spcAft>
            <a:buChar char="••"/>
          </a:pPr>
          <a:r>
            <a:rPr lang="fr-FR" sz="1050" kern="1200"/>
            <a:t>fréquence : 1s</a:t>
          </a:r>
        </a:p>
      </dsp:txBody>
      <dsp:txXfrm rot="-5400000">
        <a:off x="2664164" y="721435"/>
        <a:ext cx="2798419" cy="437139"/>
      </dsp:txXfrm>
    </dsp:sp>
    <dsp:sp modelId="{17097AD7-9814-47B4-AA7C-770AAC9ED4D4}">
      <dsp:nvSpPr>
        <dsp:cNvPr id="0" name=""/>
        <dsp:cNvSpPr/>
      </dsp:nvSpPr>
      <dsp:spPr>
        <a:xfrm>
          <a:off x="168" y="637231"/>
          <a:ext cx="2663995" cy="605544"/>
        </a:xfrm>
        <a:prstGeom prst="roundRect">
          <a:avLst/>
        </a:prstGeom>
        <a:solidFill>
          <a:schemeClr val="accent1">
            <a:hueOff val="0"/>
            <a:satOff val="0"/>
            <a:lumOff val="0"/>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fr-FR" sz="1700" kern="1200"/>
            <a:t>Communication, Position/Mesure</a:t>
          </a:r>
        </a:p>
      </dsp:txBody>
      <dsp:txXfrm>
        <a:off x="29728" y="666791"/>
        <a:ext cx="2604875" cy="546424"/>
      </dsp:txXfrm>
    </dsp:sp>
    <dsp:sp modelId="{75274761-B5E1-4906-88C2-7078051C07B7}">
      <dsp:nvSpPr>
        <dsp:cNvPr id="0" name=""/>
        <dsp:cNvSpPr/>
      </dsp:nvSpPr>
      <dsp:spPr>
        <a:xfrm>
          <a:off x="168" y="1273053"/>
          <a:ext cx="2664000" cy="605544"/>
        </a:xfrm>
        <a:prstGeom prst="roundRect">
          <a:avLst/>
        </a:prstGeom>
        <a:solidFill>
          <a:schemeClr val="accent1">
            <a:hueOff val="0"/>
            <a:satOff val="0"/>
            <a:lumOff val="0"/>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fr-FR" sz="1700" kern="1200"/>
            <a:t>Calculer la position</a:t>
          </a:r>
        </a:p>
      </dsp:txBody>
      <dsp:txXfrm>
        <a:off x="29728" y="1302613"/>
        <a:ext cx="2604880" cy="546424"/>
      </dsp:txXfrm>
    </dsp:sp>
    <dsp:sp modelId="{6DAAAC1C-98DC-4E8D-928A-9595E4A5EABF}">
      <dsp:nvSpPr>
        <dsp:cNvPr id="0" name=""/>
        <dsp:cNvSpPr/>
      </dsp:nvSpPr>
      <dsp:spPr>
        <a:xfrm rot="5400000">
          <a:off x="3832980" y="800613"/>
          <a:ext cx="484435" cy="2822067"/>
        </a:xfrm>
        <a:prstGeom prst="round2SameRect">
          <a:avLst/>
        </a:prstGeom>
        <a:solidFill>
          <a:schemeClr val="accent1">
            <a:alpha val="90000"/>
            <a:tint val="40000"/>
            <a:hueOff val="0"/>
            <a:satOff val="0"/>
            <a:lumOff val="0"/>
            <a:alphaOff val="0"/>
          </a:schemeClr>
        </a:solidFill>
        <a:ln w="10795"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fr-FR" sz="1000" kern="1200"/>
            <a:t>Tenir min : 5min</a:t>
          </a:r>
        </a:p>
      </dsp:txBody>
      <dsp:txXfrm rot="-5400000">
        <a:off x="2664164" y="1993077"/>
        <a:ext cx="2798419" cy="437139"/>
      </dsp:txXfrm>
    </dsp:sp>
    <dsp:sp modelId="{128A4933-595A-49B2-A27E-5D831BA65FE8}">
      <dsp:nvSpPr>
        <dsp:cNvPr id="0" name=""/>
        <dsp:cNvSpPr/>
      </dsp:nvSpPr>
      <dsp:spPr>
        <a:xfrm>
          <a:off x="168" y="1908875"/>
          <a:ext cx="2663995" cy="605544"/>
        </a:xfrm>
        <a:prstGeom prst="roundRect">
          <a:avLst/>
        </a:prstGeom>
        <a:solidFill>
          <a:schemeClr val="accent1">
            <a:hueOff val="0"/>
            <a:satOff val="0"/>
            <a:lumOff val="0"/>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fr-FR" sz="1700" kern="1200"/>
            <a:t>Être auto-alimenter </a:t>
          </a:r>
        </a:p>
      </dsp:txBody>
      <dsp:txXfrm>
        <a:off x="29728" y="1938435"/>
        <a:ext cx="2604875" cy="546424"/>
      </dsp:txXfrm>
    </dsp:sp>
    <dsp:sp modelId="{88E07D17-CC31-4232-B637-48B26789BF77}">
      <dsp:nvSpPr>
        <dsp:cNvPr id="0" name=""/>
        <dsp:cNvSpPr/>
      </dsp:nvSpPr>
      <dsp:spPr>
        <a:xfrm rot="5400000">
          <a:off x="3748051" y="1460809"/>
          <a:ext cx="654293" cy="2822067"/>
        </a:xfrm>
        <a:prstGeom prst="round2SameRect">
          <a:avLst/>
        </a:prstGeom>
        <a:solidFill>
          <a:schemeClr val="accent1">
            <a:alpha val="90000"/>
            <a:tint val="40000"/>
            <a:hueOff val="0"/>
            <a:satOff val="0"/>
            <a:lumOff val="0"/>
            <a:alphaOff val="0"/>
          </a:schemeClr>
        </a:solidFill>
        <a:ln w="10795"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fr-FR" sz="1000" kern="1200"/>
            <a:t>Volume max mobile : 80*80*80mm</a:t>
          </a:r>
        </a:p>
        <a:p>
          <a:pPr marL="57150" lvl="1" indent="-57150" algn="l" defTabSz="444500">
            <a:lnSpc>
              <a:spcPct val="90000"/>
            </a:lnSpc>
            <a:spcBef>
              <a:spcPct val="0"/>
            </a:spcBef>
            <a:spcAft>
              <a:spcPct val="15000"/>
            </a:spcAft>
            <a:buChar char="••"/>
          </a:pPr>
          <a:r>
            <a:rPr lang="fr-FR" sz="1000" kern="1200"/>
            <a:t>Volume max fixe : 80*80*160mm</a:t>
          </a:r>
        </a:p>
        <a:p>
          <a:pPr marL="57150" lvl="1" indent="-57150" algn="l" defTabSz="444500">
            <a:lnSpc>
              <a:spcPct val="90000"/>
            </a:lnSpc>
            <a:spcBef>
              <a:spcPct val="0"/>
            </a:spcBef>
            <a:spcAft>
              <a:spcPct val="15000"/>
            </a:spcAft>
            <a:buChar char="••"/>
          </a:pPr>
          <a:r>
            <a:rPr lang="fr-FR" sz="1000" kern="1200"/>
            <a:t>Poid max : 400g</a:t>
          </a:r>
        </a:p>
        <a:p>
          <a:pPr marL="57150" lvl="1" indent="-57150" algn="l" defTabSz="444500">
            <a:lnSpc>
              <a:spcPct val="90000"/>
            </a:lnSpc>
            <a:spcBef>
              <a:spcPct val="0"/>
            </a:spcBef>
            <a:spcAft>
              <a:spcPct val="15000"/>
            </a:spcAft>
            <a:buChar char="••"/>
          </a:pPr>
          <a:r>
            <a:rPr lang="fr-FR" sz="1000" kern="1200"/>
            <a:t>Hauteur des balises : 350mm</a:t>
          </a:r>
        </a:p>
      </dsp:txBody>
      <dsp:txXfrm rot="-5400000">
        <a:off x="2664164" y="2576636"/>
        <a:ext cx="2790127" cy="590413"/>
      </dsp:txXfrm>
    </dsp:sp>
    <dsp:sp modelId="{250BD4C3-BDBE-47A8-9108-6BADE68A4218}">
      <dsp:nvSpPr>
        <dsp:cNvPr id="0" name=""/>
        <dsp:cNvSpPr/>
      </dsp:nvSpPr>
      <dsp:spPr>
        <a:xfrm>
          <a:off x="168" y="2569071"/>
          <a:ext cx="2663995" cy="605544"/>
        </a:xfrm>
        <a:prstGeom prst="roundRect">
          <a:avLst/>
        </a:prstGeom>
        <a:solidFill>
          <a:schemeClr val="accent1">
            <a:hueOff val="0"/>
            <a:satOff val="0"/>
            <a:lumOff val="0"/>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fr-FR" sz="1700" kern="1200"/>
            <a:t>Respecter les regles de la coupe</a:t>
          </a:r>
        </a:p>
      </dsp:txBody>
      <dsp:txXfrm>
        <a:off x="29728" y="2598631"/>
        <a:ext cx="2604875" cy="546424"/>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ECAM">
  <a:themeElements>
    <a:clrScheme name="Personnalisé 3">
      <a:dk1>
        <a:srgbClr val="2E3192"/>
      </a:dk1>
      <a:lt1>
        <a:srgbClr val="FFFFFF"/>
      </a:lt1>
      <a:dk2>
        <a:srgbClr val="000000"/>
      </a:dk2>
      <a:lt2>
        <a:srgbClr val="D6D7F2"/>
      </a:lt2>
      <a:accent1>
        <a:srgbClr val="00AEEF"/>
      </a:accent1>
      <a:accent2>
        <a:srgbClr val="A6CE39"/>
      </a:accent2>
      <a:accent3>
        <a:srgbClr val="F47920"/>
      </a:accent3>
      <a:accent4>
        <a:srgbClr val="346576"/>
      </a:accent4>
      <a:accent5>
        <a:srgbClr val="467315"/>
      </a:accent5>
      <a:accent6>
        <a:srgbClr val="A04908"/>
      </a:accent6>
      <a:hlink>
        <a:srgbClr val="009AD0"/>
      </a:hlink>
      <a:folHlink>
        <a:srgbClr val="F7A05F"/>
      </a:folHlink>
    </a:clrScheme>
    <a:fontScheme name="ECAM">
      <a:majorFont>
        <a:latin typeface="Eras Demi ITC"/>
        <a:ea typeface=""/>
        <a:cs typeface=""/>
      </a:majorFont>
      <a:minorFont>
        <a:latin typeface="Eras Medium ITC"/>
        <a:ea typeface=""/>
        <a:cs typeface=""/>
      </a:minorFont>
    </a:fontScheme>
    <a:fmtScheme name="Solides discrets">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raClrScheme>
      <a:clrScheme name="Titre 1">
        <a:dk1>
          <a:srgbClr val="000066"/>
        </a:dk1>
        <a:lt1>
          <a:srgbClr val="FFFFFF"/>
        </a:lt1>
        <a:dk2>
          <a:srgbClr val="059BFF"/>
        </a:dk2>
        <a:lt2>
          <a:srgbClr val="5C5C6C"/>
        </a:lt2>
        <a:accent1>
          <a:srgbClr val="003366"/>
        </a:accent1>
        <a:accent2>
          <a:srgbClr val="0569FF"/>
        </a:accent2>
        <a:accent3>
          <a:srgbClr val="FFFFFF"/>
        </a:accent3>
        <a:accent4>
          <a:srgbClr val="000056"/>
        </a:accent4>
        <a:accent5>
          <a:srgbClr val="AAADB8"/>
        </a:accent5>
        <a:accent6>
          <a:srgbClr val="045EE7"/>
        </a:accent6>
        <a:hlink>
          <a:srgbClr val="FAAA00"/>
        </a:hlink>
        <a:folHlink>
          <a:srgbClr val="40CA4A"/>
        </a:folHlink>
      </a:clrScheme>
      <a:clrMap bg1="lt1" tx1="dk1" bg2="lt2" tx2="dk2" accent1="accent1" accent2="accent2" accent3="accent3" accent4="accent4" accent5="accent5" accent6="accent6" hlink="hlink" folHlink="folHlink"/>
    </a:extraClrScheme>
  </a:extraClrSchemeLst>
  <a:extLst>
    <a:ext uri="{05A4C25C-085E-4340-85A3-A5531E510DB2}">
      <thm15:themeFamily xmlns:thm15="http://schemas.microsoft.com/office/thememl/2012/main" name="Thème ECAM" id="{59A01E98-EA83-492D-BF5A-9938ED40811E}" vid="{10DA177F-00CB-4E38-ABB5-090141EE7A3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DFDD4-0B9A-4A30-A87D-BD9562A12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RAP-Rapport</Template>
  <TotalTime>2574</TotalTime>
  <Pages>22</Pages>
  <Words>5140</Words>
  <Characters>28275</Characters>
  <Application>Microsoft Office Word</Application>
  <DocSecurity>0</DocSecurity>
  <Lines>235</Lines>
  <Paragraphs>66</Paragraphs>
  <ScaleCrop>false</ScaleCrop>
  <HeadingPairs>
    <vt:vector size="2" baseType="variant">
      <vt:variant>
        <vt:lpstr>Titre</vt:lpstr>
      </vt:variant>
      <vt:variant>
        <vt:i4>1</vt:i4>
      </vt:variant>
    </vt:vector>
  </HeadingPairs>
  <TitlesOfParts>
    <vt:vector size="1" baseType="lpstr">
      <vt:lpstr>Balise de localisation pour Robot</vt:lpstr>
    </vt:vector>
  </TitlesOfParts>
  <Manager/>
  <Company>ECAM Lyon</Company>
  <LinksUpToDate>false</LinksUpToDate>
  <CharactersWithSpaces>33349</CharactersWithSpaces>
  <SharedDoc>false</SharedDoc>
  <Hyperlink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Balise de localisation pour Robot</dc:title>
  <dc:subject>Projet de R&amp;D</dc:subject>
  <dc:creator>Bruno BELLIER, Maxence  BEROUJON</dc:creator>
  <cp:keywords>Coupe de france </cp:keywords>
  <dc:description/>
  <cp:lastModifiedBy>Bruno BELLIER</cp:lastModifiedBy>
  <cp:revision>112</cp:revision>
  <cp:lastPrinted>2016-02-16T17:54:00Z</cp:lastPrinted>
  <dcterms:created xsi:type="dcterms:W3CDTF">2015-10-23T13:05:00Z</dcterms:created>
  <dcterms:modified xsi:type="dcterms:W3CDTF">2016-02-16T17:54:00Z</dcterms:modified>
</cp:coreProperties>
</file>